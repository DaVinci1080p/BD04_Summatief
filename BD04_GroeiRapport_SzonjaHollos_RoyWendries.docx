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956C0" w14:textId="6A8DC8FB" w:rsidR="004103DB" w:rsidRDefault="003959B1" w:rsidP="007A42C8">
      <w:pPr>
        <w:pStyle w:val="Titeldocument"/>
      </w:pPr>
      <w:bookmarkStart w:id="0" w:name="_Hlk8985940"/>
      <w:bookmarkStart w:id="1" w:name="_Hlk9003942"/>
      <w:r>
        <w:rPr>
          <w:noProof/>
        </w:rPr>
        <w:drawing>
          <wp:anchor distT="0" distB="0" distL="114300" distR="114300" simplePos="0" relativeHeight="251658240" behindDoc="0" locked="0" layoutInCell="1" allowOverlap="1" wp14:anchorId="7FFE5F5D" wp14:editId="11CA7FB7">
            <wp:simplePos x="0" y="0"/>
            <wp:positionH relativeFrom="margin">
              <wp:align>center</wp:align>
            </wp:positionH>
            <wp:positionV relativeFrom="topMargin">
              <wp:posOffset>527675</wp:posOffset>
            </wp:positionV>
            <wp:extent cx="2247900" cy="630555"/>
            <wp:effectExtent l="0" t="0" r="0" b="0"/>
            <wp:wrapSquare wrapText="bothSides"/>
            <wp:docPr id="7" name="Afbeelding 7" descr="Zuyd Hogeschool | Contact | Opleidingen | Locaties | Opleidi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uyd Hogeschool | Contact | Opleidingen | Locaties | Opleiding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7" t="19947" r="7337" b="15083"/>
                    <a:stretch/>
                  </pic:blipFill>
                  <pic:spPr bwMode="auto">
                    <a:xfrm>
                      <a:off x="0" y="0"/>
                      <a:ext cx="224790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51EE12" w14:textId="0F99A439" w:rsidR="00A71037" w:rsidRDefault="00A71037" w:rsidP="00F04932">
      <w:pPr>
        <w:pStyle w:val="Titeldocument"/>
      </w:pPr>
    </w:p>
    <w:p w14:paraId="41271F27" w14:textId="694BA8A5" w:rsidR="00A71037" w:rsidRDefault="00A71037" w:rsidP="00F04932">
      <w:pPr>
        <w:pStyle w:val="Titeldocument"/>
      </w:pPr>
    </w:p>
    <w:p w14:paraId="787DC73F" w14:textId="6140DB8E" w:rsidR="00236D5C" w:rsidRPr="006F56CA" w:rsidRDefault="00D86FDB" w:rsidP="00F04932">
      <w:pPr>
        <w:pStyle w:val="Titeldocument"/>
        <w:rPr>
          <w:lang w:val="en-NZ"/>
        </w:rPr>
      </w:pPr>
      <w:r w:rsidRPr="006F56CA">
        <w:rPr>
          <w:lang w:val="en-NZ"/>
        </w:rPr>
        <w:t>Insert image</w:t>
      </w:r>
    </w:p>
    <w:p w14:paraId="6DA879BD" w14:textId="76EC8C69" w:rsidR="0092292F" w:rsidRPr="006F56CA" w:rsidRDefault="0092292F" w:rsidP="00F04932">
      <w:pPr>
        <w:pStyle w:val="Titeldocument"/>
        <w:rPr>
          <w:lang w:val="en-NZ"/>
        </w:rPr>
      </w:pPr>
    </w:p>
    <w:p w14:paraId="6BD38E61" w14:textId="77777777" w:rsidR="0092292F" w:rsidRPr="006F56CA" w:rsidRDefault="0092292F" w:rsidP="00F04932">
      <w:pPr>
        <w:pStyle w:val="Titeldocument"/>
        <w:rPr>
          <w:lang w:val="en-NZ"/>
        </w:rPr>
      </w:pPr>
    </w:p>
    <w:sdt>
      <w:sdtPr>
        <w:rPr>
          <w:rFonts w:ascii="GT Walsheim Pro" w:hAnsi="GT Walsheim Pro"/>
          <w:lang w:val="en-NZ"/>
        </w:rPr>
        <w:alias w:val="Titel"/>
        <w:tag w:val=""/>
        <w:id w:val="695895356"/>
        <w:placeholder>
          <w:docPart w:val="A84CF2B1818B4482AC10260325A8DDA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C51A4CA" w14:textId="3FC84C0F" w:rsidR="008F576E" w:rsidRPr="006F56CA" w:rsidRDefault="006F56CA" w:rsidP="00F04932">
          <w:pPr>
            <w:pStyle w:val="Titeldocument"/>
            <w:rPr>
              <w:rFonts w:ascii="GT Walsheim Pro" w:hAnsi="GT Walsheim Pro"/>
              <w:lang w:val="en-NZ"/>
            </w:rPr>
          </w:pPr>
          <w:proofErr w:type="spellStart"/>
          <w:r w:rsidRPr="006F56CA">
            <w:rPr>
              <w:rFonts w:ascii="GT Walsheim Pro" w:hAnsi="GT Walsheim Pro"/>
              <w:lang w:val="en-NZ"/>
            </w:rPr>
            <w:t>G</w:t>
          </w:r>
          <w:r>
            <w:rPr>
              <w:rFonts w:ascii="GT Walsheim Pro" w:hAnsi="GT Walsheim Pro"/>
              <w:lang w:val="en-NZ"/>
            </w:rPr>
            <w:t>roeiRapport</w:t>
          </w:r>
          <w:proofErr w:type="spellEnd"/>
          <w:r>
            <w:rPr>
              <w:rFonts w:ascii="GT Walsheim Pro" w:hAnsi="GT Walsheim Pro"/>
              <w:lang w:val="en-NZ"/>
            </w:rPr>
            <w:t xml:space="preserve"> BD04</w:t>
          </w:r>
        </w:p>
      </w:sdtContent>
    </w:sdt>
    <w:bookmarkEnd w:id="0"/>
    <w:p w14:paraId="332B9840" w14:textId="40A876B3" w:rsidR="157C7D40" w:rsidRPr="00EE7D64" w:rsidRDefault="00EE7D64" w:rsidP="4DF6E9E2">
      <w:pPr>
        <w:spacing w:line="259" w:lineRule="auto"/>
        <w:jc w:val="center"/>
        <w:rPr>
          <w:rFonts w:ascii="GT Walsheim Pro" w:hAnsi="GT Walsheim Pro"/>
          <w:color w:val="767171" w:themeColor="background2" w:themeShade="80"/>
          <w:sz w:val="24"/>
          <w:szCs w:val="28"/>
          <w:lang w:val="en-NZ"/>
        </w:rPr>
      </w:pPr>
      <w:r w:rsidRPr="00EE7D64">
        <w:rPr>
          <w:rFonts w:ascii="GT Walsheim Pro" w:hAnsi="GT Walsheim Pro"/>
          <w:color w:val="767171" w:themeColor="background2" w:themeShade="80"/>
          <w:sz w:val="24"/>
          <w:szCs w:val="28"/>
          <w:lang w:val="en-NZ"/>
        </w:rPr>
        <w:t>Data Science</w:t>
      </w:r>
    </w:p>
    <w:p w14:paraId="2A7C91F0" w14:textId="77777777" w:rsidR="00236D5C" w:rsidRPr="00EE7D64" w:rsidRDefault="00236D5C" w:rsidP="4DF6E9E2">
      <w:pPr>
        <w:spacing w:line="259" w:lineRule="auto"/>
        <w:jc w:val="center"/>
        <w:rPr>
          <w:i/>
          <w:iCs/>
          <w:color w:val="AEAAAA" w:themeColor="background2" w:themeShade="BF"/>
          <w:lang w:val="en-NZ"/>
        </w:rPr>
      </w:pPr>
    </w:p>
    <w:p w14:paraId="07F770FE" w14:textId="77777777" w:rsidR="00236D5C" w:rsidRPr="00EE7D64" w:rsidRDefault="00236D5C" w:rsidP="4DF6E9E2">
      <w:pPr>
        <w:spacing w:line="259" w:lineRule="auto"/>
        <w:jc w:val="center"/>
        <w:rPr>
          <w:i/>
          <w:iCs/>
          <w:color w:val="AEAAAA" w:themeColor="background2" w:themeShade="BF"/>
          <w:lang w:val="en-NZ"/>
        </w:rPr>
      </w:pPr>
    </w:p>
    <w:p w14:paraId="2024A136" w14:textId="77777777" w:rsidR="00764952" w:rsidRPr="00EE7D64" w:rsidRDefault="00764952" w:rsidP="007379BD">
      <w:pPr>
        <w:rPr>
          <w:b/>
          <w:lang w:val="en-NZ"/>
        </w:rPr>
      </w:pPr>
    </w:p>
    <w:p w14:paraId="38494BC4" w14:textId="221B926E" w:rsidR="00880FA4" w:rsidRPr="00EE7D64" w:rsidRDefault="00880FA4" w:rsidP="007379BD">
      <w:pPr>
        <w:rPr>
          <w:b/>
          <w:lang w:val="en-NZ"/>
        </w:rPr>
      </w:pPr>
    </w:p>
    <w:p w14:paraId="16CD5790" w14:textId="5EA4DB5E" w:rsidR="003959B1" w:rsidRPr="00EE7D64" w:rsidRDefault="003959B1" w:rsidP="007379BD">
      <w:pPr>
        <w:rPr>
          <w:b/>
          <w:lang w:val="en-NZ"/>
        </w:rPr>
      </w:pPr>
    </w:p>
    <w:p w14:paraId="75809DDB" w14:textId="6234CC4C" w:rsidR="003959B1" w:rsidRPr="00804B13" w:rsidRDefault="003959B1" w:rsidP="007379BD">
      <w:pPr>
        <w:rPr>
          <w:b/>
          <w:lang w:val="en-NZ"/>
        </w:rPr>
      </w:pPr>
    </w:p>
    <w:p w14:paraId="5EDB360E" w14:textId="77777777" w:rsidR="003959B1" w:rsidRPr="00EE7D64" w:rsidRDefault="003959B1" w:rsidP="007379BD">
      <w:pPr>
        <w:rPr>
          <w:b/>
          <w:lang w:val="en-NZ"/>
        </w:rPr>
      </w:pPr>
    </w:p>
    <w:p w14:paraId="72DDEF55" w14:textId="47339793" w:rsidR="00A32553" w:rsidRPr="00EE7D64" w:rsidRDefault="00A32553" w:rsidP="007379BD">
      <w:pPr>
        <w:rPr>
          <w:b/>
          <w:lang w:val="en-NZ"/>
        </w:rPr>
      </w:pPr>
    </w:p>
    <w:p w14:paraId="37C0BE76" w14:textId="77777777" w:rsidR="00A32553" w:rsidRPr="00EE7D64" w:rsidRDefault="00A32553" w:rsidP="007379BD">
      <w:pPr>
        <w:rPr>
          <w:b/>
          <w:lang w:val="en-NZ"/>
        </w:rPr>
      </w:pPr>
    </w:p>
    <w:p w14:paraId="6EEC6C0D" w14:textId="77777777" w:rsidR="00880FA4" w:rsidRPr="00EE7D64" w:rsidRDefault="00880FA4" w:rsidP="007379BD">
      <w:pPr>
        <w:rPr>
          <w:b/>
          <w:lang w:val="en-NZ"/>
        </w:rPr>
      </w:pPr>
    </w:p>
    <w:p w14:paraId="7EFA245B" w14:textId="77777777" w:rsidR="00DD4A37" w:rsidRPr="00EE7D64" w:rsidRDefault="00DD4A37" w:rsidP="007379BD">
      <w:pPr>
        <w:rPr>
          <w:b/>
          <w:lang w:val="en-NZ"/>
        </w:rPr>
        <w:sectPr w:rsidR="00DD4A37" w:rsidRPr="00EE7D64" w:rsidSect="00F3540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1F6DB40F" w14:textId="1A5C9F3C" w:rsidR="00453B93" w:rsidRPr="006F56CA" w:rsidRDefault="00453B93" w:rsidP="006F56CA">
      <w:pPr>
        <w:ind w:firstLine="708"/>
        <w:rPr>
          <w:rFonts w:ascii="GT Walsheim Pro" w:hAnsi="GT Walsheim Pro"/>
          <w:sz w:val="32"/>
          <w:szCs w:val="32"/>
          <w:lang w:val="en-NZ"/>
        </w:rPr>
      </w:pPr>
      <w:proofErr w:type="spellStart"/>
      <w:r w:rsidRPr="006F56CA">
        <w:rPr>
          <w:rFonts w:ascii="GT Walsheim Pro" w:hAnsi="GT Walsheim Pro"/>
          <w:b/>
          <w:sz w:val="32"/>
          <w:szCs w:val="32"/>
          <w:lang w:val="en-NZ"/>
        </w:rPr>
        <w:t>Groepsleden</w:t>
      </w:r>
      <w:proofErr w:type="spellEnd"/>
      <w:r w:rsidRPr="006F56CA">
        <w:rPr>
          <w:rFonts w:ascii="GT Walsheim Pro" w:hAnsi="GT Walsheim Pro"/>
          <w:sz w:val="32"/>
          <w:szCs w:val="32"/>
          <w:lang w:val="en-NZ"/>
        </w:rPr>
        <w:t>:</w:t>
      </w:r>
    </w:p>
    <w:p w14:paraId="32C090A9" w14:textId="21201CEA" w:rsidR="001841B7" w:rsidRPr="006F56CA" w:rsidRDefault="001841B7" w:rsidP="00453B93">
      <w:pPr>
        <w:ind w:firstLine="708"/>
        <w:rPr>
          <w:rFonts w:ascii="GT Walsheim Pro" w:hAnsi="GT Walsheim Pro"/>
          <w:iCs/>
          <w:sz w:val="32"/>
          <w:szCs w:val="32"/>
          <w:lang w:val="en-NZ"/>
        </w:rPr>
      </w:pPr>
      <w:proofErr w:type="spellStart"/>
      <w:r w:rsidRPr="006F56CA">
        <w:rPr>
          <w:rFonts w:ascii="GT Walsheim Pro" w:hAnsi="GT Walsheim Pro"/>
          <w:iCs/>
          <w:sz w:val="32"/>
          <w:szCs w:val="32"/>
          <w:lang w:val="en-NZ"/>
        </w:rPr>
        <w:t>Szonja</w:t>
      </w:r>
      <w:proofErr w:type="spellEnd"/>
      <w:r w:rsidRPr="006F56CA">
        <w:rPr>
          <w:rFonts w:ascii="GT Walsheim Pro" w:hAnsi="GT Walsheim Pro"/>
          <w:iCs/>
          <w:sz w:val="32"/>
          <w:szCs w:val="32"/>
          <w:lang w:val="en-NZ"/>
        </w:rPr>
        <w:t xml:space="preserve"> </w:t>
      </w:r>
      <w:proofErr w:type="spellStart"/>
      <w:r w:rsidRPr="006F56CA">
        <w:rPr>
          <w:rFonts w:ascii="GT Walsheim Pro" w:hAnsi="GT Walsheim Pro"/>
          <w:iCs/>
          <w:sz w:val="32"/>
          <w:szCs w:val="32"/>
          <w:lang w:val="en-NZ"/>
        </w:rPr>
        <w:t>Hollós</w:t>
      </w:r>
      <w:proofErr w:type="spellEnd"/>
    </w:p>
    <w:p w14:paraId="4EA1672F" w14:textId="2EFCC93A" w:rsidR="00453B93" w:rsidRPr="006F56CA" w:rsidRDefault="008920ED" w:rsidP="00453B93">
      <w:pPr>
        <w:ind w:firstLine="708"/>
        <w:rPr>
          <w:rFonts w:ascii="GT Walsheim Pro" w:hAnsi="GT Walsheim Pro"/>
          <w:iCs/>
          <w:sz w:val="32"/>
          <w:szCs w:val="32"/>
        </w:rPr>
      </w:pPr>
      <w:r w:rsidRPr="006F56CA">
        <w:rPr>
          <w:rFonts w:ascii="GT Walsheim Pro" w:hAnsi="GT Walsheim Pro"/>
          <w:iCs/>
          <w:sz w:val="32"/>
          <w:szCs w:val="32"/>
        </w:rPr>
        <w:t>Roy Wendries</w:t>
      </w:r>
    </w:p>
    <w:p w14:paraId="210057B5" w14:textId="0DCA8FD6" w:rsidR="00453B93" w:rsidRPr="006F56CA" w:rsidRDefault="00453B93" w:rsidP="00453B93">
      <w:pPr>
        <w:ind w:left="708"/>
        <w:rPr>
          <w:rFonts w:ascii="GT Walsheim Pro" w:hAnsi="GT Walsheim Pro"/>
          <w:iCs/>
          <w:sz w:val="32"/>
          <w:szCs w:val="32"/>
        </w:rPr>
      </w:pPr>
    </w:p>
    <w:p w14:paraId="2531883B" w14:textId="77777777" w:rsidR="00453B93" w:rsidRPr="006F56CA" w:rsidRDefault="00453B93" w:rsidP="00453B93">
      <w:pPr>
        <w:rPr>
          <w:rFonts w:ascii="GT Walsheim Pro" w:hAnsi="GT Walsheim Pro"/>
          <w:i/>
          <w:sz w:val="32"/>
          <w:szCs w:val="32"/>
        </w:rPr>
      </w:pPr>
    </w:p>
    <w:p w14:paraId="5551560C" w14:textId="58B5EC4F" w:rsidR="008920ED" w:rsidRPr="006F56CA" w:rsidRDefault="00453B93" w:rsidP="008920ED">
      <w:pPr>
        <w:rPr>
          <w:rFonts w:ascii="GT Walsheim Pro" w:hAnsi="GT Walsheim Pro"/>
          <w:b/>
          <w:sz w:val="32"/>
          <w:szCs w:val="32"/>
        </w:rPr>
      </w:pPr>
      <w:r w:rsidRPr="006F56CA">
        <w:rPr>
          <w:rFonts w:ascii="GT Walsheim Pro" w:hAnsi="GT Walsheim Pro"/>
          <w:b/>
          <w:sz w:val="32"/>
          <w:szCs w:val="32"/>
        </w:rPr>
        <w:t>Opdrachtgever(s):</w:t>
      </w:r>
    </w:p>
    <w:p w14:paraId="22C9062A" w14:textId="0F4DE850" w:rsidR="00453B93" w:rsidRPr="006F56CA" w:rsidRDefault="006F56CA" w:rsidP="008920ED">
      <w:pPr>
        <w:rPr>
          <w:rFonts w:ascii="GT Walsheim Pro" w:hAnsi="GT Walsheim Pro"/>
          <w:bCs/>
          <w:sz w:val="32"/>
          <w:szCs w:val="32"/>
        </w:rPr>
      </w:pPr>
      <w:r w:rsidRPr="006F56CA">
        <w:rPr>
          <w:rFonts w:ascii="GT Walsheim Pro" w:hAnsi="GT Walsheim Pro"/>
          <w:bCs/>
          <w:sz w:val="32"/>
          <w:szCs w:val="32"/>
        </w:rPr>
        <w:t xml:space="preserve">Data </w:t>
      </w:r>
      <w:proofErr w:type="spellStart"/>
      <w:r w:rsidRPr="006F56CA">
        <w:rPr>
          <w:rFonts w:ascii="GT Walsheim Pro" w:hAnsi="GT Walsheim Pro"/>
          <w:bCs/>
          <w:sz w:val="32"/>
          <w:szCs w:val="32"/>
        </w:rPr>
        <w:t>Science</w:t>
      </w:r>
      <w:proofErr w:type="spellEnd"/>
    </w:p>
    <w:p w14:paraId="14FE319B" w14:textId="3AD604E7" w:rsidR="00453B93" w:rsidRDefault="00453B93" w:rsidP="00453B93">
      <w:pPr>
        <w:rPr>
          <w:rFonts w:ascii="GT Walsheim Pro" w:hAnsi="GT Walsheim Pro"/>
          <w:b/>
        </w:rPr>
      </w:pPr>
    </w:p>
    <w:p w14:paraId="3F86E277" w14:textId="34AAD330" w:rsidR="006F56CA" w:rsidRDefault="006F56CA" w:rsidP="00453B93">
      <w:pPr>
        <w:rPr>
          <w:rFonts w:ascii="GT Walsheim Pro" w:hAnsi="GT Walsheim Pro"/>
          <w:b/>
        </w:rPr>
      </w:pPr>
    </w:p>
    <w:p w14:paraId="187497C1" w14:textId="4BEE8D3F" w:rsidR="006F56CA" w:rsidRDefault="006F56CA" w:rsidP="00453B93">
      <w:pPr>
        <w:rPr>
          <w:rFonts w:ascii="GT Walsheim Pro" w:hAnsi="GT Walsheim Pro"/>
          <w:b/>
        </w:rPr>
      </w:pPr>
    </w:p>
    <w:p w14:paraId="19AD8454" w14:textId="30BA4735" w:rsidR="006F56CA" w:rsidRDefault="006F56CA" w:rsidP="00453B93">
      <w:pPr>
        <w:rPr>
          <w:rFonts w:ascii="GT Walsheim Pro" w:hAnsi="GT Walsheim Pro"/>
          <w:b/>
        </w:rPr>
      </w:pPr>
    </w:p>
    <w:p w14:paraId="754A9B09" w14:textId="77777777" w:rsidR="006F56CA" w:rsidRPr="00A867CA" w:rsidRDefault="006F56CA" w:rsidP="00453B93">
      <w:pPr>
        <w:rPr>
          <w:rFonts w:ascii="GT Walsheim Pro" w:hAnsi="GT Walsheim Pro"/>
          <w:b/>
        </w:rPr>
      </w:pPr>
    </w:p>
    <w:p w14:paraId="04915B61" w14:textId="77777777" w:rsidR="00453B93" w:rsidRDefault="00453B93" w:rsidP="00453B93">
      <w:pPr>
        <w:rPr>
          <w:rFonts w:ascii="GT Walsheim Pro" w:hAnsi="GT Walsheim Pro"/>
          <w:bCs/>
          <w:i/>
          <w:iCs/>
        </w:rPr>
      </w:pPr>
    </w:p>
    <w:p w14:paraId="2DA89CA0" w14:textId="77777777" w:rsidR="00D97F7A" w:rsidRPr="00A867CA" w:rsidRDefault="00D97F7A" w:rsidP="00453B93">
      <w:pPr>
        <w:rPr>
          <w:rFonts w:ascii="GT Walsheim Pro" w:hAnsi="GT Walsheim Pro"/>
          <w:b/>
          <w:lang w:val="nl-BE"/>
        </w:rPr>
      </w:pPr>
    </w:p>
    <w:p w14:paraId="576B589A" w14:textId="77777777" w:rsidR="00453B93" w:rsidRPr="00A867CA" w:rsidRDefault="00453B93" w:rsidP="00453B93">
      <w:pPr>
        <w:rPr>
          <w:rFonts w:ascii="GT Walsheim Pro" w:hAnsi="GT Walsheim Pro"/>
          <w:b/>
          <w:lang w:val="nl-BE"/>
        </w:rPr>
      </w:pPr>
    </w:p>
    <w:p w14:paraId="4C32E6E8" w14:textId="77777777" w:rsidR="00453B93" w:rsidRPr="00A867CA" w:rsidRDefault="00453B93" w:rsidP="00453B93">
      <w:pPr>
        <w:rPr>
          <w:rFonts w:ascii="GT Walsheim Pro" w:hAnsi="GT Walsheim Pro"/>
          <w:b/>
          <w:lang w:val="nl-BE"/>
        </w:rPr>
      </w:pPr>
    </w:p>
    <w:p w14:paraId="6F93740A" w14:textId="77777777" w:rsidR="008920ED" w:rsidRDefault="008920ED" w:rsidP="00453B93">
      <w:pPr>
        <w:rPr>
          <w:rFonts w:ascii="GT Walsheim Pro" w:hAnsi="GT Walsheim Pro"/>
          <w:b/>
          <w:lang w:val="nl-BE"/>
        </w:rPr>
      </w:pPr>
    </w:p>
    <w:p w14:paraId="60436A80" w14:textId="77777777" w:rsidR="00453B93" w:rsidRDefault="00453B93" w:rsidP="00453B93">
      <w:pPr>
        <w:rPr>
          <w:szCs w:val="22"/>
          <w:lang w:val="nl-BE"/>
        </w:rPr>
      </w:pPr>
    </w:p>
    <w:p w14:paraId="004FC90D" w14:textId="77777777" w:rsidR="006F56CA" w:rsidRDefault="006F56CA" w:rsidP="00453B93">
      <w:pPr>
        <w:rPr>
          <w:szCs w:val="22"/>
          <w:lang w:val="nl-BE"/>
        </w:rPr>
      </w:pPr>
    </w:p>
    <w:p w14:paraId="734156CD" w14:textId="291406A6" w:rsidR="006F56CA" w:rsidRDefault="006F56CA" w:rsidP="00453B93">
      <w:pPr>
        <w:rPr>
          <w:szCs w:val="22"/>
          <w:lang w:val="nl-BE"/>
        </w:rPr>
        <w:sectPr w:rsidR="006F56CA" w:rsidSect="00764952">
          <w:headerReference w:type="default" r:id="rId18"/>
          <w:type w:val="continuous"/>
          <w:pgSz w:w="11906" w:h="16838"/>
          <w:pgMar w:top="1417" w:right="1417" w:bottom="1417" w:left="1417" w:header="708" w:footer="708" w:gutter="0"/>
          <w:pgNumType w:start="0"/>
          <w:cols w:num="3" w:space="708"/>
          <w:titlePg/>
          <w:docGrid w:linePitch="360"/>
        </w:sectPr>
      </w:pPr>
    </w:p>
    <w:p w14:paraId="2CABDAF4" w14:textId="77777777" w:rsidR="00453B93" w:rsidRDefault="00453B93" w:rsidP="00453B93">
      <w:pPr>
        <w:rPr>
          <w:lang w:val="nl-BE"/>
        </w:rPr>
        <w:sectPr w:rsidR="00453B93" w:rsidSect="00C71389">
          <w:headerReference w:type="default" r:id="rId19"/>
          <w:type w:val="continuous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0CBEB38F" w14:textId="77777777" w:rsidR="00764952" w:rsidRDefault="00764952" w:rsidP="007379BD">
      <w:pPr>
        <w:rPr>
          <w:szCs w:val="22"/>
          <w:lang w:val="nl-BE"/>
        </w:rPr>
        <w:sectPr w:rsidR="00764952" w:rsidSect="00764952">
          <w:headerReference w:type="default" r:id="rId20"/>
          <w:type w:val="continuous"/>
          <w:pgSz w:w="11906" w:h="16838"/>
          <w:pgMar w:top="1417" w:right="1417" w:bottom="1417" w:left="1417" w:header="708" w:footer="708" w:gutter="0"/>
          <w:pgNumType w:start="0"/>
          <w:cols w:num="3" w:space="708"/>
          <w:titlePg/>
          <w:docGrid w:linePitch="360"/>
        </w:sectPr>
      </w:pPr>
    </w:p>
    <w:p w14:paraId="0AFB1B2B" w14:textId="77777777" w:rsidR="00FE6DDC" w:rsidRDefault="00FE6DDC" w:rsidP="003B4D77">
      <w:pPr>
        <w:rPr>
          <w:lang w:val="nl-BE"/>
        </w:rPr>
        <w:sectPr w:rsidR="00FE6DDC" w:rsidSect="00C71389">
          <w:headerReference w:type="default" r:id="rId21"/>
          <w:type w:val="continuous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5E4DE629" w14:textId="288A72A0" w:rsidR="00BC1ACB" w:rsidRPr="00AD7A54" w:rsidRDefault="00BC1ACB" w:rsidP="00AD7A54">
      <w:pPr>
        <w:rPr>
          <w:b/>
          <w:bCs/>
          <w:color w:val="1F4E79" w:themeColor="accent1" w:themeShade="80"/>
          <w:sz w:val="36"/>
          <w:szCs w:val="36"/>
        </w:rPr>
      </w:pPr>
      <w:bookmarkStart w:id="2" w:name="_Toc65245098"/>
      <w:bookmarkStart w:id="3" w:name="_Toc503861819"/>
      <w:bookmarkStart w:id="4" w:name="_Toc510535978"/>
      <w:bookmarkStart w:id="5" w:name="_Toc9015315"/>
      <w:r w:rsidRPr="00AD7A54">
        <w:rPr>
          <w:b/>
          <w:bCs/>
          <w:color w:val="1F4E79" w:themeColor="accent1" w:themeShade="80"/>
          <w:sz w:val="36"/>
          <w:szCs w:val="36"/>
        </w:rPr>
        <w:lastRenderedPageBreak/>
        <w:t>Documentinformatie</w:t>
      </w:r>
      <w:bookmarkEnd w:id="2"/>
    </w:p>
    <w:p w14:paraId="6D838CCE" w14:textId="77777777" w:rsidR="00E22F76" w:rsidRPr="00E22F76" w:rsidRDefault="00E22F76" w:rsidP="00C66AAB"/>
    <w:p w14:paraId="6ABDB9D6" w14:textId="77777777" w:rsidR="00BC1ACB" w:rsidRPr="00C66AAB" w:rsidRDefault="00BC1ACB" w:rsidP="00E22F76">
      <w:pPr>
        <w:rPr>
          <w:rFonts w:ascii="GT Walsheim Pro" w:hAnsi="GT Walsheim Pro"/>
          <w:b/>
          <w:bCs/>
          <w:color w:val="1F4E79" w:themeColor="accent1" w:themeShade="80"/>
          <w:sz w:val="28"/>
          <w:szCs w:val="32"/>
        </w:rPr>
      </w:pPr>
      <w:bookmarkStart w:id="6" w:name="_Toc65245099"/>
      <w:r w:rsidRPr="00C66AAB">
        <w:rPr>
          <w:rFonts w:ascii="GT Walsheim Pro" w:hAnsi="GT Walsheim Pro"/>
          <w:b/>
          <w:bCs/>
          <w:color w:val="1F4E79" w:themeColor="accent1" w:themeShade="80"/>
          <w:sz w:val="28"/>
          <w:szCs w:val="32"/>
        </w:rPr>
        <w:t>Versiebeheer</w:t>
      </w:r>
      <w:bookmarkEnd w:id="3"/>
      <w:bookmarkEnd w:id="4"/>
      <w:bookmarkEnd w:id="5"/>
      <w:bookmarkEnd w:id="6"/>
    </w:p>
    <w:tbl>
      <w:tblPr>
        <w:tblStyle w:val="ListTable6Colorful-Accent3"/>
        <w:tblW w:w="9067" w:type="dxa"/>
        <w:tblLook w:val="04A0" w:firstRow="1" w:lastRow="0" w:firstColumn="1" w:lastColumn="0" w:noHBand="0" w:noVBand="1"/>
      </w:tblPr>
      <w:tblGrid>
        <w:gridCol w:w="1030"/>
        <w:gridCol w:w="4352"/>
        <w:gridCol w:w="2126"/>
        <w:gridCol w:w="1559"/>
      </w:tblGrid>
      <w:tr w:rsidR="00BC1ACB" w14:paraId="2F661E22" w14:textId="77777777" w:rsidTr="00097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14:paraId="0B8F4274" w14:textId="77777777" w:rsidR="00BC1ACB" w:rsidRPr="00EC15BA" w:rsidRDefault="00BC1ACB" w:rsidP="00EC15BA">
            <w:pPr>
              <w:pStyle w:val="TableText"/>
            </w:pPr>
            <w:r w:rsidRPr="00EC15BA">
              <w:t>Versie</w:t>
            </w:r>
          </w:p>
        </w:tc>
        <w:tc>
          <w:tcPr>
            <w:tcW w:w="4352" w:type="dxa"/>
          </w:tcPr>
          <w:p w14:paraId="11F50B59" w14:textId="77777777" w:rsidR="00BC1ACB" w:rsidRPr="00EC15BA" w:rsidRDefault="00BC1ACB" w:rsidP="00EC15B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15BA">
              <w:t>Gewijzigd</w:t>
            </w:r>
          </w:p>
        </w:tc>
        <w:tc>
          <w:tcPr>
            <w:tcW w:w="2126" w:type="dxa"/>
          </w:tcPr>
          <w:p w14:paraId="00C11972" w14:textId="77777777" w:rsidR="00BC1ACB" w:rsidRPr="00EC15BA" w:rsidRDefault="00BC1ACB" w:rsidP="00EC15B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15BA">
              <w:t>Auteur</w:t>
            </w:r>
          </w:p>
        </w:tc>
        <w:tc>
          <w:tcPr>
            <w:tcW w:w="1559" w:type="dxa"/>
          </w:tcPr>
          <w:p w14:paraId="0AF9E22A" w14:textId="77777777" w:rsidR="00BC1ACB" w:rsidRPr="00EC15BA" w:rsidRDefault="00BC1ACB" w:rsidP="00EC15B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15BA">
              <w:t>Datum</w:t>
            </w:r>
          </w:p>
        </w:tc>
      </w:tr>
      <w:tr w:rsidR="00BC1ACB" w14:paraId="40707E4B" w14:textId="77777777" w:rsidTr="00097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14:paraId="7B9EB828" w14:textId="2D512139" w:rsidR="00BC1ACB" w:rsidRPr="00A14C78" w:rsidRDefault="000A6EEF" w:rsidP="00EC15BA">
            <w:pPr>
              <w:pStyle w:val="TableText"/>
              <w:rPr>
                <w:b w:val="0"/>
                <w:bCs/>
              </w:rPr>
            </w:pPr>
            <w:r>
              <w:rPr>
                <w:b w:val="0"/>
                <w:bCs/>
              </w:rPr>
              <w:t>V0.1</w:t>
            </w:r>
          </w:p>
        </w:tc>
        <w:tc>
          <w:tcPr>
            <w:tcW w:w="4352" w:type="dxa"/>
          </w:tcPr>
          <w:p w14:paraId="130BC8C3" w14:textId="449947C7" w:rsidR="00BC1ACB" w:rsidRPr="00EC15BA" w:rsidRDefault="004C1DAF" w:rsidP="00EC15B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opgezet</w:t>
            </w:r>
          </w:p>
        </w:tc>
        <w:tc>
          <w:tcPr>
            <w:tcW w:w="2126" w:type="dxa"/>
          </w:tcPr>
          <w:p w14:paraId="4621A433" w14:textId="06B8F78E" w:rsidR="00BC1ACB" w:rsidRPr="00EC15BA" w:rsidRDefault="004C1DAF" w:rsidP="00EC15B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Roy Wendries</w:t>
            </w:r>
          </w:p>
        </w:tc>
        <w:tc>
          <w:tcPr>
            <w:tcW w:w="1559" w:type="dxa"/>
          </w:tcPr>
          <w:p w14:paraId="13A51DAF" w14:textId="6032AE67" w:rsidR="00BC1ACB" w:rsidRPr="00EC15BA" w:rsidRDefault="004C1DAF" w:rsidP="00EC15B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26/04/2022</w:t>
            </w:r>
          </w:p>
        </w:tc>
      </w:tr>
      <w:tr w:rsidR="00664941" w14:paraId="41F18AC0" w14:textId="77777777" w:rsidTr="00097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14:paraId="36A9D42B" w14:textId="77777777" w:rsidR="00664941" w:rsidRPr="00EC15BA" w:rsidRDefault="00664941" w:rsidP="00EC15BA">
            <w:pPr>
              <w:pStyle w:val="TableText"/>
            </w:pPr>
          </w:p>
        </w:tc>
        <w:tc>
          <w:tcPr>
            <w:tcW w:w="4352" w:type="dxa"/>
          </w:tcPr>
          <w:p w14:paraId="2C3D560E" w14:textId="77777777" w:rsidR="00664941" w:rsidRPr="00EC15BA" w:rsidRDefault="00664941" w:rsidP="00EC15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481B2828" w14:textId="77777777" w:rsidR="00664941" w:rsidRPr="00EC15BA" w:rsidRDefault="00664941" w:rsidP="00EC15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4E074E6" w14:textId="77777777" w:rsidR="00664941" w:rsidRPr="00EC15BA" w:rsidRDefault="00664941" w:rsidP="00EC15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01D23D" w14:textId="07BEEC39" w:rsidR="4DF6E9E2" w:rsidRPr="00C66AAB" w:rsidRDefault="4DF6E9E2">
      <w:pPr>
        <w:rPr>
          <w:rFonts w:ascii="GT Walsheim Pro" w:hAnsi="GT Walsheim Pro"/>
          <w:b/>
          <w:bCs/>
          <w:color w:val="800000"/>
          <w:sz w:val="28"/>
          <w:szCs w:val="32"/>
        </w:rPr>
      </w:pPr>
    </w:p>
    <w:p w14:paraId="06EB5BA2" w14:textId="77777777" w:rsidR="00BC1ACB" w:rsidRPr="00C66AAB" w:rsidRDefault="00C700CF" w:rsidP="00E22F76">
      <w:pPr>
        <w:rPr>
          <w:rFonts w:ascii="GT Walsheim Pro" w:hAnsi="GT Walsheim Pro"/>
          <w:b/>
          <w:bCs/>
          <w:color w:val="1F4E79" w:themeColor="accent1" w:themeShade="80"/>
          <w:sz w:val="28"/>
          <w:szCs w:val="32"/>
        </w:rPr>
      </w:pPr>
      <w:r w:rsidRPr="00C66AAB">
        <w:rPr>
          <w:rFonts w:ascii="GT Walsheim Pro" w:hAnsi="GT Walsheim Pro"/>
          <w:b/>
          <w:bCs/>
          <w:color w:val="1F4E79" w:themeColor="accent1" w:themeShade="80"/>
          <w:sz w:val="28"/>
          <w:szCs w:val="32"/>
        </w:rPr>
        <w:t>Groepsleden</w:t>
      </w:r>
    </w:p>
    <w:tbl>
      <w:tblPr>
        <w:tblStyle w:val="ListTable6Colorful-Accent3"/>
        <w:tblW w:w="5000" w:type="pct"/>
        <w:tblLook w:val="04A0" w:firstRow="1" w:lastRow="0" w:firstColumn="1" w:lastColumn="0" w:noHBand="0" w:noVBand="1"/>
      </w:tblPr>
      <w:tblGrid>
        <w:gridCol w:w="4823"/>
        <w:gridCol w:w="4247"/>
      </w:tblGrid>
      <w:tr w:rsidR="005D59EF" w:rsidRPr="00E96848" w14:paraId="38FE8160" w14:textId="77777777" w:rsidTr="005D5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pct"/>
          </w:tcPr>
          <w:p w14:paraId="0E2717CB" w14:textId="77777777" w:rsidR="005D59EF" w:rsidRPr="004D6701" w:rsidRDefault="005D59EF" w:rsidP="00141D0B">
            <w:pPr>
              <w:pStyle w:val="TableText"/>
              <w:rPr>
                <w:b w:val="0"/>
                <w:bCs/>
              </w:rPr>
            </w:pPr>
            <w:r w:rsidRPr="004D6701">
              <w:t>Naam</w:t>
            </w:r>
          </w:p>
        </w:tc>
        <w:tc>
          <w:tcPr>
            <w:tcW w:w="2341" w:type="pct"/>
          </w:tcPr>
          <w:p w14:paraId="011FB8BB" w14:textId="77777777" w:rsidR="005D59EF" w:rsidRPr="004D6701" w:rsidRDefault="005D59EF" w:rsidP="00141D0B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4D6701">
              <w:t>E-Mail</w:t>
            </w:r>
            <w:r>
              <w:t>a</w:t>
            </w:r>
            <w:r w:rsidRPr="004D6701">
              <w:t>dres</w:t>
            </w:r>
          </w:p>
        </w:tc>
      </w:tr>
      <w:tr w:rsidR="005D59EF" w14:paraId="2BEB84BA" w14:textId="77777777" w:rsidTr="005D5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pct"/>
          </w:tcPr>
          <w:p w14:paraId="16B6167F" w14:textId="5D05A2BE" w:rsidR="005D59EF" w:rsidRPr="004D6701" w:rsidRDefault="005D59EF" w:rsidP="00A14C78">
            <w:pPr>
              <w:pStyle w:val="TableText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Shirley </w:t>
            </w:r>
            <w:proofErr w:type="spellStart"/>
            <w:r>
              <w:rPr>
                <w:b w:val="0"/>
                <w:bCs/>
              </w:rPr>
              <w:t>Aufdenkamp</w:t>
            </w:r>
            <w:proofErr w:type="spellEnd"/>
          </w:p>
        </w:tc>
        <w:tc>
          <w:tcPr>
            <w:tcW w:w="2341" w:type="pct"/>
          </w:tcPr>
          <w:p w14:paraId="5A37DB79" w14:textId="5CD6CC65" w:rsidR="005D59EF" w:rsidRDefault="005D59EF" w:rsidP="00A14C78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1742965aufdenkamp@zuyd.nl</w:t>
            </w:r>
          </w:p>
        </w:tc>
      </w:tr>
      <w:tr w:rsidR="005D59EF" w14:paraId="705260AD" w14:textId="77777777" w:rsidTr="005D5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pct"/>
          </w:tcPr>
          <w:p w14:paraId="683D3B4F" w14:textId="52E3E781" w:rsidR="005D59EF" w:rsidRPr="00251E51" w:rsidRDefault="005D59EF" w:rsidP="00A14C78">
            <w:pPr>
              <w:pStyle w:val="TableText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Romando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Heijnneman</w:t>
            </w:r>
            <w:proofErr w:type="spellEnd"/>
          </w:p>
        </w:tc>
        <w:tc>
          <w:tcPr>
            <w:tcW w:w="2341" w:type="pct"/>
          </w:tcPr>
          <w:p w14:paraId="332011A9" w14:textId="4B68BAC8" w:rsidR="005D59EF" w:rsidRDefault="005D59EF" w:rsidP="00A14C7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2065125heijnneman</w:t>
            </w:r>
            <w:r w:rsidRPr="00F610D5">
              <w:t>@zuyd.nl</w:t>
            </w:r>
          </w:p>
        </w:tc>
      </w:tr>
      <w:tr w:rsidR="005D59EF" w14:paraId="044EB9F8" w14:textId="77777777" w:rsidTr="005D5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pct"/>
          </w:tcPr>
          <w:p w14:paraId="58C235D5" w14:textId="017839F8" w:rsidR="005D59EF" w:rsidRDefault="005D59EF" w:rsidP="00A14C78">
            <w:pPr>
              <w:pStyle w:val="TableText"/>
              <w:rPr>
                <w:b w:val="0"/>
                <w:bCs/>
              </w:rPr>
            </w:pPr>
            <w:r>
              <w:rPr>
                <w:b w:val="0"/>
                <w:bCs/>
              </w:rPr>
              <w:t>Szonja Hollós</w:t>
            </w:r>
          </w:p>
        </w:tc>
        <w:tc>
          <w:tcPr>
            <w:tcW w:w="2341" w:type="pct"/>
          </w:tcPr>
          <w:p w14:paraId="3FC85AC3" w14:textId="5C151652" w:rsidR="005D59EF" w:rsidRPr="00F610D5" w:rsidRDefault="005D59EF" w:rsidP="00A14C78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1934104hollos@zuyd.nl</w:t>
            </w:r>
          </w:p>
        </w:tc>
      </w:tr>
      <w:tr w:rsidR="005D59EF" w14:paraId="07148E5C" w14:textId="77777777" w:rsidTr="005D5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pct"/>
          </w:tcPr>
          <w:p w14:paraId="054FB043" w14:textId="73A79856" w:rsidR="005D59EF" w:rsidRPr="004D6701" w:rsidRDefault="005D59EF" w:rsidP="00A14C78">
            <w:pPr>
              <w:pStyle w:val="TableText"/>
              <w:rPr>
                <w:b w:val="0"/>
                <w:bCs/>
              </w:rPr>
            </w:pPr>
            <w:r>
              <w:rPr>
                <w:b w:val="0"/>
                <w:bCs/>
              </w:rPr>
              <w:t>Roy Wendries</w:t>
            </w:r>
          </w:p>
        </w:tc>
        <w:tc>
          <w:tcPr>
            <w:tcW w:w="2341" w:type="pct"/>
          </w:tcPr>
          <w:p w14:paraId="2134F12A" w14:textId="08489793" w:rsidR="005D59EF" w:rsidRDefault="005D59EF" w:rsidP="00A14C7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07A2">
              <w:t>1747290wendries@zuyd.nl</w:t>
            </w:r>
          </w:p>
        </w:tc>
      </w:tr>
    </w:tbl>
    <w:p w14:paraId="7480D2D9" w14:textId="77777777" w:rsidR="00BC1ACB" w:rsidRDefault="00BC1ACB" w:rsidP="00BC1ACB"/>
    <w:p w14:paraId="0D25C00D" w14:textId="77777777" w:rsidR="00BC1ACB" w:rsidRDefault="00BC1ACB" w:rsidP="00BC1ACB">
      <w:r>
        <w:br w:type="page"/>
      </w:r>
    </w:p>
    <w:bookmarkStart w:id="7" w:name="_Toc74037686" w:displacedByCustomXml="next"/>
    <w:bookmarkStart w:id="8" w:name="_Toc41794466" w:displacedByCustomXml="next"/>
    <w:bookmarkStart w:id="9" w:name="_Toc41709655" w:displacedByCustomXml="next"/>
    <w:bookmarkStart w:id="10" w:name="_Toc41709441" w:displacedByCustomXml="next"/>
    <w:sdt>
      <w:sdtPr>
        <w:rPr>
          <w:rFonts w:ascii="Arial" w:eastAsia="Times New Roman" w:hAnsi="Arial"/>
          <w:color w:val="auto"/>
          <w:sz w:val="22"/>
          <w:szCs w:val="24"/>
        </w:rPr>
        <w:id w:val="-1077276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4577E1" w14:textId="77777777" w:rsidR="00065F84" w:rsidRPr="000400BA" w:rsidRDefault="00065F84">
          <w:pPr>
            <w:pStyle w:val="TOCHeading"/>
            <w:rPr>
              <w:rStyle w:val="Heading1Char"/>
              <w:rFonts w:eastAsia="Yu Gothic Light"/>
            </w:rPr>
          </w:pPr>
          <w:r w:rsidRPr="000400BA">
            <w:rPr>
              <w:rStyle w:val="Heading1Char"/>
              <w:rFonts w:eastAsia="Yu Gothic Light"/>
            </w:rPr>
            <w:t>Inhoud</w:t>
          </w:r>
        </w:p>
        <w:p w14:paraId="59CF451D" w14:textId="56BCD59E" w:rsidR="00AD7A54" w:rsidRDefault="00065F84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877866" w:history="1">
            <w:r w:rsidR="00AD7A54" w:rsidRPr="00680369">
              <w:rPr>
                <w:rStyle w:val="Hyperlink"/>
                <w:noProof/>
              </w:rPr>
              <w:t>1.</w:t>
            </w:r>
            <w:r w:rsidR="00AD7A5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D7A54" w:rsidRPr="00680369">
              <w:rPr>
                <w:rStyle w:val="Hyperlink"/>
                <w:noProof/>
              </w:rPr>
              <w:t>Inleiding</w:t>
            </w:r>
            <w:r w:rsidR="00AD7A54">
              <w:rPr>
                <w:noProof/>
                <w:webHidden/>
              </w:rPr>
              <w:tab/>
            </w:r>
            <w:r w:rsidR="00AD7A54">
              <w:rPr>
                <w:noProof/>
                <w:webHidden/>
              </w:rPr>
              <w:fldChar w:fldCharType="begin"/>
            </w:r>
            <w:r w:rsidR="00AD7A54">
              <w:rPr>
                <w:noProof/>
                <w:webHidden/>
              </w:rPr>
              <w:instrText xml:space="preserve"> PAGEREF _Toc101877866 \h </w:instrText>
            </w:r>
            <w:r w:rsidR="00AD7A54">
              <w:rPr>
                <w:noProof/>
                <w:webHidden/>
              </w:rPr>
            </w:r>
            <w:r w:rsidR="00AD7A54">
              <w:rPr>
                <w:noProof/>
                <w:webHidden/>
              </w:rPr>
              <w:fldChar w:fldCharType="separate"/>
            </w:r>
            <w:r w:rsidR="00AD7A54">
              <w:rPr>
                <w:noProof/>
                <w:webHidden/>
              </w:rPr>
              <w:t>3</w:t>
            </w:r>
            <w:r w:rsidR="00AD7A54">
              <w:rPr>
                <w:noProof/>
                <w:webHidden/>
              </w:rPr>
              <w:fldChar w:fldCharType="end"/>
            </w:r>
          </w:hyperlink>
        </w:p>
        <w:p w14:paraId="0CBC1044" w14:textId="7F9B5D5F" w:rsidR="00065F84" w:rsidRDefault="00065F84">
          <w:r>
            <w:rPr>
              <w:b/>
              <w:bCs/>
            </w:rPr>
            <w:fldChar w:fldCharType="end"/>
          </w:r>
        </w:p>
      </w:sdtContent>
    </w:sdt>
    <w:p w14:paraId="25C8C231" w14:textId="77777777" w:rsidR="00096971" w:rsidRPr="004C1DAF" w:rsidRDefault="00096971" w:rsidP="00096971">
      <w:pPr>
        <w:rPr>
          <w:rFonts w:ascii="GT Walsheim Pro" w:hAnsi="GT Walsheim Pro"/>
          <w:b/>
          <w:bCs/>
          <w:color w:val="1F4E79" w:themeColor="accent1" w:themeShade="80"/>
          <w:sz w:val="32"/>
          <w:szCs w:val="36"/>
        </w:rPr>
      </w:pPr>
      <w:r w:rsidRPr="004C1DAF">
        <w:rPr>
          <w:rFonts w:ascii="GT Walsheim Pro" w:hAnsi="GT Walsheim Pro"/>
          <w:b/>
          <w:bCs/>
          <w:color w:val="1F4E79" w:themeColor="accent1" w:themeShade="80"/>
          <w:sz w:val="32"/>
          <w:szCs w:val="36"/>
        </w:rPr>
        <w:t>Tabellenlijst</w:t>
      </w:r>
    </w:p>
    <w:p w14:paraId="21CEA233" w14:textId="77777777" w:rsidR="00F53764" w:rsidRDefault="00F968A3" w:rsidP="003B4D77">
      <w:r>
        <w:fldChar w:fldCharType="begin"/>
      </w:r>
      <w:r>
        <w:instrText>TOC \h \z \c "Tabel"</w:instrText>
      </w:r>
      <w:r>
        <w:fldChar w:fldCharType="separate"/>
      </w:r>
      <w:r w:rsidR="001B27C0">
        <w:rPr>
          <w:b/>
          <w:bCs/>
          <w:noProof/>
        </w:rPr>
        <w:t>Geen gegevens voor lijst met afbeeldingen gevonden.</w:t>
      </w:r>
      <w:r>
        <w:fldChar w:fldCharType="end"/>
      </w:r>
    </w:p>
    <w:p w14:paraId="0F31548C" w14:textId="77777777" w:rsidR="001B27C0" w:rsidRDefault="001B27C0" w:rsidP="003B4D77"/>
    <w:p w14:paraId="7285466A" w14:textId="77777777" w:rsidR="00F53764" w:rsidRPr="004C1DAF" w:rsidRDefault="00F53764" w:rsidP="003B4D77">
      <w:pPr>
        <w:rPr>
          <w:rFonts w:ascii="GT Walsheim Pro" w:hAnsi="GT Walsheim Pro"/>
          <w:color w:val="1F4E79" w:themeColor="accent1" w:themeShade="80"/>
        </w:rPr>
      </w:pPr>
      <w:r w:rsidRPr="004C1DAF">
        <w:rPr>
          <w:rFonts w:ascii="GT Walsheim Pro" w:hAnsi="GT Walsheim Pro"/>
          <w:b/>
          <w:bCs/>
          <w:color w:val="1F4E79" w:themeColor="accent1" w:themeShade="80"/>
          <w:sz w:val="32"/>
          <w:szCs w:val="36"/>
        </w:rPr>
        <w:t>Figurenlijst</w:t>
      </w:r>
    </w:p>
    <w:p w14:paraId="7DEB3C40" w14:textId="77777777" w:rsidR="00736E8E" w:rsidRDefault="00F968A3">
      <w:pPr>
        <w:rPr>
          <w:b/>
          <w:bCs/>
          <w:noProof/>
        </w:rPr>
      </w:pPr>
      <w:r>
        <w:fldChar w:fldCharType="begin"/>
      </w:r>
      <w:r>
        <w:instrText>TOC \h \z \c "Figuur"</w:instrText>
      </w:r>
      <w:r>
        <w:fldChar w:fldCharType="separate"/>
      </w:r>
      <w:r w:rsidR="001B27C0">
        <w:rPr>
          <w:b/>
          <w:bCs/>
          <w:noProof/>
        </w:rPr>
        <w:t>Geen gegevens voor lijst met afbeeldingen gevonden.</w:t>
      </w:r>
      <w:r>
        <w:fldChar w:fldCharType="end"/>
      </w:r>
    </w:p>
    <w:p w14:paraId="44736B3F" w14:textId="77777777" w:rsidR="00736E8E" w:rsidRDefault="00736E8E">
      <w:pPr>
        <w:rPr>
          <w:b/>
          <w:bCs/>
          <w:noProof/>
        </w:rPr>
      </w:pPr>
    </w:p>
    <w:p w14:paraId="1AE61D71" w14:textId="77777777" w:rsidR="00A323DD" w:rsidRPr="00736E8E" w:rsidRDefault="00A323DD">
      <w:pPr>
        <w:rPr>
          <w:b/>
          <w:bCs/>
          <w:noProof/>
        </w:rPr>
      </w:pPr>
      <w:r>
        <w:br w:type="page"/>
      </w:r>
    </w:p>
    <w:p w14:paraId="0003CBD9" w14:textId="55DD70F8" w:rsidR="000400BA" w:rsidRDefault="005838D8" w:rsidP="00411C43">
      <w:pPr>
        <w:pStyle w:val="Heading1"/>
      </w:pPr>
      <w:bookmarkStart w:id="11" w:name="_Toc101877866"/>
      <w:bookmarkEnd w:id="1"/>
      <w:bookmarkEnd w:id="10"/>
      <w:bookmarkEnd w:id="9"/>
      <w:bookmarkEnd w:id="8"/>
      <w:bookmarkEnd w:id="7"/>
      <w:r>
        <w:lastRenderedPageBreak/>
        <w:t>Inleiding</w:t>
      </w:r>
      <w:bookmarkEnd w:id="11"/>
    </w:p>
    <w:p w14:paraId="47CB7AB3" w14:textId="22B9E201" w:rsidR="00814E4C" w:rsidRDefault="008F0C03" w:rsidP="00814E4C">
      <w:r>
        <w:t>Tabellen:</w:t>
      </w:r>
    </w:p>
    <w:p w14:paraId="29D57954" w14:textId="77777777" w:rsidR="008F0C03" w:rsidRDefault="008F0C03" w:rsidP="00814E4C"/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420"/>
        <w:gridCol w:w="2415"/>
        <w:gridCol w:w="2550"/>
        <w:gridCol w:w="3630"/>
      </w:tblGrid>
      <w:tr w:rsidR="00394C16" w14:paraId="10E016A0" w14:textId="77777777" w:rsidTr="00AD7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shd w:val="clear" w:color="auto" w:fill="1F4E79" w:themeFill="accent1" w:themeFillShade="80"/>
          </w:tcPr>
          <w:p w14:paraId="4A3E9B37" w14:textId="6E4720CF" w:rsidR="00394C16" w:rsidRDefault="00394C16" w:rsidP="00394C16"/>
        </w:tc>
        <w:tc>
          <w:tcPr>
            <w:tcW w:w="2415" w:type="dxa"/>
            <w:shd w:val="clear" w:color="auto" w:fill="1F4E79" w:themeFill="accent1" w:themeFillShade="80"/>
          </w:tcPr>
          <w:p w14:paraId="5ED56A1D" w14:textId="636D2C3E" w:rsidR="00394C16" w:rsidRDefault="00394C16" w:rsidP="00394C16">
            <w:pPr>
              <w:pStyle w:val="TabelAIstij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nl"/>
              </w:rPr>
            </w:pPr>
          </w:p>
        </w:tc>
        <w:tc>
          <w:tcPr>
            <w:tcW w:w="2550" w:type="dxa"/>
            <w:shd w:val="clear" w:color="auto" w:fill="1F4E79" w:themeFill="accent1" w:themeFillShade="80"/>
          </w:tcPr>
          <w:p w14:paraId="3C54D245" w14:textId="08B002EE" w:rsidR="00394C16" w:rsidRDefault="00394C16" w:rsidP="00394C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0" w:type="dxa"/>
            <w:shd w:val="clear" w:color="auto" w:fill="1F4E79" w:themeFill="accent1" w:themeFillShade="80"/>
          </w:tcPr>
          <w:p w14:paraId="1D1384F3" w14:textId="3835F2CA" w:rsidR="00394C16" w:rsidRDefault="00394C16" w:rsidP="00394C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4C16" w14:paraId="5A87F161" w14:textId="77777777" w:rsidTr="00AD7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shd w:val="clear" w:color="auto" w:fill="auto"/>
          </w:tcPr>
          <w:p w14:paraId="7FD0C260" w14:textId="6B8BAB90" w:rsidR="00394C16" w:rsidRDefault="00394C16" w:rsidP="00394C16"/>
        </w:tc>
        <w:tc>
          <w:tcPr>
            <w:tcW w:w="2415" w:type="dxa"/>
            <w:shd w:val="clear" w:color="auto" w:fill="auto"/>
          </w:tcPr>
          <w:p w14:paraId="06BDDD4E" w14:textId="0DC577A5" w:rsidR="00394C16" w:rsidRDefault="00394C16" w:rsidP="00394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0" w:type="dxa"/>
            <w:shd w:val="clear" w:color="auto" w:fill="auto"/>
          </w:tcPr>
          <w:p w14:paraId="3CDFB9B3" w14:textId="6DA92A37" w:rsidR="00394C16" w:rsidRDefault="00394C16" w:rsidP="00394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0" w:type="dxa"/>
            <w:shd w:val="clear" w:color="auto" w:fill="auto"/>
          </w:tcPr>
          <w:p w14:paraId="6DE3E2FD" w14:textId="696BF52A" w:rsidR="00394C16" w:rsidRDefault="00394C16" w:rsidP="00394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4C16" w14:paraId="0BC6909D" w14:textId="77777777" w:rsidTr="00AD7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shd w:val="clear" w:color="auto" w:fill="auto"/>
          </w:tcPr>
          <w:p w14:paraId="2C43FE9D" w14:textId="7F5F308C" w:rsidR="00394C16" w:rsidRDefault="00394C16" w:rsidP="00394C16"/>
        </w:tc>
        <w:tc>
          <w:tcPr>
            <w:tcW w:w="2415" w:type="dxa"/>
            <w:shd w:val="clear" w:color="auto" w:fill="auto"/>
          </w:tcPr>
          <w:p w14:paraId="478BA7D9" w14:textId="6A314634" w:rsidR="00394C16" w:rsidRDefault="00394C16" w:rsidP="0039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0" w:type="dxa"/>
            <w:shd w:val="clear" w:color="auto" w:fill="auto"/>
          </w:tcPr>
          <w:p w14:paraId="53B30F5D" w14:textId="3835274B" w:rsidR="00394C16" w:rsidRDefault="00394C16" w:rsidP="0039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0" w:type="dxa"/>
            <w:shd w:val="clear" w:color="auto" w:fill="auto"/>
          </w:tcPr>
          <w:p w14:paraId="17615355" w14:textId="68419D1C" w:rsidR="00394C16" w:rsidRDefault="00394C16" w:rsidP="0039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4C16" w14:paraId="224362AC" w14:textId="77777777" w:rsidTr="00AD7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shd w:val="clear" w:color="auto" w:fill="auto"/>
          </w:tcPr>
          <w:p w14:paraId="5BA69B5E" w14:textId="686AC23A" w:rsidR="00394C16" w:rsidRDefault="00394C16" w:rsidP="00394C16"/>
        </w:tc>
        <w:tc>
          <w:tcPr>
            <w:tcW w:w="2415" w:type="dxa"/>
            <w:shd w:val="clear" w:color="auto" w:fill="auto"/>
          </w:tcPr>
          <w:p w14:paraId="21A3582A" w14:textId="6E7061F4" w:rsidR="00394C16" w:rsidRDefault="00394C16" w:rsidP="00394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0" w:type="dxa"/>
            <w:shd w:val="clear" w:color="auto" w:fill="auto"/>
          </w:tcPr>
          <w:p w14:paraId="127A1622" w14:textId="1A4BF12F" w:rsidR="00394C16" w:rsidRDefault="00394C16" w:rsidP="00394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0" w:type="dxa"/>
            <w:shd w:val="clear" w:color="auto" w:fill="auto"/>
          </w:tcPr>
          <w:p w14:paraId="70AFC5C7" w14:textId="01D66E23" w:rsidR="00394C16" w:rsidRDefault="00394C16" w:rsidP="00394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4C16" w14:paraId="55C0558D" w14:textId="77777777" w:rsidTr="00AD7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shd w:val="clear" w:color="auto" w:fill="auto"/>
          </w:tcPr>
          <w:p w14:paraId="0E2D323C" w14:textId="3BF5DDD9" w:rsidR="00394C16" w:rsidRDefault="00394C16" w:rsidP="00394C16"/>
        </w:tc>
        <w:tc>
          <w:tcPr>
            <w:tcW w:w="2415" w:type="dxa"/>
            <w:shd w:val="clear" w:color="auto" w:fill="auto"/>
          </w:tcPr>
          <w:p w14:paraId="76ECE1CA" w14:textId="1AE77165" w:rsidR="00394C16" w:rsidRDefault="00394C16" w:rsidP="0039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0" w:type="dxa"/>
            <w:shd w:val="clear" w:color="auto" w:fill="auto"/>
          </w:tcPr>
          <w:p w14:paraId="789EF2D9" w14:textId="332E866A" w:rsidR="00394C16" w:rsidRDefault="00394C16" w:rsidP="0039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0" w:type="dxa"/>
            <w:shd w:val="clear" w:color="auto" w:fill="auto"/>
          </w:tcPr>
          <w:p w14:paraId="04D76167" w14:textId="62AA1D2F" w:rsidR="00394C16" w:rsidRDefault="00394C16" w:rsidP="0039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4C16" w14:paraId="5266D6EB" w14:textId="77777777" w:rsidTr="00AD7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shd w:val="clear" w:color="auto" w:fill="auto"/>
          </w:tcPr>
          <w:p w14:paraId="4E9EF7B6" w14:textId="2EBD569B" w:rsidR="00394C16" w:rsidRDefault="00394C16" w:rsidP="00394C16"/>
        </w:tc>
        <w:tc>
          <w:tcPr>
            <w:tcW w:w="2415" w:type="dxa"/>
            <w:shd w:val="clear" w:color="auto" w:fill="auto"/>
          </w:tcPr>
          <w:p w14:paraId="4391D3C3" w14:textId="71BB050A" w:rsidR="00394C16" w:rsidRDefault="00394C16" w:rsidP="00394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0" w:type="dxa"/>
            <w:shd w:val="clear" w:color="auto" w:fill="auto"/>
          </w:tcPr>
          <w:p w14:paraId="4C75C717" w14:textId="31284A66" w:rsidR="00394C16" w:rsidRDefault="00394C16" w:rsidP="00394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0" w:type="dxa"/>
            <w:shd w:val="clear" w:color="auto" w:fill="auto"/>
          </w:tcPr>
          <w:p w14:paraId="5D63A2BB" w14:textId="624CA379" w:rsidR="00394C16" w:rsidRDefault="00394C16" w:rsidP="00394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4C16" w14:paraId="24DB03EB" w14:textId="77777777" w:rsidTr="00AD7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dxa"/>
            <w:shd w:val="clear" w:color="auto" w:fill="auto"/>
          </w:tcPr>
          <w:p w14:paraId="4E4FE04B" w14:textId="088A2EE6" w:rsidR="00394C16" w:rsidRDefault="00394C16" w:rsidP="00394C16"/>
        </w:tc>
        <w:tc>
          <w:tcPr>
            <w:tcW w:w="2415" w:type="dxa"/>
            <w:shd w:val="clear" w:color="auto" w:fill="auto"/>
          </w:tcPr>
          <w:p w14:paraId="695C7ECD" w14:textId="4D5D1F64" w:rsidR="00394C16" w:rsidRDefault="00394C16" w:rsidP="0039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0" w:type="dxa"/>
            <w:shd w:val="clear" w:color="auto" w:fill="auto"/>
          </w:tcPr>
          <w:p w14:paraId="1C796B59" w14:textId="75FEDC7A" w:rsidR="00394C16" w:rsidRDefault="00394C16" w:rsidP="0039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0" w:type="dxa"/>
            <w:shd w:val="clear" w:color="auto" w:fill="auto"/>
          </w:tcPr>
          <w:p w14:paraId="7917E5E2" w14:textId="30B04975" w:rsidR="00394C16" w:rsidRDefault="00394C16" w:rsidP="0039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4C48FB" w14:textId="77777777" w:rsidR="004A16C0" w:rsidRPr="00814E4C" w:rsidRDefault="004A16C0" w:rsidP="00814E4C"/>
    <w:sectPr w:rsidR="004A16C0" w:rsidRPr="00814E4C" w:rsidSect="00E22F76">
      <w:headerReference w:type="default" r:id="rId22"/>
      <w:pgSz w:w="11906" w:h="16838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4DF39" w14:textId="77777777" w:rsidR="006A5280" w:rsidRDefault="006A5280" w:rsidP="003B4D77">
      <w:r>
        <w:separator/>
      </w:r>
    </w:p>
  </w:endnote>
  <w:endnote w:type="continuationSeparator" w:id="0">
    <w:p w14:paraId="6253C88B" w14:textId="77777777" w:rsidR="006A5280" w:rsidRDefault="006A5280" w:rsidP="003B4D77">
      <w:r>
        <w:continuationSeparator/>
      </w:r>
    </w:p>
  </w:endnote>
  <w:endnote w:type="continuationNotice" w:id="1">
    <w:p w14:paraId="40A1E47C" w14:textId="77777777" w:rsidR="006A5280" w:rsidRDefault="006A5280" w:rsidP="003B4D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T Walsheim Pro">
    <w:altName w:val="Calibri"/>
    <w:charset w:val="00"/>
    <w:family w:val="auto"/>
    <w:pitch w:val="variable"/>
    <w:sig w:usb0="00000207" w:usb1="00000001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1EBB9" w14:textId="77777777" w:rsidR="00AD7A54" w:rsidRDefault="00AD7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13769" w14:textId="77777777" w:rsidR="0020710D" w:rsidRPr="0091517A" w:rsidRDefault="006A5280" w:rsidP="0020710D">
    <w:pPr>
      <w:pStyle w:val="Footer"/>
      <w:tabs>
        <w:tab w:val="clear" w:pos="9072"/>
        <w:tab w:val="right" w:pos="9070"/>
      </w:tabs>
      <w:rPr>
        <w:rFonts w:ascii="GT Walsheim Pro" w:hAnsi="GT Walsheim Pro"/>
      </w:rPr>
    </w:pPr>
    <w:sdt>
      <w:sdtPr>
        <w:id w:val="-116443752"/>
        <w:docPartObj>
          <w:docPartGallery w:val="Page Numbers (Bottom of Page)"/>
          <w:docPartUnique/>
        </w:docPartObj>
      </w:sdtPr>
      <w:sdtEndPr>
        <w:rPr>
          <w:rFonts w:ascii="GT Walsheim Pro" w:hAnsi="GT Walsheim Pro"/>
        </w:rPr>
      </w:sdtEndPr>
      <w:sdtContent>
        <w:r w:rsidR="0020710D" w:rsidRPr="0091517A">
          <w:rPr>
            <w:rFonts w:ascii="GT Walsheim Pro" w:hAnsi="GT Walsheim Pro"/>
          </w:rPr>
          <w:t>Zuyd Hogeschool | ICT</w:t>
        </w:r>
        <w:r w:rsidR="0020710D" w:rsidRPr="0091517A">
          <w:rPr>
            <w:rFonts w:ascii="GT Walsheim Pro" w:hAnsi="GT Walsheim Pro"/>
          </w:rPr>
          <w:tab/>
          <w:t xml:space="preserve">       2021-2022</w:t>
        </w:r>
        <w:r w:rsidR="0020710D" w:rsidRPr="0091517A">
          <w:rPr>
            <w:rFonts w:ascii="GT Walsheim Pro" w:hAnsi="GT Walsheim Pro"/>
          </w:rPr>
          <w:tab/>
          <w:t xml:space="preserve">Pagina | </w:t>
        </w:r>
        <w:r w:rsidR="0020710D" w:rsidRPr="0091517A">
          <w:rPr>
            <w:rFonts w:ascii="GT Walsheim Pro" w:hAnsi="GT Walsheim Pro"/>
          </w:rPr>
          <w:fldChar w:fldCharType="begin"/>
        </w:r>
        <w:r w:rsidR="0020710D" w:rsidRPr="0091517A">
          <w:rPr>
            <w:rFonts w:ascii="GT Walsheim Pro" w:hAnsi="GT Walsheim Pro"/>
          </w:rPr>
          <w:instrText>PAGE   \* MERGEFORMAT</w:instrText>
        </w:r>
        <w:r w:rsidR="0020710D" w:rsidRPr="0091517A">
          <w:rPr>
            <w:rFonts w:ascii="GT Walsheim Pro" w:hAnsi="GT Walsheim Pro"/>
          </w:rPr>
          <w:fldChar w:fldCharType="separate"/>
        </w:r>
        <w:r w:rsidR="0020710D" w:rsidRPr="0091517A">
          <w:rPr>
            <w:rFonts w:ascii="GT Walsheim Pro" w:hAnsi="GT Walsheim Pro"/>
          </w:rPr>
          <w:t>2</w:t>
        </w:r>
        <w:r w:rsidR="0020710D" w:rsidRPr="0091517A">
          <w:rPr>
            <w:rFonts w:ascii="GT Walsheim Pro" w:hAnsi="GT Walsheim Pro"/>
          </w:rPr>
          <w:fldChar w:fldCharType="end"/>
        </w:r>
        <w:r w:rsidR="0020710D" w:rsidRPr="0091517A">
          <w:rPr>
            <w:rFonts w:ascii="GT Walsheim Pro" w:hAnsi="GT Walsheim Pro"/>
          </w:rPr>
          <w:t xml:space="preserve"> 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32D3F" w14:textId="77777777" w:rsidR="00AD7A54" w:rsidRDefault="00AD7A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1A9B9" w14:textId="77777777" w:rsidR="006A5280" w:rsidRDefault="006A5280" w:rsidP="003B4D77">
      <w:r>
        <w:separator/>
      </w:r>
    </w:p>
  </w:footnote>
  <w:footnote w:type="continuationSeparator" w:id="0">
    <w:p w14:paraId="1615CDE3" w14:textId="77777777" w:rsidR="006A5280" w:rsidRDefault="006A5280" w:rsidP="003B4D77">
      <w:r>
        <w:continuationSeparator/>
      </w:r>
    </w:p>
  </w:footnote>
  <w:footnote w:type="continuationNotice" w:id="1">
    <w:p w14:paraId="4E0F309C" w14:textId="77777777" w:rsidR="006A5280" w:rsidRDefault="006A5280" w:rsidP="003B4D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B3CF" w14:textId="77777777" w:rsidR="00AD7A54" w:rsidRDefault="00AD7A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4DF6E9E2" w14:paraId="03AADCE7" w14:textId="77777777" w:rsidTr="4DF6E9E2">
      <w:tc>
        <w:tcPr>
          <w:tcW w:w="3024" w:type="dxa"/>
        </w:tcPr>
        <w:p w14:paraId="4DC76650" w14:textId="77777777" w:rsidR="4DF6E9E2" w:rsidRDefault="4DF6E9E2" w:rsidP="4DF6E9E2">
          <w:pPr>
            <w:pStyle w:val="Header"/>
            <w:ind w:left="-115"/>
          </w:pPr>
        </w:p>
      </w:tc>
      <w:tc>
        <w:tcPr>
          <w:tcW w:w="3024" w:type="dxa"/>
        </w:tcPr>
        <w:p w14:paraId="75ACDFA7" w14:textId="77777777" w:rsidR="4DF6E9E2" w:rsidRDefault="4DF6E9E2" w:rsidP="4DF6E9E2">
          <w:pPr>
            <w:pStyle w:val="Header"/>
            <w:jc w:val="center"/>
          </w:pPr>
        </w:p>
      </w:tc>
      <w:tc>
        <w:tcPr>
          <w:tcW w:w="3024" w:type="dxa"/>
        </w:tcPr>
        <w:p w14:paraId="040D0CA6" w14:textId="77777777" w:rsidR="4DF6E9E2" w:rsidRDefault="4DF6E9E2" w:rsidP="4DF6E9E2">
          <w:pPr>
            <w:pStyle w:val="Header"/>
            <w:ind w:right="-115"/>
            <w:jc w:val="right"/>
          </w:pPr>
        </w:p>
      </w:tc>
    </w:tr>
  </w:tbl>
  <w:p w14:paraId="4CE93DEB" w14:textId="77777777" w:rsidR="4DF6E9E2" w:rsidRDefault="4DF6E9E2" w:rsidP="4DF6E9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97654" w14:textId="77777777" w:rsidR="00AD7A54" w:rsidRDefault="00AD7A5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00453B93" w14:paraId="1BED569D" w14:textId="77777777" w:rsidTr="4DF6E9E2">
      <w:tc>
        <w:tcPr>
          <w:tcW w:w="3024" w:type="dxa"/>
        </w:tcPr>
        <w:p w14:paraId="57FB8C72" w14:textId="7B97B441" w:rsidR="00453B93" w:rsidRDefault="00453B93" w:rsidP="4DF6E9E2">
          <w:pPr>
            <w:pStyle w:val="Header"/>
            <w:ind w:left="-115"/>
          </w:pPr>
        </w:p>
      </w:tc>
      <w:tc>
        <w:tcPr>
          <w:tcW w:w="3024" w:type="dxa"/>
        </w:tcPr>
        <w:p w14:paraId="6847C807" w14:textId="77777777" w:rsidR="00453B93" w:rsidRDefault="00453B93" w:rsidP="4DF6E9E2">
          <w:pPr>
            <w:pStyle w:val="Header"/>
            <w:jc w:val="center"/>
          </w:pPr>
        </w:p>
      </w:tc>
      <w:tc>
        <w:tcPr>
          <w:tcW w:w="3024" w:type="dxa"/>
        </w:tcPr>
        <w:p w14:paraId="24D1B3D9" w14:textId="77777777" w:rsidR="00453B93" w:rsidRDefault="00453B93" w:rsidP="4DF6E9E2">
          <w:pPr>
            <w:pStyle w:val="Header"/>
            <w:ind w:right="-115"/>
            <w:jc w:val="right"/>
          </w:pPr>
        </w:p>
      </w:tc>
    </w:tr>
  </w:tbl>
  <w:p w14:paraId="7B208326" w14:textId="77777777" w:rsidR="00453B93" w:rsidRDefault="00453B93" w:rsidP="4DF6E9E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00453B93" w14:paraId="07AED700" w14:textId="77777777" w:rsidTr="4DF6E9E2">
      <w:tc>
        <w:tcPr>
          <w:tcW w:w="3024" w:type="dxa"/>
        </w:tcPr>
        <w:p w14:paraId="1F179F35" w14:textId="77777777" w:rsidR="00453B93" w:rsidRDefault="00453B93" w:rsidP="4DF6E9E2">
          <w:pPr>
            <w:pStyle w:val="Header"/>
            <w:ind w:left="-115"/>
          </w:pPr>
        </w:p>
      </w:tc>
      <w:tc>
        <w:tcPr>
          <w:tcW w:w="3024" w:type="dxa"/>
        </w:tcPr>
        <w:p w14:paraId="68436AF3" w14:textId="77777777" w:rsidR="00453B93" w:rsidRDefault="00453B93" w:rsidP="4DF6E9E2">
          <w:pPr>
            <w:pStyle w:val="Header"/>
            <w:jc w:val="center"/>
          </w:pPr>
        </w:p>
      </w:tc>
      <w:tc>
        <w:tcPr>
          <w:tcW w:w="3024" w:type="dxa"/>
        </w:tcPr>
        <w:p w14:paraId="7D6ADD0A" w14:textId="77777777" w:rsidR="00453B93" w:rsidRDefault="00453B93" w:rsidP="4DF6E9E2">
          <w:pPr>
            <w:pStyle w:val="Header"/>
            <w:ind w:right="-115"/>
            <w:jc w:val="right"/>
          </w:pPr>
        </w:p>
      </w:tc>
    </w:tr>
  </w:tbl>
  <w:p w14:paraId="597AD2F8" w14:textId="77777777" w:rsidR="00453B93" w:rsidRDefault="00453B93" w:rsidP="4DF6E9E2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4DF6E9E2" w14:paraId="6C7EEFEF" w14:textId="77777777" w:rsidTr="4DF6E9E2">
      <w:tc>
        <w:tcPr>
          <w:tcW w:w="3024" w:type="dxa"/>
        </w:tcPr>
        <w:p w14:paraId="47F8F4BD" w14:textId="77777777" w:rsidR="4DF6E9E2" w:rsidRDefault="4DF6E9E2" w:rsidP="4DF6E9E2">
          <w:pPr>
            <w:pStyle w:val="Header"/>
            <w:ind w:left="-115"/>
          </w:pPr>
        </w:p>
      </w:tc>
      <w:tc>
        <w:tcPr>
          <w:tcW w:w="3024" w:type="dxa"/>
        </w:tcPr>
        <w:p w14:paraId="34D1CC01" w14:textId="77777777" w:rsidR="4DF6E9E2" w:rsidRDefault="4DF6E9E2" w:rsidP="4DF6E9E2">
          <w:pPr>
            <w:pStyle w:val="Header"/>
            <w:jc w:val="center"/>
          </w:pPr>
        </w:p>
      </w:tc>
      <w:tc>
        <w:tcPr>
          <w:tcW w:w="3024" w:type="dxa"/>
        </w:tcPr>
        <w:p w14:paraId="6F8C17EE" w14:textId="77777777" w:rsidR="4DF6E9E2" w:rsidRDefault="4DF6E9E2" w:rsidP="4DF6E9E2">
          <w:pPr>
            <w:pStyle w:val="Header"/>
            <w:ind w:right="-115"/>
            <w:jc w:val="right"/>
          </w:pPr>
        </w:p>
      </w:tc>
    </w:tr>
  </w:tbl>
  <w:p w14:paraId="5CC78202" w14:textId="77777777" w:rsidR="4DF6E9E2" w:rsidRDefault="4DF6E9E2" w:rsidP="4DF6E9E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4DF6E9E2" w14:paraId="43AC2355" w14:textId="77777777" w:rsidTr="4DF6E9E2">
      <w:tc>
        <w:tcPr>
          <w:tcW w:w="3024" w:type="dxa"/>
        </w:tcPr>
        <w:p w14:paraId="060996E2" w14:textId="77777777" w:rsidR="4DF6E9E2" w:rsidRDefault="4DF6E9E2" w:rsidP="4DF6E9E2">
          <w:pPr>
            <w:pStyle w:val="Header"/>
            <w:ind w:left="-115"/>
          </w:pPr>
        </w:p>
      </w:tc>
      <w:tc>
        <w:tcPr>
          <w:tcW w:w="3024" w:type="dxa"/>
        </w:tcPr>
        <w:p w14:paraId="38EE1593" w14:textId="77777777" w:rsidR="4DF6E9E2" w:rsidRDefault="4DF6E9E2" w:rsidP="4DF6E9E2">
          <w:pPr>
            <w:pStyle w:val="Header"/>
            <w:jc w:val="center"/>
          </w:pPr>
        </w:p>
      </w:tc>
      <w:tc>
        <w:tcPr>
          <w:tcW w:w="3024" w:type="dxa"/>
        </w:tcPr>
        <w:p w14:paraId="20BE6818" w14:textId="77777777" w:rsidR="4DF6E9E2" w:rsidRDefault="4DF6E9E2" w:rsidP="4DF6E9E2">
          <w:pPr>
            <w:pStyle w:val="Header"/>
            <w:ind w:right="-115"/>
            <w:jc w:val="right"/>
          </w:pPr>
        </w:p>
      </w:tc>
    </w:tr>
  </w:tbl>
  <w:p w14:paraId="3DD439B6" w14:textId="77777777" w:rsidR="4DF6E9E2" w:rsidRDefault="4DF6E9E2" w:rsidP="4DF6E9E2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DF989" w14:textId="53A440D5" w:rsidR="001C36E9" w:rsidRPr="003E7476" w:rsidRDefault="001C36E9" w:rsidP="003B4D77">
    <w:pPr>
      <w:pStyle w:val="Header"/>
      <w:rPr>
        <w:rFonts w:ascii="GT Walsheim Pro" w:hAnsi="GT Walsheim Pro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6A7B60C" wp14:editId="7159908B">
          <wp:simplePos x="0" y="0"/>
          <wp:positionH relativeFrom="margin">
            <wp:align>left</wp:align>
          </wp:positionH>
          <wp:positionV relativeFrom="paragraph">
            <wp:posOffset>-144089</wp:posOffset>
          </wp:positionV>
          <wp:extent cx="1549400" cy="451485"/>
          <wp:effectExtent l="0" t="0" r="0" b="5715"/>
          <wp:wrapNone/>
          <wp:docPr id="1" name="Afbeelding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638" t="15329" r="6770" b="16129"/>
                  <a:stretch>
                    <a:fillRect/>
                  </a:stretch>
                </pic:blipFill>
                <pic:spPr bwMode="auto">
                  <a:xfrm>
                    <a:off x="0" y="0"/>
                    <a:ext cx="1549400" cy="451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7A54">
      <w:tab/>
    </w:r>
    <w:r w:rsidR="0092037A" w:rsidRPr="003E7476">
      <w:tab/>
    </w:r>
    <w:sdt>
      <w:sdtPr>
        <w:rPr>
          <w:rFonts w:ascii="GT Walsheim Pro" w:hAnsi="GT Walsheim Pro"/>
        </w:rPr>
        <w:alias w:val="Titel"/>
        <w:tag w:val=""/>
        <w:id w:val="166610454"/>
        <w:placeholder>
          <w:docPart w:val="21FD8EE165E347899CFCA81A087736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6F56CA">
          <w:rPr>
            <w:rFonts w:ascii="GT Walsheim Pro" w:hAnsi="GT Walsheim Pro"/>
          </w:rPr>
          <w:t>GroeiRapport</w:t>
        </w:r>
        <w:proofErr w:type="spellEnd"/>
        <w:r w:rsidR="006F56CA">
          <w:rPr>
            <w:rFonts w:ascii="GT Walsheim Pro" w:hAnsi="GT Walsheim Pro"/>
          </w:rPr>
          <w:t xml:space="preserve"> BD04</w:t>
        </w:r>
      </w:sdtContent>
    </w:sdt>
  </w:p>
  <w:p w14:paraId="261ADA0F" w14:textId="56256E1D" w:rsidR="001C36E9" w:rsidRPr="002800A3" w:rsidRDefault="001C36E9" w:rsidP="4DF6E9E2">
    <w:pPr>
      <w:pStyle w:val="Header"/>
      <w:pBdr>
        <w:bottom w:val="single" w:sz="4" w:space="1" w:color="auto"/>
      </w:pBdr>
      <w:rPr>
        <w:rFonts w:ascii="GT Walsheim Pro" w:hAnsi="GT Walsheim Pro"/>
      </w:rPr>
    </w:pPr>
    <w:r w:rsidRPr="003E7476">
      <w:rPr>
        <w:rFonts w:ascii="GT Walsheim Pro" w:hAnsi="GT Walsheim Pro"/>
      </w:rPr>
      <w:tab/>
    </w:r>
    <w:r w:rsidRPr="003E7476">
      <w:rPr>
        <w:rFonts w:ascii="GT Walsheim Pro" w:hAnsi="GT Walsheim Pro"/>
      </w:rPr>
      <w:tab/>
    </w:r>
    <w:r w:rsidR="008C48D7" w:rsidRPr="002800A3">
      <w:rPr>
        <w:rFonts w:ascii="GT Walsheim Pro" w:hAnsi="GT Walsheim Pro"/>
      </w:rPr>
      <w:t>BD0</w:t>
    </w:r>
    <w:r w:rsidR="004C1DAF">
      <w:rPr>
        <w:rFonts w:ascii="GT Walsheim Pro" w:hAnsi="GT Walsheim Pro"/>
      </w:rPr>
      <w:t>4</w:t>
    </w:r>
    <w:r w:rsidR="008C48D7" w:rsidRPr="002800A3">
      <w:rPr>
        <w:rFonts w:ascii="GT Walsheim Pro" w:hAnsi="GT Walsheim Pro"/>
      </w:rPr>
      <w:t xml:space="preserve"> </w:t>
    </w:r>
    <w:r w:rsidR="000942CA" w:rsidRPr="002800A3">
      <w:rPr>
        <w:rFonts w:ascii="GT Walsheim Pro" w:hAnsi="GT Walsheim Pro"/>
      </w:rPr>
      <w:t>Casus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  <w:pPr>
        <w:ind w:left="0" w:firstLine="0"/>
      </w:pPr>
    </w:lvl>
  </w:abstractNum>
  <w:abstractNum w:abstractNumId="1" w15:restartNumberingAfterBreak="0">
    <w:nsid w:val="04182F85"/>
    <w:multiLevelType w:val="hybridMultilevel"/>
    <w:tmpl w:val="24B45816"/>
    <w:lvl w:ilvl="0" w:tplc="4A24C2B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53AB7"/>
    <w:multiLevelType w:val="hybridMultilevel"/>
    <w:tmpl w:val="490E2C32"/>
    <w:lvl w:ilvl="0" w:tplc="F732D0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67750"/>
    <w:multiLevelType w:val="hybridMultilevel"/>
    <w:tmpl w:val="048605C6"/>
    <w:lvl w:ilvl="0" w:tplc="4A24C2B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B1873"/>
    <w:multiLevelType w:val="hybridMultilevel"/>
    <w:tmpl w:val="30101A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177FF"/>
    <w:multiLevelType w:val="hybridMultilevel"/>
    <w:tmpl w:val="90CA00A0"/>
    <w:lvl w:ilvl="0" w:tplc="4A24C2B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277B7"/>
    <w:multiLevelType w:val="hybridMultilevel"/>
    <w:tmpl w:val="10920D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831EC"/>
    <w:multiLevelType w:val="hybridMultilevel"/>
    <w:tmpl w:val="C12A1E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22545"/>
    <w:multiLevelType w:val="hybridMultilevel"/>
    <w:tmpl w:val="FDB816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B1D3E"/>
    <w:multiLevelType w:val="multilevel"/>
    <w:tmpl w:val="ADF6557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8000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8000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i w:val="0"/>
        <w:color w:val="80000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b/>
        <w:color w:val="80000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  <w:b/>
        <w:i/>
        <w:color w:val="80000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0" w:firstLine="0"/>
      </w:pPr>
      <w:rPr>
        <w:rFonts w:hint="default"/>
      </w:rPr>
    </w:lvl>
  </w:abstractNum>
  <w:abstractNum w:abstractNumId="10" w15:restartNumberingAfterBreak="0">
    <w:nsid w:val="29282837"/>
    <w:multiLevelType w:val="hybridMultilevel"/>
    <w:tmpl w:val="ED16E6CC"/>
    <w:lvl w:ilvl="0" w:tplc="4A24C2B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371C9"/>
    <w:multiLevelType w:val="hybridMultilevel"/>
    <w:tmpl w:val="7E6A05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4429A"/>
    <w:multiLevelType w:val="hybridMultilevel"/>
    <w:tmpl w:val="ABB258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F62F5"/>
    <w:multiLevelType w:val="hybridMultilevel"/>
    <w:tmpl w:val="80465B80"/>
    <w:lvl w:ilvl="0" w:tplc="B7B055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F16FA"/>
    <w:multiLevelType w:val="hybridMultilevel"/>
    <w:tmpl w:val="2E643666"/>
    <w:lvl w:ilvl="0" w:tplc="F732D0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D1BBF"/>
    <w:multiLevelType w:val="hybridMultilevel"/>
    <w:tmpl w:val="4AE21278"/>
    <w:lvl w:ilvl="0" w:tplc="1D825B16">
      <w:start w:val="1"/>
      <w:numFmt w:val="decimal"/>
      <w:lvlText w:val="1.%1"/>
      <w:lvlJc w:val="left"/>
      <w:pPr>
        <w:ind w:left="3600" w:hanging="360"/>
      </w:pPr>
      <w:rPr>
        <w:rFonts w:hint="default"/>
        <w:b w:val="0"/>
        <w:bCs w:val="0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48D963A6"/>
    <w:multiLevelType w:val="hybridMultilevel"/>
    <w:tmpl w:val="523093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3149D4"/>
    <w:multiLevelType w:val="hybridMultilevel"/>
    <w:tmpl w:val="E0A81D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2D06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B5294F"/>
    <w:multiLevelType w:val="hybridMultilevel"/>
    <w:tmpl w:val="EF9E264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B65D0"/>
    <w:multiLevelType w:val="multilevel"/>
    <w:tmpl w:val="586CB752"/>
    <w:lvl w:ilvl="0">
      <w:start w:val="1"/>
      <w:numFmt w:val="decimal"/>
      <w:suff w:val="space"/>
      <w:lvlText w:val="%1."/>
      <w:lvlJc w:val="left"/>
      <w:pPr>
        <w:ind w:left="567" w:hanging="56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8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1134" w:hanging="56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8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701" w:hanging="567"/>
      </w:pPr>
      <w:rPr>
        <w:rFonts w:ascii="Arial" w:hAnsi="Arial" w:cs="Arial" w:hint="default"/>
        <w:b/>
        <w:i w:val="0"/>
        <w:color w:val="800000"/>
        <w:sz w:val="22"/>
        <w:szCs w:val="22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2268" w:hanging="567"/>
      </w:pPr>
      <w:rPr>
        <w:rFonts w:hint="default"/>
        <w:b/>
        <w:color w:val="800000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2520"/>
        </w:tabs>
        <w:ind w:left="2835" w:hanging="567"/>
      </w:pPr>
      <w:rPr>
        <w:rFonts w:hint="default"/>
        <w:b/>
        <w:i/>
        <w:color w:val="80000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103" w:hanging="567"/>
      </w:pPr>
      <w:rPr>
        <w:rFonts w:hint="default"/>
      </w:rPr>
    </w:lvl>
  </w:abstractNum>
  <w:abstractNum w:abstractNumId="20" w15:restartNumberingAfterBreak="0">
    <w:nsid w:val="633B1CAC"/>
    <w:multiLevelType w:val="hybridMultilevel"/>
    <w:tmpl w:val="4580BF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8A7B4B"/>
    <w:multiLevelType w:val="hybridMultilevel"/>
    <w:tmpl w:val="C99C1DC8"/>
    <w:lvl w:ilvl="0" w:tplc="5358B6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color w:val="auto"/>
        <w:sz w:val="2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0F65AC"/>
    <w:multiLevelType w:val="hybridMultilevel"/>
    <w:tmpl w:val="74B24CF4"/>
    <w:lvl w:ilvl="0" w:tplc="4A24C2B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D57B27"/>
    <w:multiLevelType w:val="multilevel"/>
    <w:tmpl w:val="AE6ACAE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ascii="Arial" w:hAnsi="Arial" w:hint="default"/>
      </w:rPr>
    </w:lvl>
    <w:lvl w:ilvl="2">
      <w:start w:val="1"/>
      <w:numFmt w:val="decimal"/>
      <w:lvlText w:val="%1.%2%3"/>
      <w:lvlJc w:val="left"/>
      <w:pPr>
        <w:ind w:left="1080" w:hanging="360"/>
      </w:pPr>
      <w:rPr>
        <w:rFonts w:ascii="Arial" w:hAnsi="Aria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A615659"/>
    <w:multiLevelType w:val="hybridMultilevel"/>
    <w:tmpl w:val="A942E9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366E70"/>
    <w:multiLevelType w:val="hybridMultilevel"/>
    <w:tmpl w:val="135279E0"/>
    <w:lvl w:ilvl="0" w:tplc="4A24C2B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69501C"/>
    <w:multiLevelType w:val="hybridMultilevel"/>
    <w:tmpl w:val="21225848"/>
    <w:lvl w:ilvl="0" w:tplc="4A24C2B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6F4525"/>
    <w:multiLevelType w:val="multilevel"/>
    <w:tmpl w:val="22FC6948"/>
    <w:lvl w:ilvl="0">
      <w:start w:val="1"/>
      <w:numFmt w:val="decimal"/>
      <w:suff w:val="space"/>
      <w:lvlText w:val="%1."/>
      <w:lvlJc w:val="left"/>
      <w:pPr>
        <w:ind w:left="567" w:hanging="56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8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3422A1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2642" w:hanging="940"/>
      </w:pPr>
      <w:rPr>
        <w:rFonts w:ascii="Arial" w:hAnsi="Arial" w:cs="Arial" w:hint="default"/>
        <w:b/>
        <w:i w:val="0"/>
        <w:color w:val="3422A1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color w:val="3422A1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b/>
        <w:i/>
        <w:color w:val="C0000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  <w:lvlOverride w:ilvl="0">
      <w:lvl w:ilvl="0">
        <w:numFmt w:val="bullet"/>
        <w:pStyle w:val="ListBullet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2">
    <w:abstractNumId w:val="17"/>
  </w:num>
  <w:num w:numId="3">
    <w:abstractNumId w:val="12"/>
  </w:num>
  <w:num w:numId="4">
    <w:abstractNumId w:val="20"/>
  </w:num>
  <w:num w:numId="5">
    <w:abstractNumId w:val="19"/>
  </w:num>
  <w:num w:numId="6">
    <w:abstractNumId w:val="10"/>
  </w:num>
  <w:num w:numId="7">
    <w:abstractNumId w:val="3"/>
  </w:num>
  <w:num w:numId="8">
    <w:abstractNumId w:val="26"/>
  </w:num>
  <w:num w:numId="9">
    <w:abstractNumId w:val="25"/>
  </w:num>
  <w:num w:numId="10">
    <w:abstractNumId w:val="5"/>
  </w:num>
  <w:num w:numId="11">
    <w:abstractNumId w:val="2"/>
  </w:num>
  <w:num w:numId="12">
    <w:abstractNumId w:val="22"/>
  </w:num>
  <w:num w:numId="13">
    <w:abstractNumId w:val="1"/>
  </w:num>
  <w:num w:numId="14">
    <w:abstractNumId w:val="18"/>
  </w:num>
  <w:num w:numId="15">
    <w:abstractNumId w:val="14"/>
  </w:num>
  <w:num w:numId="16">
    <w:abstractNumId w:val="15"/>
  </w:num>
  <w:num w:numId="17">
    <w:abstractNumId w:val="11"/>
  </w:num>
  <w:num w:numId="18">
    <w:abstractNumId w:val="21"/>
  </w:num>
  <w:num w:numId="19">
    <w:abstractNumId w:val="7"/>
  </w:num>
  <w:num w:numId="20">
    <w:abstractNumId w:val="4"/>
  </w:num>
  <w:num w:numId="21">
    <w:abstractNumId w:val="8"/>
  </w:num>
  <w:num w:numId="22">
    <w:abstractNumId w:val="16"/>
  </w:num>
  <w:num w:numId="23">
    <w:abstractNumId w:val="6"/>
  </w:num>
  <w:num w:numId="24">
    <w:abstractNumId w:val="24"/>
  </w:num>
  <w:num w:numId="25">
    <w:abstractNumId w:val="13"/>
  </w:num>
  <w:num w:numId="26">
    <w:abstractNumId w:val="27"/>
  </w:num>
  <w:num w:numId="27">
    <w:abstractNumId w:val="9"/>
  </w:num>
  <w:num w:numId="28">
    <w:abstractNumId w:val="23"/>
  </w:num>
  <w:num w:numId="29">
    <w:abstractNumId w:val="0"/>
    <w:lvlOverride w:ilvl="0">
      <w:lvl w:ilvl="0">
        <w:numFmt w:val="bullet"/>
        <w:pStyle w:val="ListBullet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5D3"/>
    <w:rsid w:val="000001FE"/>
    <w:rsid w:val="000005B4"/>
    <w:rsid w:val="0000060F"/>
    <w:rsid w:val="00000A6D"/>
    <w:rsid w:val="00000E73"/>
    <w:rsid w:val="000012D5"/>
    <w:rsid w:val="000013CA"/>
    <w:rsid w:val="00001530"/>
    <w:rsid w:val="00001A5A"/>
    <w:rsid w:val="00001CC2"/>
    <w:rsid w:val="000021F7"/>
    <w:rsid w:val="000024A7"/>
    <w:rsid w:val="00002C13"/>
    <w:rsid w:val="000030D2"/>
    <w:rsid w:val="00003124"/>
    <w:rsid w:val="00003563"/>
    <w:rsid w:val="000039FC"/>
    <w:rsid w:val="00003FAE"/>
    <w:rsid w:val="0000419B"/>
    <w:rsid w:val="000046F0"/>
    <w:rsid w:val="00004C59"/>
    <w:rsid w:val="00004E2E"/>
    <w:rsid w:val="00005010"/>
    <w:rsid w:val="00005571"/>
    <w:rsid w:val="000058D1"/>
    <w:rsid w:val="000060D4"/>
    <w:rsid w:val="00006171"/>
    <w:rsid w:val="000063DE"/>
    <w:rsid w:val="00006A89"/>
    <w:rsid w:val="00006FC6"/>
    <w:rsid w:val="00007B78"/>
    <w:rsid w:val="00007DD0"/>
    <w:rsid w:val="00007E84"/>
    <w:rsid w:val="00007FB7"/>
    <w:rsid w:val="00010896"/>
    <w:rsid w:val="00010F87"/>
    <w:rsid w:val="0001121E"/>
    <w:rsid w:val="000115CA"/>
    <w:rsid w:val="000117DD"/>
    <w:rsid w:val="00011A36"/>
    <w:rsid w:val="0001220C"/>
    <w:rsid w:val="0001266A"/>
    <w:rsid w:val="000126F3"/>
    <w:rsid w:val="000129C1"/>
    <w:rsid w:val="00012C8A"/>
    <w:rsid w:val="00012DA1"/>
    <w:rsid w:val="00012FC7"/>
    <w:rsid w:val="00013182"/>
    <w:rsid w:val="00013498"/>
    <w:rsid w:val="0001364D"/>
    <w:rsid w:val="00013993"/>
    <w:rsid w:val="00013A93"/>
    <w:rsid w:val="00013B37"/>
    <w:rsid w:val="00013DC2"/>
    <w:rsid w:val="00013E80"/>
    <w:rsid w:val="00014508"/>
    <w:rsid w:val="000147AE"/>
    <w:rsid w:val="00014BCB"/>
    <w:rsid w:val="00014D66"/>
    <w:rsid w:val="000151D9"/>
    <w:rsid w:val="000153A4"/>
    <w:rsid w:val="00015427"/>
    <w:rsid w:val="00015539"/>
    <w:rsid w:val="00015AC5"/>
    <w:rsid w:val="00015C48"/>
    <w:rsid w:val="00015FF2"/>
    <w:rsid w:val="00016B09"/>
    <w:rsid w:val="00016D95"/>
    <w:rsid w:val="000171E0"/>
    <w:rsid w:val="00017445"/>
    <w:rsid w:val="000176A0"/>
    <w:rsid w:val="00017713"/>
    <w:rsid w:val="000177BA"/>
    <w:rsid w:val="0002032C"/>
    <w:rsid w:val="00020588"/>
    <w:rsid w:val="000205B5"/>
    <w:rsid w:val="0002063E"/>
    <w:rsid w:val="000206FB"/>
    <w:rsid w:val="0002095C"/>
    <w:rsid w:val="00020B22"/>
    <w:rsid w:val="00020F7B"/>
    <w:rsid w:val="0002149A"/>
    <w:rsid w:val="00021B63"/>
    <w:rsid w:val="00021BEC"/>
    <w:rsid w:val="000225E7"/>
    <w:rsid w:val="00022BDC"/>
    <w:rsid w:val="000230F2"/>
    <w:rsid w:val="00023273"/>
    <w:rsid w:val="000235A3"/>
    <w:rsid w:val="00023645"/>
    <w:rsid w:val="00023AAA"/>
    <w:rsid w:val="00023AB4"/>
    <w:rsid w:val="00023F4C"/>
    <w:rsid w:val="00024249"/>
    <w:rsid w:val="0002430E"/>
    <w:rsid w:val="0002432C"/>
    <w:rsid w:val="00024608"/>
    <w:rsid w:val="000246DC"/>
    <w:rsid w:val="0002475A"/>
    <w:rsid w:val="000248EC"/>
    <w:rsid w:val="00024A8C"/>
    <w:rsid w:val="00024B4D"/>
    <w:rsid w:val="00024CE1"/>
    <w:rsid w:val="00024DFE"/>
    <w:rsid w:val="00024F0B"/>
    <w:rsid w:val="00024FFD"/>
    <w:rsid w:val="000251D2"/>
    <w:rsid w:val="000258B7"/>
    <w:rsid w:val="00026299"/>
    <w:rsid w:val="000263FD"/>
    <w:rsid w:val="000266A0"/>
    <w:rsid w:val="0002673D"/>
    <w:rsid w:val="0002690F"/>
    <w:rsid w:val="00026DE2"/>
    <w:rsid w:val="00027821"/>
    <w:rsid w:val="00027FFB"/>
    <w:rsid w:val="00030704"/>
    <w:rsid w:val="00030861"/>
    <w:rsid w:val="00030EC2"/>
    <w:rsid w:val="000312AC"/>
    <w:rsid w:val="00031425"/>
    <w:rsid w:val="00031659"/>
    <w:rsid w:val="00031CAC"/>
    <w:rsid w:val="0003236C"/>
    <w:rsid w:val="000323EB"/>
    <w:rsid w:val="000323FA"/>
    <w:rsid w:val="000324C4"/>
    <w:rsid w:val="00032D92"/>
    <w:rsid w:val="00033087"/>
    <w:rsid w:val="00033AD8"/>
    <w:rsid w:val="00033B89"/>
    <w:rsid w:val="00033C88"/>
    <w:rsid w:val="00034E65"/>
    <w:rsid w:val="00035590"/>
    <w:rsid w:val="00035595"/>
    <w:rsid w:val="00035DA9"/>
    <w:rsid w:val="00035E56"/>
    <w:rsid w:val="00035F29"/>
    <w:rsid w:val="000360BC"/>
    <w:rsid w:val="000361A6"/>
    <w:rsid w:val="00036526"/>
    <w:rsid w:val="00036B60"/>
    <w:rsid w:val="00036F2E"/>
    <w:rsid w:val="0003708A"/>
    <w:rsid w:val="000372DB"/>
    <w:rsid w:val="000373BF"/>
    <w:rsid w:val="000374E9"/>
    <w:rsid w:val="000376E6"/>
    <w:rsid w:val="000400BA"/>
    <w:rsid w:val="000408FB"/>
    <w:rsid w:val="00040C69"/>
    <w:rsid w:val="00040EAD"/>
    <w:rsid w:val="00040EBD"/>
    <w:rsid w:val="00041EDE"/>
    <w:rsid w:val="00042153"/>
    <w:rsid w:val="000428D6"/>
    <w:rsid w:val="000430E4"/>
    <w:rsid w:val="00043540"/>
    <w:rsid w:val="00043581"/>
    <w:rsid w:val="00043EF7"/>
    <w:rsid w:val="00044100"/>
    <w:rsid w:val="000446EC"/>
    <w:rsid w:val="000448BF"/>
    <w:rsid w:val="00044A8B"/>
    <w:rsid w:val="00044C66"/>
    <w:rsid w:val="00045372"/>
    <w:rsid w:val="00045394"/>
    <w:rsid w:val="000458DB"/>
    <w:rsid w:val="00045B03"/>
    <w:rsid w:val="00045F35"/>
    <w:rsid w:val="00046295"/>
    <w:rsid w:val="00046B6D"/>
    <w:rsid w:val="00046E8D"/>
    <w:rsid w:val="00046F12"/>
    <w:rsid w:val="00046FCC"/>
    <w:rsid w:val="00046FDF"/>
    <w:rsid w:val="0004702F"/>
    <w:rsid w:val="00047406"/>
    <w:rsid w:val="00047409"/>
    <w:rsid w:val="000474FC"/>
    <w:rsid w:val="0004759B"/>
    <w:rsid w:val="000475CC"/>
    <w:rsid w:val="00047EC5"/>
    <w:rsid w:val="0005023B"/>
    <w:rsid w:val="00051078"/>
    <w:rsid w:val="00051219"/>
    <w:rsid w:val="00051640"/>
    <w:rsid w:val="000519AC"/>
    <w:rsid w:val="00051B6E"/>
    <w:rsid w:val="00052316"/>
    <w:rsid w:val="00052659"/>
    <w:rsid w:val="00052FAA"/>
    <w:rsid w:val="00052FFE"/>
    <w:rsid w:val="0005306A"/>
    <w:rsid w:val="000532E1"/>
    <w:rsid w:val="000533DE"/>
    <w:rsid w:val="00053B2F"/>
    <w:rsid w:val="00053FF4"/>
    <w:rsid w:val="00054626"/>
    <w:rsid w:val="0005467C"/>
    <w:rsid w:val="00054BF8"/>
    <w:rsid w:val="000550E5"/>
    <w:rsid w:val="000558B8"/>
    <w:rsid w:val="00055E2B"/>
    <w:rsid w:val="0005603B"/>
    <w:rsid w:val="00056099"/>
    <w:rsid w:val="000562E8"/>
    <w:rsid w:val="00056563"/>
    <w:rsid w:val="00056EBE"/>
    <w:rsid w:val="0005722D"/>
    <w:rsid w:val="00057627"/>
    <w:rsid w:val="0005768A"/>
    <w:rsid w:val="000602E5"/>
    <w:rsid w:val="000606C4"/>
    <w:rsid w:val="00060953"/>
    <w:rsid w:val="00061319"/>
    <w:rsid w:val="0006144C"/>
    <w:rsid w:val="0006157F"/>
    <w:rsid w:val="00061D27"/>
    <w:rsid w:val="00061D78"/>
    <w:rsid w:val="000621B4"/>
    <w:rsid w:val="000622B2"/>
    <w:rsid w:val="000625D4"/>
    <w:rsid w:val="00062875"/>
    <w:rsid w:val="00062CF8"/>
    <w:rsid w:val="00062E7A"/>
    <w:rsid w:val="00062E91"/>
    <w:rsid w:val="0006332B"/>
    <w:rsid w:val="000634D0"/>
    <w:rsid w:val="000638B0"/>
    <w:rsid w:val="00063F61"/>
    <w:rsid w:val="00064553"/>
    <w:rsid w:val="000646D6"/>
    <w:rsid w:val="00064D3A"/>
    <w:rsid w:val="00065408"/>
    <w:rsid w:val="000656E7"/>
    <w:rsid w:val="00065766"/>
    <w:rsid w:val="00065775"/>
    <w:rsid w:val="0006592B"/>
    <w:rsid w:val="00065BB2"/>
    <w:rsid w:val="00065C7E"/>
    <w:rsid w:val="00065C97"/>
    <w:rsid w:val="00065DCF"/>
    <w:rsid w:val="00065F84"/>
    <w:rsid w:val="0006610C"/>
    <w:rsid w:val="0006674C"/>
    <w:rsid w:val="000669FE"/>
    <w:rsid w:val="00066D0C"/>
    <w:rsid w:val="00066FFC"/>
    <w:rsid w:val="00067556"/>
    <w:rsid w:val="000676AD"/>
    <w:rsid w:val="000677F7"/>
    <w:rsid w:val="00067901"/>
    <w:rsid w:val="00067ABF"/>
    <w:rsid w:val="0007029C"/>
    <w:rsid w:val="00070527"/>
    <w:rsid w:val="00071571"/>
    <w:rsid w:val="000720CC"/>
    <w:rsid w:val="00072895"/>
    <w:rsid w:val="00072CE0"/>
    <w:rsid w:val="00073517"/>
    <w:rsid w:val="000736FA"/>
    <w:rsid w:val="000737D4"/>
    <w:rsid w:val="00073C9D"/>
    <w:rsid w:val="00074079"/>
    <w:rsid w:val="000740F0"/>
    <w:rsid w:val="00074212"/>
    <w:rsid w:val="00074253"/>
    <w:rsid w:val="0007467C"/>
    <w:rsid w:val="0007488C"/>
    <w:rsid w:val="0007512F"/>
    <w:rsid w:val="00075B4D"/>
    <w:rsid w:val="00075F1E"/>
    <w:rsid w:val="00076596"/>
    <w:rsid w:val="000765DD"/>
    <w:rsid w:val="00076A6D"/>
    <w:rsid w:val="00076EFB"/>
    <w:rsid w:val="00076FFA"/>
    <w:rsid w:val="00077151"/>
    <w:rsid w:val="00077BC3"/>
    <w:rsid w:val="00077BE4"/>
    <w:rsid w:val="00077D95"/>
    <w:rsid w:val="00077F04"/>
    <w:rsid w:val="00077FC9"/>
    <w:rsid w:val="00080558"/>
    <w:rsid w:val="0008063B"/>
    <w:rsid w:val="000808BC"/>
    <w:rsid w:val="00080CBB"/>
    <w:rsid w:val="00080D24"/>
    <w:rsid w:val="00080ED9"/>
    <w:rsid w:val="00081006"/>
    <w:rsid w:val="000819CF"/>
    <w:rsid w:val="00081CC9"/>
    <w:rsid w:val="00081EC1"/>
    <w:rsid w:val="000820E2"/>
    <w:rsid w:val="00082697"/>
    <w:rsid w:val="00082D21"/>
    <w:rsid w:val="000830D9"/>
    <w:rsid w:val="0008323D"/>
    <w:rsid w:val="00083A30"/>
    <w:rsid w:val="00083A78"/>
    <w:rsid w:val="000840C9"/>
    <w:rsid w:val="0008410C"/>
    <w:rsid w:val="0008482C"/>
    <w:rsid w:val="00084848"/>
    <w:rsid w:val="00084936"/>
    <w:rsid w:val="00084D4A"/>
    <w:rsid w:val="000853E6"/>
    <w:rsid w:val="0008594C"/>
    <w:rsid w:val="000866CC"/>
    <w:rsid w:val="00086DAD"/>
    <w:rsid w:val="00086DBC"/>
    <w:rsid w:val="00087014"/>
    <w:rsid w:val="0008758C"/>
    <w:rsid w:val="00087592"/>
    <w:rsid w:val="000878BB"/>
    <w:rsid w:val="000879E9"/>
    <w:rsid w:val="00087A5E"/>
    <w:rsid w:val="00090170"/>
    <w:rsid w:val="00090823"/>
    <w:rsid w:val="00090E0A"/>
    <w:rsid w:val="00090EDD"/>
    <w:rsid w:val="00091048"/>
    <w:rsid w:val="000910F2"/>
    <w:rsid w:val="00091175"/>
    <w:rsid w:val="00091333"/>
    <w:rsid w:val="000916AC"/>
    <w:rsid w:val="00091713"/>
    <w:rsid w:val="00091B9F"/>
    <w:rsid w:val="00091BAD"/>
    <w:rsid w:val="00091C95"/>
    <w:rsid w:val="00091CB1"/>
    <w:rsid w:val="00092157"/>
    <w:rsid w:val="000922B0"/>
    <w:rsid w:val="00092512"/>
    <w:rsid w:val="00092A88"/>
    <w:rsid w:val="00092EC3"/>
    <w:rsid w:val="00093180"/>
    <w:rsid w:val="0009327C"/>
    <w:rsid w:val="000934DF"/>
    <w:rsid w:val="00093668"/>
    <w:rsid w:val="000939B7"/>
    <w:rsid w:val="00093B5A"/>
    <w:rsid w:val="00093F5F"/>
    <w:rsid w:val="00094126"/>
    <w:rsid w:val="000942CA"/>
    <w:rsid w:val="000946F7"/>
    <w:rsid w:val="0009503D"/>
    <w:rsid w:val="000950E7"/>
    <w:rsid w:val="00095222"/>
    <w:rsid w:val="000953C0"/>
    <w:rsid w:val="00095483"/>
    <w:rsid w:val="000961FF"/>
    <w:rsid w:val="0009622A"/>
    <w:rsid w:val="0009643D"/>
    <w:rsid w:val="000967C5"/>
    <w:rsid w:val="00096971"/>
    <w:rsid w:val="00096DA5"/>
    <w:rsid w:val="000971EE"/>
    <w:rsid w:val="0009764B"/>
    <w:rsid w:val="00097CD2"/>
    <w:rsid w:val="000A03EF"/>
    <w:rsid w:val="000A055B"/>
    <w:rsid w:val="000A0694"/>
    <w:rsid w:val="000A0D1F"/>
    <w:rsid w:val="000A0E7E"/>
    <w:rsid w:val="000A0F5E"/>
    <w:rsid w:val="000A107E"/>
    <w:rsid w:val="000A10DB"/>
    <w:rsid w:val="000A1445"/>
    <w:rsid w:val="000A1639"/>
    <w:rsid w:val="000A18BC"/>
    <w:rsid w:val="000A18DB"/>
    <w:rsid w:val="000A1970"/>
    <w:rsid w:val="000A1998"/>
    <w:rsid w:val="000A213D"/>
    <w:rsid w:val="000A2A0F"/>
    <w:rsid w:val="000A33C5"/>
    <w:rsid w:val="000A3D1A"/>
    <w:rsid w:val="000A4000"/>
    <w:rsid w:val="000A48E5"/>
    <w:rsid w:val="000A4EA8"/>
    <w:rsid w:val="000A51F9"/>
    <w:rsid w:val="000A5670"/>
    <w:rsid w:val="000A59F8"/>
    <w:rsid w:val="000A5B95"/>
    <w:rsid w:val="000A5E8B"/>
    <w:rsid w:val="000A6013"/>
    <w:rsid w:val="000A6736"/>
    <w:rsid w:val="000A6824"/>
    <w:rsid w:val="000A6979"/>
    <w:rsid w:val="000A6AAA"/>
    <w:rsid w:val="000A6ACD"/>
    <w:rsid w:val="000A6D78"/>
    <w:rsid w:val="000A6EEF"/>
    <w:rsid w:val="000A6F36"/>
    <w:rsid w:val="000A712A"/>
    <w:rsid w:val="000A75DA"/>
    <w:rsid w:val="000A7B7B"/>
    <w:rsid w:val="000A7CD1"/>
    <w:rsid w:val="000A7E45"/>
    <w:rsid w:val="000A7E5B"/>
    <w:rsid w:val="000A7FB3"/>
    <w:rsid w:val="000B0009"/>
    <w:rsid w:val="000B05FF"/>
    <w:rsid w:val="000B075F"/>
    <w:rsid w:val="000B0A21"/>
    <w:rsid w:val="000B0E69"/>
    <w:rsid w:val="000B12D4"/>
    <w:rsid w:val="000B13A6"/>
    <w:rsid w:val="000B1D67"/>
    <w:rsid w:val="000B2544"/>
    <w:rsid w:val="000B2872"/>
    <w:rsid w:val="000B2A5A"/>
    <w:rsid w:val="000B2B55"/>
    <w:rsid w:val="000B3414"/>
    <w:rsid w:val="000B3419"/>
    <w:rsid w:val="000B3976"/>
    <w:rsid w:val="000B4012"/>
    <w:rsid w:val="000B4C31"/>
    <w:rsid w:val="000B585D"/>
    <w:rsid w:val="000B5952"/>
    <w:rsid w:val="000B5CF0"/>
    <w:rsid w:val="000B66D6"/>
    <w:rsid w:val="000B6A51"/>
    <w:rsid w:val="000B6AF5"/>
    <w:rsid w:val="000B6BDC"/>
    <w:rsid w:val="000B6DB2"/>
    <w:rsid w:val="000B6F8D"/>
    <w:rsid w:val="000B7393"/>
    <w:rsid w:val="000B739F"/>
    <w:rsid w:val="000B7A30"/>
    <w:rsid w:val="000B7B7E"/>
    <w:rsid w:val="000B7ED9"/>
    <w:rsid w:val="000C008E"/>
    <w:rsid w:val="000C022C"/>
    <w:rsid w:val="000C0390"/>
    <w:rsid w:val="000C0989"/>
    <w:rsid w:val="000C1003"/>
    <w:rsid w:val="000C159C"/>
    <w:rsid w:val="000C168A"/>
    <w:rsid w:val="000C180E"/>
    <w:rsid w:val="000C244D"/>
    <w:rsid w:val="000C2676"/>
    <w:rsid w:val="000C273B"/>
    <w:rsid w:val="000C2E62"/>
    <w:rsid w:val="000C3279"/>
    <w:rsid w:val="000C3AB4"/>
    <w:rsid w:val="000C3FFA"/>
    <w:rsid w:val="000C41D9"/>
    <w:rsid w:val="000C4688"/>
    <w:rsid w:val="000C48A2"/>
    <w:rsid w:val="000C498B"/>
    <w:rsid w:val="000C4A08"/>
    <w:rsid w:val="000C4CE4"/>
    <w:rsid w:val="000C5300"/>
    <w:rsid w:val="000C5501"/>
    <w:rsid w:val="000C55C2"/>
    <w:rsid w:val="000C5B68"/>
    <w:rsid w:val="000C5C26"/>
    <w:rsid w:val="000C60B5"/>
    <w:rsid w:val="000C6343"/>
    <w:rsid w:val="000C66D5"/>
    <w:rsid w:val="000C6B11"/>
    <w:rsid w:val="000C6BD6"/>
    <w:rsid w:val="000C7459"/>
    <w:rsid w:val="000C7654"/>
    <w:rsid w:val="000C7D0B"/>
    <w:rsid w:val="000D01FB"/>
    <w:rsid w:val="000D06B7"/>
    <w:rsid w:val="000D0884"/>
    <w:rsid w:val="000D0F36"/>
    <w:rsid w:val="000D1250"/>
    <w:rsid w:val="000D1962"/>
    <w:rsid w:val="000D1996"/>
    <w:rsid w:val="000D2151"/>
    <w:rsid w:val="000D238E"/>
    <w:rsid w:val="000D2684"/>
    <w:rsid w:val="000D2753"/>
    <w:rsid w:val="000D2A97"/>
    <w:rsid w:val="000D2B2C"/>
    <w:rsid w:val="000D2BA5"/>
    <w:rsid w:val="000D2C31"/>
    <w:rsid w:val="000D2CE1"/>
    <w:rsid w:val="000D2EE2"/>
    <w:rsid w:val="000D3440"/>
    <w:rsid w:val="000D397A"/>
    <w:rsid w:val="000D39CE"/>
    <w:rsid w:val="000D3C26"/>
    <w:rsid w:val="000D3D5C"/>
    <w:rsid w:val="000D476B"/>
    <w:rsid w:val="000D491B"/>
    <w:rsid w:val="000D5020"/>
    <w:rsid w:val="000D5464"/>
    <w:rsid w:val="000D5721"/>
    <w:rsid w:val="000D5FF7"/>
    <w:rsid w:val="000D6757"/>
    <w:rsid w:val="000D6A50"/>
    <w:rsid w:val="000D6A51"/>
    <w:rsid w:val="000D705D"/>
    <w:rsid w:val="000D7BC8"/>
    <w:rsid w:val="000D7EEF"/>
    <w:rsid w:val="000E0534"/>
    <w:rsid w:val="000E05CD"/>
    <w:rsid w:val="000E05F3"/>
    <w:rsid w:val="000E0993"/>
    <w:rsid w:val="000E0E18"/>
    <w:rsid w:val="000E106F"/>
    <w:rsid w:val="000E13EB"/>
    <w:rsid w:val="000E196D"/>
    <w:rsid w:val="000E1B29"/>
    <w:rsid w:val="000E1C0F"/>
    <w:rsid w:val="000E1E54"/>
    <w:rsid w:val="000E2311"/>
    <w:rsid w:val="000E28A1"/>
    <w:rsid w:val="000E2ABD"/>
    <w:rsid w:val="000E2DE2"/>
    <w:rsid w:val="000E2E60"/>
    <w:rsid w:val="000E31C4"/>
    <w:rsid w:val="000E331D"/>
    <w:rsid w:val="000E357F"/>
    <w:rsid w:val="000E3640"/>
    <w:rsid w:val="000E3E10"/>
    <w:rsid w:val="000E3F73"/>
    <w:rsid w:val="000E40B2"/>
    <w:rsid w:val="000E43F2"/>
    <w:rsid w:val="000E48B2"/>
    <w:rsid w:val="000E4F78"/>
    <w:rsid w:val="000E550F"/>
    <w:rsid w:val="000E55A2"/>
    <w:rsid w:val="000E5815"/>
    <w:rsid w:val="000E5900"/>
    <w:rsid w:val="000E5BD2"/>
    <w:rsid w:val="000E5F2D"/>
    <w:rsid w:val="000E6949"/>
    <w:rsid w:val="000E6C98"/>
    <w:rsid w:val="000E7754"/>
    <w:rsid w:val="000E7936"/>
    <w:rsid w:val="000E7A71"/>
    <w:rsid w:val="000E7AC2"/>
    <w:rsid w:val="000E7EFC"/>
    <w:rsid w:val="000F01E5"/>
    <w:rsid w:val="000F08C4"/>
    <w:rsid w:val="000F181F"/>
    <w:rsid w:val="000F18B8"/>
    <w:rsid w:val="000F18DA"/>
    <w:rsid w:val="000F1A2D"/>
    <w:rsid w:val="000F1DD6"/>
    <w:rsid w:val="000F1F59"/>
    <w:rsid w:val="000F2A3C"/>
    <w:rsid w:val="000F2F38"/>
    <w:rsid w:val="000F30DC"/>
    <w:rsid w:val="000F3353"/>
    <w:rsid w:val="000F3AA2"/>
    <w:rsid w:val="000F3FF3"/>
    <w:rsid w:val="000F40E4"/>
    <w:rsid w:val="000F4194"/>
    <w:rsid w:val="000F45B0"/>
    <w:rsid w:val="000F4E13"/>
    <w:rsid w:val="000F521E"/>
    <w:rsid w:val="000F547E"/>
    <w:rsid w:val="000F59D7"/>
    <w:rsid w:val="000F5DBB"/>
    <w:rsid w:val="000F6370"/>
    <w:rsid w:val="000F64B8"/>
    <w:rsid w:val="000F658C"/>
    <w:rsid w:val="000F66AC"/>
    <w:rsid w:val="000F67E3"/>
    <w:rsid w:val="000F694D"/>
    <w:rsid w:val="000F6B68"/>
    <w:rsid w:val="000F6F70"/>
    <w:rsid w:val="000F758A"/>
    <w:rsid w:val="000F7B94"/>
    <w:rsid w:val="001000BC"/>
    <w:rsid w:val="00100150"/>
    <w:rsid w:val="0010016B"/>
    <w:rsid w:val="001008F3"/>
    <w:rsid w:val="00101298"/>
    <w:rsid w:val="001016D1"/>
    <w:rsid w:val="00101858"/>
    <w:rsid w:val="0010244E"/>
    <w:rsid w:val="00102510"/>
    <w:rsid w:val="00102E54"/>
    <w:rsid w:val="00102EFD"/>
    <w:rsid w:val="001031F3"/>
    <w:rsid w:val="00103B54"/>
    <w:rsid w:val="001042EB"/>
    <w:rsid w:val="00104DA8"/>
    <w:rsid w:val="00104E32"/>
    <w:rsid w:val="00104E47"/>
    <w:rsid w:val="00105658"/>
    <w:rsid w:val="00105B37"/>
    <w:rsid w:val="00105C98"/>
    <w:rsid w:val="00106520"/>
    <w:rsid w:val="0010656C"/>
    <w:rsid w:val="00106611"/>
    <w:rsid w:val="00106C72"/>
    <w:rsid w:val="00106E60"/>
    <w:rsid w:val="00106EB2"/>
    <w:rsid w:val="001071A5"/>
    <w:rsid w:val="001074B6"/>
    <w:rsid w:val="001076A6"/>
    <w:rsid w:val="0010771F"/>
    <w:rsid w:val="00107E97"/>
    <w:rsid w:val="0011006A"/>
    <w:rsid w:val="001103AD"/>
    <w:rsid w:val="00110A6D"/>
    <w:rsid w:val="00110FCB"/>
    <w:rsid w:val="001111F2"/>
    <w:rsid w:val="001119C2"/>
    <w:rsid w:val="001119EA"/>
    <w:rsid w:val="00111A8F"/>
    <w:rsid w:val="0011203F"/>
    <w:rsid w:val="00112142"/>
    <w:rsid w:val="001126E3"/>
    <w:rsid w:val="00112FE5"/>
    <w:rsid w:val="00113105"/>
    <w:rsid w:val="0011312F"/>
    <w:rsid w:val="00113634"/>
    <w:rsid w:val="00113760"/>
    <w:rsid w:val="001138E7"/>
    <w:rsid w:val="00113F6B"/>
    <w:rsid w:val="0011421B"/>
    <w:rsid w:val="001144E7"/>
    <w:rsid w:val="00114740"/>
    <w:rsid w:val="00114763"/>
    <w:rsid w:val="00114783"/>
    <w:rsid w:val="00114D23"/>
    <w:rsid w:val="00114E27"/>
    <w:rsid w:val="00115131"/>
    <w:rsid w:val="00115268"/>
    <w:rsid w:val="00115D32"/>
    <w:rsid w:val="00116055"/>
    <w:rsid w:val="00116B78"/>
    <w:rsid w:val="00116FAD"/>
    <w:rsid w:val="001172D3"/>
    <w:rsid w:val="00117C93"/>
    <w:rsid w:val="00117DBD"/>
    <w:rsid w:val="00120192"/>
    <w:rsid w:val="001202ED"/>
    <w:rsid w:val="001203B9"/>
    <w:rsid w:val="001204EE"/>
    <w:rsid w:val="001206DF"/>
    <w:rsid w:val="00120960"/>
    <w:rsid w:val="00120D0F"/>
    <w:rsid w:val="00120D81"/>
    <w:rsid w:val="00120DA6"/>
    <w:rsid w:val="001211CB"/>
    <w:rsid w:val="001219E7"/>
    <w:rsid w:val="00121D4E"/>
    <w:rsid w:val="00121EBE"/>
    <w:rsid w:val="00122640"/>
    <w:rsid w:val="00122A9E"/>
    <w:rsid w:val="00122B9F"/>
    <w:rsid w:val="00122D96"/>
    <w:rsid w:val="00123397"/>
    <w:rsid w:val="001233D5"/>
    <w:rsid w:val="00123449"/>
    <w:rsid w:val="00123D51"/>
    <w:rsid w:val="00123ED6"/>
    <w:rsid w:val="001241BD"/>
    <w:rsid w:val="001241DE"/>
    <w:rsid w:val="00124D21"/>
    <w:rsid w:val="00125292"/>
    <w:rsid w:val="001257E6"/>
    <w:rsid w:val="0012600B"/>
    <w:rsid w:val="001264D4"/>
    <w:rsid w:val="00126BB3"/>
    <w:rsid w:val="00126D75"/>
    <w:rsid w:val="001271C3"/>
    <w:rsid w:val="001277CF"/>
    <w:rsid w:val="00131383"/>
    <w:rsid w:val="00131618"/>
    <w:rsid w:val="0013171B"/>
    <w:rsid w:val="00131AC4"/>
    <w:rsid w:val="00131B6D"/>
    <w:rsid w:val="00131C1E"/>
    <w:rsid w:val="0013212D"/>
    <w:rsid w:val="001321D5"/>
    <w:rsid w:val="001323D9"/>
    <w:rsid w:val="00132498"/>
    <w:rsid w:val="001324CA"/>
    <w:rsid w:val="001325F2"/>
    <w:rsid w:val="00132B43"/>
    <w:rsid w:val="00132C33"/>
    <w:rsid w:val="00132EEB"/>
    <w:rsid w:val="00132FCD"/>
    <w:rsid w:val="001337A8"/>
    <w:rsid w:val="001338D5"/>
    <w:rsid w:val="00134435"/>
    <w:rsid w:val="00134B6E"/>
    <w:rsid w:val="00135AEC"/>
    <w:rsid w:val="00135BA3"/>
    <w:rsid w:val="00135C55"/>
    <w:rsid w:val="00135CE0"/>
    <w:rsid w:val="00135E97"/>
    <w:rsid w:val="00135FA0"/>
    <w:rsid w:val="001362B7"/>
    <w:rsid w:val="001366EC"/>
    <w:rsid w:val="00136782"/>
    <w:rsid w:val="001369A3"/>
    <w:rsid w:val="00136A09"/>
    <w:rsid w:val="00136A27"/>
    <w:rsid w:val="00136C49"/>
    <w:rsid w:val="00136E63"/>
    <w:rsid w:val="00136EE5"/>
    <w:rsid w:val="00137002"/>
    <w:rsid w:val="0013725B"/>
    <w:rsid w:val="00137499"/>
    <w:rsid w:val="00137679"/>
    <w:rsid w:val="00137790"/>
    <w:rsid w:val="0013790B"/>
    <w:rsid w:val="0013796C"/>
    <w:rsid w:val="0013796D"/>
    <w:rsid w:val="00137BF2"/>
    <w:rsid w:val="00137FB6"/>
    <w:rsid w:val="00140224"/>
    <w:rsid w:val="00140423"/>
    <w:rsid w:val="001413BE"/>
    <w:rsid w:val="0014146C"/>
    <w:rsid w:val="00141532"/>
    <w:rsid w:val="00141587"/>
    <w:rsid w:val="00141892"/>
    <w:rsid w:val="00141A92"/>
    <w:rsid w:val="00141BD4"/>
    <w:rsid w:val="00141D0B"/>
    <w:rsid w:val="00141DDE"/>
    <w:rsid w:val="00141DEE"/>
    <w:rsid w:val="00141F7E"/>
    <w:rsid w:val="00142673"/>
    <w:rsid w:val="001428E9"/>
    <w:rsid w:val="00142A2D"/>
    <w:rsid w:val="00142B45"/>
    <w:rsid w:val="00142D93"/>
    <w:rsid w:val="00143550"/>
    <w:rsid w:val="001443E3"/>
    <w:rsid w:val="0014486A"/>
    <w:rsid w:val="00145022"/>
    <w:rsid w:val="0014513A"/>
    <w:rsid w:val="00145154"/>
    <w:rsid w:val="001451D3"/>
    <w:rsid w:val="00145475"/>
    <w:rsid w:val="001454CE"/>
    <w:rsid w:val="0014565A"/>
    <w:rsid w:val="001459A3"/>
    <w:rsid w:val="001459FE"/>
    <w:rsid w:val="00145BC7"/>
    <w:rsid w:val="00145E5D"/>
    <w:rsid w:val="00146214"/>
    <w:rsid w:val="00146455"/>
    <w:rsid w:val="00146497"/>
    <w:rsid w:val="00146867"/>
    <w:rsid w:val="00146871"/>
    <w:rsid w:val="00146904"/>
    <w:rsid w:val="001469D7"/>
    <w:rsid w:val="0014762F"/>
    <w:rsid w:val="001477D4"/>
    <w:rsid w:val="00147813"/>
    <w:rsid w:val="00147BC4"/>
    <w:rsid w:val="00147E44"/>
    <w:rsid w:val="00147EA2"/>
    <w:rsid w:val="00147F8E"/>
    <w:rsid w:val="00150317"/>
    <w:rsid w:val="00150506"/>
    <w:rsid w:val="001509B2"/>
    <w:rsid w:val="0015175E"/>
    <w:rsid w:val="00151D5B"/>
    <w:rsid w:val="00151DAF"/>
    <w:rsid w:val="00152E4C"/>
    <w:rsid w:val="001532DE"/>
    <w:rsid w:val="00153358"/>
    <w:rsid w:val="001536C3"/>
    <w:rsid w:val="00153C6E"/>
    <w:rsid w:val="00153F49"/>
    <w:rsid w:val="001540A2"/>
    <w:rsid w:val="00154577"/>
    <w:rsid w:val="00154909"/>
    <w:rsid w:val="00154AED"/>
    <w:rsid w:val="00154C30"/>
    <w:rsid w:val="00155152"/>
    <w:rsid w:val="0015548B"/>
    <w:rsid w:val="0015548D"/>
    <w:rsid w:val="00156018"/>
    <w:rsid w:val="00156283"/>
    <w:rsid w:val="001568CB"/>
    <w:rsid w:val="0015691A"/>
    <w:rsid w:val="00156966"/>
    <w:rsid w:val="001579B0"/>
    <w:rsid w:val="00157A31"/>
    <w:rsid w:val="00157D07"/>
    <w:rsid w:val="00157EAA"/>
    <w:rsid w:val="00157F0D"/>
    <w:rsid w:val="00157FB5"/>
    <w:rsid w:val="00157FC2"/>
    <w:rsid w:val="00160361"/>
    <w:rsid w:val="00160599"/>
    <w:rsid w:val="0016075A"/>
    <w:rsid w:val="00160986"/>
    <w:rsid w:val="00160B04"/>
    <w:rsid w:val="00160D1C"/>
    <w:rsid w:val="00161053"/>
    <w:rsid w:val="00161458"/>
    <w:rsid w:val="0016182F"/>
    <w:rsid w:val="00161A83"/>
    <w:rsid w:val="00161B44"/>
    <w:rsid w:val="00162023"/>
    <w:rsid w:val="0016240C"/>
    <w:rsid w:val="001624CA"/>
    <w:rsid w:val="00162E7B"/>
    <w:rsid w:val="00162FE8"/>
    <w:rsid w:val="001630F6"/>
    <w:rsid w:val="0016329E"/>
    <w:rsid w:val="001638FD"/>
    <w:rsid w:val="00163C0B"/>
    <w:rsid w:val="00164049"/>
    <w:rsid w:val="001647FF"/>
    <w:rsid w:val="0016486F"/>
    <w:rsid w:val="00164FD4"/>
    <w:rsid w:val="0016564E"/>
    <w:rsid w:val="00165EA3"/>
    <w:rsid w:val="001664E8"/>
    <w:rsid w:val="001668D3"/>
    <w:rsid w:val="00166D51"/>
    <w:rsid w:val="00166EA0"/>
    <w:rsid w:val="00166EAF"/>
    <w:rsid w:val="001670BA"/>
    <w:rsid w:val="0016722B"/>
    <w:rsid w:val="001672EA"/>
    <w:rsid w:val="00167A59"/>
    <w:rsid w:val="00167A76"/>
    <w:rsid w:val="00167E36"/>
    <w:rsid w:val="00167F26"/>
    <w:rsid w:val="00170257"/>
    <w:rsid w:val="001704E1"/>
    <w:rsid w:val="0017074C"/>
    <w:rsid w:val="00170D37"/>
    <w:rsid w:val="001710AD"/>
    <w:rsid w:val="00171116"/>
    <w:rsid w:val="001714D7"/>
    <w:rsid w:val="00171F76"/>
    <w:rsid w:val="0017232F"/>
    <w:rsid w:val="00172686"/>
    <w:rsid w:val="001727FD"/>
    <w:rsid w:val="00172A38"/>
    <w:rsid w:val="00173003"/>
    <w:rsid w:val="0017346D"/>
    <w:rsid w:val="001734D9"/>
    <w:rsid w:val="00173575"/>
    <w:rsid w:val="00173B5F"/>
    <w:rsid w:val="00173C8C"/>
    <w:rsid w:val="00173E34"/>
    <w:rsid w:val="001742AC"/>
    <w:rsid w:val="001742C7"/>
    <w:rsid w:val="001744B4"/>
    <w:rsid w:val="00174513"/>
    <w:rsid w:val="0017472E"/>
    <w:rsid w:val="0017474A"/>
    <w:rsid w:val="0017479E"/>
    <w:rsid w:val="00174AAE"/>
    <w:rsid w:val="00174D2D"/>
    <w:rsid w:val="0017556F"/>
    <w:rsid w:val="00175936"/>
    <w:rsid w:val="00175B90"/>
    <w:rsid w:val="00176028"/>
    <w:rsid w:val="001761DE"/>
    <w:rsid w:val="00176331"/>
    <w:rsid w:val="0017642B"/>
    <w:rsid w:val="00176734"/>
    <w:rsid w:val="00176AAE"/>
    <w:rsid w:val="00176C14"/>
    <w:rsid w:val="00177A31"/>
    <w:rsid w:val="0018020F"/>
    <w:rsid w:val="001802B3"/>
    <w:rsid w:val="001805AC"/>
    <w:rsid w:val="001807D4"/>
    <w:rsid w:val="001809A9"/>
    <w:rsid w:val="00180C44"/>
    <w:rsid w:val="00180D68"/>
    <w:rsid w:val="00180F53"/>
    <w:rsid w:val="00181095"/>
    <w:rsid w:val="00181228"/>
    <w:rsid w:val="00181C90"/>
    <w:rsid w:val="00181CEF"/>
    <w:rsid w:val="00181CFB"/>
    <w:rsid w:val="0018256B"/>
    <w:rsid w:val="00182C27"/>
    <w:rsid w:val="00182DEE"/>
    <w:rsid w:val="00182F51"/>
    <w:rsid w:val="00183674"/>
    <w:rsid w:val="001839FA"/>
    <w:rsid w:val="001841B7"/>
    <w:rsid w:val="00184554"/>
    <w:rsid w:val="001849C4"/>
    <w:rsid w:val="001849CE"/>
    <w:rsid w:val="00184DDB"/>
    <w:rsid w:val="00184DFA"/>
    <w:rsid w:val="00184FF7"/>
    <w:rsid w:val="00185559"/>
    <w:rsid w:val="00185985"/>
    <w:rsid w:val="00186AFC"/>
    <w:rsid w:val="00186C47"/>
    <w:rsid w:val="00187268"/>
    <w:rsid w:val="00187E04"/>
    <w:rsid w:val="00187EB1"/>
    <w:rsid w:val="00187EDF"/>
    <w:rsid w:val="00190589"/>
    <w:rsid w:val="0019098F"/>
    <w:rsid w:val="00190E70"/>
    <w:rsid w:val="001914EA"/>
    <w:rsid w:val="00191977"/>
    <w:rsid w:val="00191C33"/>
    <w:rsid w:val="00191CAA"/>
    <w:rsid w:val="00191D04"/>
    <w:rsid w:val="00191DCB"/>
    <w:rsid w:val="00192221"/>
    <w:rsid w:val="0019228F"/>
    <w:rsid w:val="00192676"/>
    <w:rsid w:val="001929BE"/>
    <w:rsid w:val="00192A6E"/>
    <w:rsid w:val="00192E7A"/>
    <w:rsid w:val="00192EC3"/>
    <w:rsid w:val="00193C76"/>
    <w:rsid w:val="00194089"/>
    <w:rsid w:val="001943AB"/>
    <w:rsid w:val="00194454"/>
    <w:rsid w:val="00194824"/>
    <w:rsid w:val="00194960"/>
    <w:rsid w:val="001949CE"/>
    <w:rsid w:val="00194BEC"/>
    <w:rsid w:val="00195249"/>
    <w:rsid w:val="0019531B"/>
    <w:rsid w:val="001953A6"/>
    <w:rsid w:val="00195A54"/>
    <w:rsid w:val="00195C27"/>
    <w:rsid w:val="00195DEA"/>
    <w:rsid w:val="00195ED4"/>
    <w:rsid w:val="00195FB1"/>
    <w:rsid w:val="001962C0"/>
    <w:rsid w:val="0019651C"/>
    <w:rsid w:val="00196692"/>
    <w:rsid w:val="0019678E"/>
    <w:rsid w:val="00196AD5"/>
    <w:rsid w:val="00196DC8"/>
    <w:rsid w:val="00196E2E"/>
    <w:rsid w:val="00197036"/>
    <w:rsid w:val="001971F6"/>
    <w:rsid w:val="0019727A"/>
    <w:rsid w:val="00197C32"/>
    <w:rsid w:val="00197CEA"/>
    <w:rsid w:val="001A00E4"/>
    <w:rsid w:val="001A0200"/>
    <w:rsid w:val="001A082C"/>
    <w:rsid w:val="001A097A"/>
    <w:rsid w:val="001A0B22"/>
    <w:rsid w:val="001A0BF5"/>
    <w:rsid w:val="001A10DD"/>
    <w:rsid w:val="001A147B"/>
    <w:rsid w:val="001A168F"/>
    <w:rsid w:val="001A1F4C"/>
    <w:rsid w:val="001A21E0"/>
    <w:rsid w:val="001A2609"/>
    <w:rsid w:val="001A274D"/>
    <w:rsid w:val="001A2DD0"/>
    <w:rsid w:val="001A2E4F"/>
    <w:rsid w:val="001A321E"/>
    <w:rsid w:val="001A34A9"/>
    <w:rsid w:val="001A3DDE"/>
    <w:rsid w:val="001A3DEE"/>
    <w:rsid w:val="001A420D"/>
    <w:rsid w:val="001A476A"/>
    <w:rsid w:val="001A4C32"/>
    <w:rsid w:val="001A5063"/>
    <w:rsid w:val="001A51D3"/>
    <w:rsid w:val="001A549D"/>
    <w:rsid w:val="001A56F4"/>
    <w:rsid w:val="001A5C8D"/>
    <w:rsid w:val="001A5EE5"/>
    <w:rsid w:val="001A5F67"/>
    <w:rsid w:val="001A66B5"/>
    <w:rsid w:val="001A77A4"/>
    <w:rsid w:val="001A79F0"/>
    <w:rsid w:val="001A7DC4"/>
    <w:rsid w:val="001A7DDB"/>
    <w:rsid w:val="001B041D"/>
    <w:rsid w:val="001B0621"/>
    <w:rsid w:val="001B16BB"/>
    <w:rsid w:val="001B1793"/>
    <w:rsid w:val="001B1890"/>
    <w:rsid w:val="001B18EB"/>
    <w:rsid w:val="001B1C8D"/>
    <w:rsid w:val="001B27C0"/>
    <w:rsid w:val="001B32F1"/>
    <w:rsid w:val="001B3732"/>
    <w:rsid w:val="001B373F"/>
    <w:rsid w:val="001B3E0D"/>
    <w:rsid w:val="001B41AD"/>
    <w:rsid w:val="001B474E"/>
    <w:rsid w:val="001B51A4"/>
    <w:rsid w:val="001B525E"/>
    <w:rsid w:val="001B57B2"/>
    <w:rsid w:val="001B591B"/>
    <w:rsid w:val="001B5CA6"/>
    <w:rsid w:val="001B6563"/>
    <w:rsid w:val="001B7AEA"/>
    <w:rsid w:val="001B7F9F"/>
    <w:rsid w:val="001C06B0"/>
    <w:rsid w:val="001C16F0"/>
    <w:rsid w:val="001C1ACB"/>
    <w:rsid w:val="001C1B26"/>
    <w:rsid w:val="001C1C19"/>
    <w:rsid w:val="001C217C"/>
    <w:rsid w:val="001C237D"/>
    <w:rsid w:val="001C2F17"/>
    <w:rsid w:val="001C30E3"/>
    <w:rsid w:val="001C315A"/>
    <w:rsid w:val="001C36E9"/>
    <w:rsid w:val="001C383B"/>
    <w:rsid w:val="001C3F75"/>
    <w:rsid w:val="001C4386"/>
    <w:rsid w:val="001C47CA"/>
    <w:rsid w:val="001C4C0D"/>
    <w:rsid w:val="001C51D1"/>
    <w:rsid w:val="001C547B"/>
    <w:rsid w:val="001C57FB"/>
    <w:rsid w:val="001C5D95"/>
    <w:rsid w:val="001C5F38"/>
    <w:rsid w:val="001C5F7E"/>
    <w:rsid w:val="001C630F"/>
    <w:rsid w:val="001C6420"/>
    <w:rsid w:val="001C6B9D"/>
    <w:rsid w:val="001C7DE6"/>
    <w:rsid w:val="001D03A7"/>
    <w:rsid w:val="001D0511"/>
    <w:rsid w:val="001D058D"/>
    <w:rsid w:val="001D0670"/>
    <w:rsid w:val="001D07F7"/>
    <w:rsid w:val="001D0AF9"/>
    <w:rsid w:val="001D0C38"/>
    <w:rsid w:val="001D0D17"/>
    <w:rsid w:val="001D160A"/>
    <w:rsid w:val="001D1A4A"/>
    <w:rsid w:val="001D24B2"/>
    <w:rsid w:val="001D271C"/>
    <w:rsid w:val="001D276C"/>
    <w:rsid w:val="001D2AD6"/>
    <w:rsid w:val="001D3220"/>
    <w:rsid w:val="001D36F8"/>
    <w:rsid w:val="001D38D5"/>
    <w:rsid w:val="001D3C6B"/>
    <w:rsid w:val="001D3FE0"/>
    <w:rsid w:val="001D41A4"/>
    <w:rsid w:val="001D4369"/>
    <w:rsid w:val="001D51CA"/>
    <w:rsid w:val="001D530F"/>
    <w:rsid w:val="001D542B"/>
    <w:rsid w:val="001D5CE6"/>
    <w:rsid w:val="001D64AD"/>
    <w:rsid w:val="001D6FF2"/>
    <w:rsid w:val="001D7387"/>
    <w:rsid w:val="001D7598"/>
    <w:rsid w:val="001D76B7"/>
    <w:rsid w:val="001D794A"/>
    <w:rsid w:val="001D79A4"/>
    <w:rsid w:val="001D7B73"/>
    <w:rsid w:val="001E0B81"/>
    <w:rsid w:val="001E0D46"/>
    <w:rsid w:val="001E0DAE"/>
    <w:rsid w:val="001E0F26"/>
    <w:rsid w:val="001E1136"/>
    <w:rsid w:val="001E1493"/>
    <w:rsid w:val="001E17F2"/>
    <w:rsid w:val="001E1B85"/>
    <w:rsid w:val="001E1BF1"/>
    <w:rsid w:val="001E21E0"/>
    <w:rsid w:val="001E2345"/>
    <w:rsid w:val="001E275A"/>
    <w:rsid w:val="001E2C27"/>
    <w:rsid w:val="001E2F4D"/>
    <w:rsid w:val="001E30A1"/>
    <w:rsid w:val="001E324D"/>
    <w:rsid w:val="001E3275"/>
    <w:rsid w:val="001E3846"/>
    <w:rsid w:val="001E38A3"/>
    <w:rsid w:val="001E39BA"/>
    <w:rsid w:val="001E43C6"/>
    <w:rsid w:val="001E45AD"/>
    <w:rsid w:val="001E45BA"/>
    <w:rsid w:val="001E45D9"/>
    <w:rsid w:val="001E5033"/>
    <w:rsid w:val="001E5099"/>
    <w:rsid w:val="001E58C1"/>
    <w:rsid w:val="001E5DE7"/>
    <w:rsid w:val="001E63AE"/>
    <w:rsid w:val="001E653F"/>
    <w:rsid w:val="001E6831"/>
    <w:rsid w:val="001E69D7"/>
    <w:rsid w:val="001E6C3E"/>
    <w:rsid w:val="001E6C99"/>
    <w:rsid w:val="001E746B"/>
    <w:rsid w:val="001E767B"/>
    <w:rsid w:val="001E768F"/>
    <w:rsid w:val="001E7769"/>
    <w:rsid w:val="001E79D5"/>
    <w:rsid w:val="001E79DC"/>
    <w:rsid w:val="001E7B1A"/>
    <w:rsid w:val="001E7B85"/>
    <w:rsid w:val="001E7BD7"/>
    <w:rsid w:val="001F03A0"/>
    <w:rsid w:val="001F0F1C"/>
    <w:rsid w:val="001F1344"/>
    <w:rsid w:val="001F178B"/>
    <w:rsid w:val="001F1A43"/>
    <w:rsid w:val="001F1BF4"/>
    <w:rsid w:val="001F1E22"/>
    <w:rsid w:val="001F2005"/>
    <w:rsid w:val="001F2337"/>
    <w:rsid w:val="001F2B38"/>
    <w:rsid w:val="001F2C70"/>
    <w:rsid w:val="001F32C7"/>
    <w:rsid w:val="001F3FB8"/>
    <w:rsid w:val="001F469B"/>
    <w:rsid w:val="001F470E"/>
    <w:rsid w:val="001F4947"/>
    <w:rsid w:val="001F50FA"/>
    <w:rsid w:val="001F5415"/>
    <w:rsid w:val="001F58CA"/>
    <w:rsid w:val="001F5A6A"/>
    <w:rsid w:val="001F5E42"/>
    <w:rsid w:val="001F604F"/>
    <w:rsid w:val="001F60B5"/>
    <w:rsid w:val="001F60C4"/>
    <w:rsid w:val="001F623E"/>
    <w:rsid w:val="001F698C"/>
    <w:rsid w:val="001F6F1C"/>
    <w:rsid w:val="001F6FE0"/>
    <w:rsid w:val="001F77AB"/>
    <w:rsid w:val="001F7826"/>
    <w:rsid w:val="001F7A57"/>
    <w:rsid w:val="00200260"/>
    <w:rsid w:val="00200424"/>
    <w:rsid w:val="00200BE7"/>
    <w:rsid w:val="00200EC9"/>
    <w:rsid w:val="00201B2F"/>
    <w:rsid w:val="00201CBE"/>
    <w:rsid w:val="00202295"/>
    <w:rsid w:val="00202788"/>
    <w:rsid w:val="0020289C"/>
    <w:rsid w:val="002037FD"/>
    <w:rsid w:val="00204157"/>
    <w:rsid w:val="002041B1"/>
    <w:rsid w:val="00204771"/>
    <w:rsid w:val="00204A31"/>
    <w:rsid w:val="00204C32"/>
    <w:rsid w:val="00204DCB"/>
    <w:rsid w:val="0020509A"/>
    <w:rsid w:val="002058F9"/>
    <w:rsid w:val="002059C1"/>
    <w:rsid w:val="00205A51"/>
    <w:rsid w:val="00206340"/>
    <w:rsid w:val="0020656B"/>
    <w:rsid w:val="00206ABE"/>
    <w:rsid w:val="00206BAB"/>
    <w:rsid w:val="0020710D"/>
    <w:rsid w:val="00207456"/>
    <w:rsid w:val="002075B6"/>
    <w:rsid w:val="0020764C"/>
    <w:rsid w:val="00207B6E"/>
    <w:rsid w:val="00207D46"/>
    <w:rsid w:val="002103AD"/>
    <w:rsid w:val="0021050D"/>
    <w:rsid w:val="002107AF"/>
    <w:rsid w:val="00210B43"/>
    <w:rsid w:val="00210D8E"/>
    <w:rsid w:val="00211402"/>
    <w:rsid w:val="00211460"/>
    <w:rsid w:val="00211580"/>
    <w:rsid w:val="00211721"/>
    <w:rsid w:val="0021190D"/>
    <w:rsid w:val="00211D61"/>
    <w:rsid w:val="00212154"/>
    <w:rsid w:val="00212C22"/>
    <w:rsid w:val="00212F6C"/>
    <w:rsid w:val="00213041"/>
    <w:rsid w:val="0021314B"/>
    <w:rsid w:val="002134B8"/>
    <w:rsid w:val="002137F3"/>
    <w:rsid w:val="00213B74"/>
    <w:rsid w:val="00213BCB"/>
    <w:rsid w:val="00213C36"/>
    <w:rsid w:val="00213E6B"/>
    <w:rsid w:val="00214408"/>
    <w:rsid w:val="002144B6"/>
    <w:rsid w:val="0021542E"/>
    <w:rsid w:val="00215853"/>
    <w:rsid w:val="00215FA2"/>
    <w:rsid w:val="0021609F"/>
    <w:rsid w:val="002161B1"/>
    <w:rsid w:val="0021628C"/>
    <w:rsid w:val="002163CD"/>
    <w:rsid w:val="002164CE"/>
    <w:rsid w:val="00216CD2"/>
    <w:rsid w:val="00216E18"/>
    <w:rsid w:val="00216EB4"/>
    <w:rsid w:val="0021701C"/>
    <w:rsid w:val="0021712B"/>
    <w:rsid w:val="00217597"/>
    <w:rsid w:val="002179C5"/>
    <w:rsid w:val="0022019E"/>
    <w:rsid w:val="0022024B"/>
    <w:rsid w:val="0022027D"/>
    <w:rsid w:val="00220AE2"/>
    <w:rsid w:val="00220D25"/>
    <w:rsid w:val="00220D61"/>
    <w:rsid w:val="00220DB9"/>
    <w:rsid w:val="00220F21"/>
    <w:rsid w:val="00220F38"/>
    <w:rsid w:val="002210FD"/>
    <w:rsid w:val="0022112B"/>
    <w:rsid w:val="00221153"/>
    <w:rsid w:val="0022129A"/>
    <w:rsid w:val="0022166F"/>
    <w:rsid w:val="00221AB4"/>
    <w:rsid w:val="00221C52"/>
    <w:rsid w:val="00221E08"/>
    <w:rsid w:val="00221F74"/>
    <w:rsid w:val="002221B5"/>
    <w:rsid w:val="0022230D"/>
    <w:rsid w:val="0022247B"/>
    <w:rsid w:val="00222517"/>
    <w:rsid w:val="002229A8"/>
    <w:rsid w:val="002229E1"/>
    <w:rsid w:val="002230C1"/>
    <w:rsid w:val="00223995"/>
    <w:rsid w:val="00223EE2"/>
    <w:rsid w:val="00224F7A"/>
    <w:rsid w:val="00225090"/>
    <w:rsid w:val="002250C4"/>
    <w:rsid w:val="002253F9"/>
    <w:rsid w:val="00225B6E"/>
    <w:rsid w:val="00225B80"/>
    <w:rsid w:val="00225B8C"/>
    <w:rsid w:val="00226157"/>
    <w:rsid w:val="002268D0"/>
    <w:rsid w:val="00226B32"/>
    <w:rsid w:val="0022779F"/>
    <w:rsid w:val="0022783A"/>
    <w:rsid w:val="00227D9C"/>
    <w:rsid w:val="00227EF5"/>
    <w:rsid w:val="002307F8"/>
    <w:rsid w:val="00230F0C"/>
    <w:rsid w:val="002313DD"/>
    <w:rsid w:val="00231740"/>
    <w:rsid w:val="00231DA6"/>
    <w:rsid w:val="002323CF"/>
    <w:rsid w:val="00232567"/>
    <w:rsid w:val="00232A30"/>
    <w:rsid w:val="002330E3"/>
    <w:rsid w:val="002333F0"/>
    <w:rsid w:val="00233483"/>
    <w:rsid w:val="00233562"/>
    <w:rsid w:val="00233EC8"/>
    <w:rsid w:val="00234913"/>
    <w:rsid w:val="00234A7A"/>
    <w:rsid w:val="00235E2C"/>
    <w:rsid w:val="0023625C"/>
    <w:rsid w:val="0023640C"/>
    <w:rsid w:val="0023685F"/>
    <w:rsid w:val="00236C34"/>
    <w:rsid w:val="00236D5C"/>
    <w:rsid w:val="002370CD"/>
    <w:rsid w:val="00237182"/>
    <w:rsid w:val="00237367"/>
    <w:rsid w:val="0023749E"/>
    <w:rsid w:val="002374A5"/>
    <w:rsid w:val="002375BC"/>
    <w:rsid w:val="0023763A"/>
    <w:rsid w:val="00237AE0"/>
    <w:rsid w:val="00237C37"/>
    <w:rsid w:val="0024000C"/>
    <w:rsid w:val="00240158"/>
    <w:rsid w:val="00240EF6"/>
    <w:rsid w:val="00240F36"/>
    <w:rsid w:val="0024100B"/>
    <w:rsid w:val="00241081"/>
    <w:rsid w:val="0024124C"/>
    <w:rsid w:val="002418A6"/>
    <w:rsid w:val="00241ABC"/>
    <w:rsid w:val="00241E8A"/>
    <w:rsid w:val="0024211F"/>
    <w:rsid w:val="0024217D"/>
    <w:rsid w:val="00242764"/>
    <w:rsid w:val="002428CA"/>
    <w:rsid w:val="00242DF2"/>
    <w:rsid w:val="00242E69"/>
    <w:rsid w:val="00242FE2"/>
    <w:rsid w:val="00243040"/>
    <w:rsid w:val="00243256"/>
    <w:rsid w:val="002432F2"/>
    <w:rsid w:val="002436B7"/>
    <w:rsid w:val="0024376A"/>
    <w:rsid w:val="00243957"/>
    <w:rsid w:val="00243F11"/>
    <w:rsid w:val="0024459F"/>
    <w:rsid w:val="00244A5D"/>
    <w:rsid w:val="00244B99"/>
    <w:rsid w:val="00244BB1"/>
    <w:rsid w:val="00244BBA"/>
    <w:rsid w:val="00245145"/>
    <w:rsid w:val="002451D3"/>
    <w:rsid w:val="00245633"/>
    <w:rsid w:val="00245DC2"/>
    <w:rsid w:val="00245DCA"/>
    <w:rsid w:val="00245EC7"/>
    <w:rsid w:val="00246032"/>
    <w:rsid w:val="00246282"/>
    <w:rsid w:val="00246744"/>
    <w:rsid w:val="002468CC"/>
    <w:rsid w:val="00246A31"/>
    <w:rsid w:val="00246FC5"/>
    <w:rsid w:val="002471A5"/>
    <w:rsid w:val="002476B5"/>
    <w:rsid w:val="002477A9"/>
    <w:rsid w:val="002478F8"/>
    <w:rsid w:val="00247AB6"/>
    <w:rsid w:val="00247D3A"/>
    <w:rsid w:val="00250112"/>
    <w:rsid w:val="00250E1C"/>
    <w:rsid w:val="00251247"/>
    <w:rsid w:val="0025124D"/>
    <w:rsid w:val="0025149D"/>
    <w:rsid w:val="002516F9"/>
    <w:rsid w:val="00251BC8"/>
    <w:rsid w:val="00251BF8"/>
    <w:rsid w:val="00251CBA"/>
    <w:rsid w:val="00251E3E"/>
    <w:rsid w:val="00251E51"/>
    <w:rsid w:val="00251F9F"/>
    <w:rsid w:val="00251FB9"/>
    <w:rsid w:val="002527CE"/>
    <w:rsid w:val="00252997"/>
    <w:rsid w:val="00252BC8"/>
    <w:rsid w:val="00252E02"/>
    <w:rsid w:val="0025306D"/>
    <w:rsid w:val="002533F9"/>
    <w:rsid w:val="00253ABF"/>
    <w:rsid w:val="00253AD9"/>
    <w:rsid w:val="002545E0"/>
    <w:rsid w:val="0025574E"/>
    <w:rsid w:val="00256C83"/>
    <w:rsid w:val="00256C8A"/>
    <w:rsid w:val="00256D41"/>
    <w:rsid w:val="00256ECC"/>
    <w:rsid w:val="00257264"/>
    <w:rsid w:val="00257349"/>
    <w:rsid w:val="00257452"/>
    <w:rsid w:val="002578AA"/>
    <w:rsid w:val="002578B6"/>
    <w:rsid w:val="00260255"/>
    <w:rsid w:val="00260274"/>
    <w:rsid w:val="002605E5"/>
    <w:rsid w:val="00260A17"/>
    <w:rsid w:val="00260B46"/>
    <w:rsid w:val="00260BBB"/>
    <w:rsid w:val="00260FF9"/>
    <w:rsid w:val="0026128D"/>
    <w:rsid w:val="002619AB"/>
    <w:rsid w:val="00261BB8"/>
    <w:rsid w:val="0026206B"/>
    <w:rsid w:val="002620DF"/>
    <w:rsid w:val="00262173"/>
    <w:rsid w:val="00262B0E"/>
    <w:rsid w:val="00262EE1"/>
    <w:rsid w:val="00263B30"/>
    <w:rsid w:val="00263C0F"/>
    <w:rsid w:val="00264544"/>
    <w:rsid w:val="00264649"/>
    <w:rsid w:val="002648DA"/>
    <w:rsid w:val="00264D45"/>
    <w:rsid w:val="00264F04"/>
    <w:rsid w:val="002650C3"/>
    <w:rsid w:val="00265A19"/>
    <w:rsid w:val="00265C90"/>
    <w:rsid w:val="00265D0D"/>
    <w:rsid w:val="00265D80"/>
    <w:rsid w:val="00265DBD"/>
    <w:rsid w:val="00265DF7"/>
    <w:rsid w:val="00266010"/>
    <w:rsid w:val="002664DC"/>
    <w:rsid w:val="002664EA"/>
    <w:rsid w:val="0026697C"/>
    <w:rsid w:val="00266C89"/>
    <w:rsid w:val="00266E62"/>
    <w:rsid w:val="002673BA"/>
    <w:rsid w:val="0026755A"/>
    <w:rsid w:val="002677CB"/>
    <w:rsid w:val="002678A9"/>
    <w:rsid w:val="00267BBC"/>
    <w:rsid w:val="00267F3D"/>
    <w:rsid w:val="00270746"/>
    <w:rsid w:val="002708F4"/>
    <w:rsid w:val="00270DD8"/>
    <w:rsid w:val="002720CE"/>
    <w:rsid w:val="0027231B"/>
    <w:rsid w:val="002724BF"/>
    <w:rsid w:val="002728E7"/>
    <w:rsid w:val="00272A07"/>
    <w:rsid w:val="00272BF3"/>
    <w:rsid w:val="00272C7B"/>
    <w:rsid w:val="00272E8B"/>
    <w:rsid w:val="0027303D"/>
    <w:rsid w:val="00273097"/>
    <w:rsid w:val="002744A2"/>
    <w:rsid w:val="00274639"/>
    <w:rsid w:val="00274CB6"/>
    <w:rsid w:val="00275321"/>
    <w:rsid w:val="00275377"/>
    <w:rsid w:val="00275580"/>
    <w:rsid w:val="00275850"/>
    <w:rsid w:val="002759EB"/>
    <w:rsid w:val="00275D3E"/>
    <w:rsid w:val="002764B7"/>
    <w:rsid w:val="00276550"/>
    <w:rsid w:val="002765F8"/>
    <w:rsid w:val="00276818"/>
    <w:rsid w:val="00276936"/>
    <w:rsid w:val="00276940"/>
    <w:rsid w:val="002769EF"/>
    <w:rsid w:val="00276A82"/>
    <w:rsid w:val="00276C5C"/>
    <w:rsid w:val="00276D8D"/>
    <w:rsid w:val="00276F1F"/>
    <w:rsid w:val="00277319"/>
    <w:rsid w:val="00277805"/>
    <w:rsid w:val="00277879"/>
    <w:rsid w:val="00277B8F"/>
    <w:rsid w:val="00277BB4"/>
    <w:rsid w:val="00277C17"/>
    <w:rsid w:val="002800A3"/>
    <w:rsid w:val="00280209"/>
    <w:rsid w:val="00280924"/>
    <w:rsid w:val="00280B35"/>
    <w:rsid w:val="00281081"/>
    <w:rsid w:val="002812A8"/>
    <w:rsid w:val="002814A9"/>
    <w:rsid w:val="00281EFF"/>
    <w:rsid w:val="002826AA"/>
    <w:rsid w:val="00282805"/>
    <w:rsid w:val="002836BB"/>
    <w:rsid w:val="002838FC"/>
    <w:rsid w:val="0028483E"/>
    <w:rsid w:val="002849B3"/>
    <w:rsid w:val="00285874"/>
    <w:rsid w:val="00285B46"/>
    <w:rsid w:val="00286170"/>
    <w:rsid w:val="0028617A"/>
    <w:rsid w:val="00286378"/>
    <w:rsid w:val="0028660A"/>
    <w:rsid w:val="00286F03"/>
    <w:rsid w:val="00286F73"/>
    <w:rsid w:val="002870C4"/>
    <w:rsid w:val="00287160"/>
    <w:rsid w:val="002876F1"/>
    <w:rsid w:val="00287CDF"/>
    <w:rsid w:val="00290108"/>
    <w:rsid w:val="00290167"/>
    <w:rsid w:val="002905A3"/>
    <w:rsid w:val="00290623"/>
    <w:rsid w:val="00290688"/>
    <w:rsid w:val="00290AEC"/>
    <w:rsid w:val="00290D6C"/>
    <w:rsid w:val="0029102F"/>
    <w:rsid w:val="002916CC"/>
    <w:rsid w:val="00291B96"/>
    <w:rsid w:val="00291ED2"/>
    <w:rsid w:val="0029233B"/>
    <w:rsid w:val="0029246C"/>
    <w:rsid w:val="0029258E"/>
    <w:rsid w:val="00292618"/>
    <w:rsid w:val="00292797"/>
    <w:rsid w:val="00292A9D"/>
    <w:rsid w:val="00292D29"/>
    <w:rsid w:val="00292F2E"/>
    <w:rsid w:val="0029327A"/>
    <w:rsid w:val="00293318"/>
    <w:rsid w:val="00294AF3"/>
    <w:rsid w:val="00294B39"/>
    <w:rsid w:val="00294C4A"/>
    <w:rsid w:val="00294C70"/>
    <w:rsid w:val="00294CCC"/>
    <w:rsid w:val="00294CF9"/>
    <w:rsid w:val="00294E27"/>
    <w:rsid w:val="00294E8F"/>
    <w:rsid w:val="002951E6"/>
    <w:rsid w:val="00295CD3"/>
    <w:rsid w:val="00296042"/>
    <w:rsid w:val="00296099"/>
    <w:rsid w:val="0029663A"/>
    <w:rsid w:val="002972F7"/>
    <w:rsid w:val="0029748B"/>
    <w:rsid w:val="00297649"/>
    <w:rsid w:val="002A012C"/>
    <w:rsid w:val="002A022D"/>
    <w:rsid w:val="002A0734"/>
    <w:rsid w:val="002A0FC6"/>
    <w:rsid w:val="002A14D1"/>
    <w:rsid w:val="002A1859"/>
    <w:rsid w:val="002A1D26"/>
    <w:rsid w:val="002A1F7A"/>
    <w:rsid w:val="002A2055"/>
    <w:rsid w:val="002A2C52"/>
    <w:rsid w:val="002A322A"/>
    <w:rsid w:val="002A3298"/>
    <w:rsid w:val="002A3373"/>
    <w:rsid w:val="002A339B"/>
    <w:rsid w:val="002A349A"/>
    <w:rsid w:val="002A38EB"/>
    <w:rsid w:val="002A3B40"/>
    <w:rsid w:val="002A455B"/>
    <w:rsid w:val="002A4689"/>
    <w:rsid w:val="002A53D7"/>
    <w:rsid w:val="002A5671"/>
    <w:rsid w:val="002A59AB"/>
    <w:rsid w:val="002A59F0"/>
    <w:rsid w:val="002A5A7D"/>
    <w:rsid w:val="002A5C40"/>
    <w:rsid w:val="002A6C58"/>
    <w:rsid w:val="002A7109"/>
    <w:rsid w:val="002A711C"/>
    <w:rsid w:val="002A73B6"/>
    <w:rsid w:val="002A7809"/>
    <w:rsid w:val="002A794F"/>
    <w:rsid w:val="002A7D32"/>
    <w:rsid w:val="002A7EBC"/>
    <w:rsid w:val="002B0AFC"/>
    <w:rsid w:val="002B0C0A"/>
    <w:rsid w:val="002B0D82"/>
    <w:rsid w:val="002B0DBE"/>
    <w:rsid w:val="002B106A"/>
    <w:rsid w:val="002B1375"/>
    <w:rsid w:val="002B1AD2"/>
    <w:rsid w:val="002B2781"/>
    <w:rsid w:val="002B2BD0"/>
    <w:rsid w:val="002B2C2F"/>
    <w:rsid w:val="002B2EBA"/>
    <w:rsid w:val="002B2F52"/>
    <w:rsid w:val="002B36DD"/>
    <w:rsid w:val="002B3755"/>
    <w:rsid w:val="002B383A"/>
    <w:rsid w:val="002B3A71"/>
    <w:rsid w:val="002B3E6B"/>
    <w:rsid w:val="002B4A23"/>
    <w:rsid w:val="002B4BEB"/>
    <w:rsid w:val="002B4CA8"/>
    <w:rsid w:val="002B4E58"/>
    <w:rsid w:val="002B4F53"/>
    <w:rsid w:val="002B5D7C"/>
    <w:rsid w:val="002B627B"/>
    <w:rsid w:val="002B6F4E"/>
    <w:rsid w:val="002B7407"/>
    <w:rsid w:val="002B750E"/>
    <w:rsid w:val="002B7726"/>
    <w:rsid w:val="002B7874"/>
    <w:rsid w:val="002B7A11"/>
    <w:rsid w:val="002B7F66"/>
    <w:rsid w:val="002C0282"/>
    <w:rsid w:val="002C0497"/>
    <w:rsid w:val="002C0818"/>
    <w:rsid w:val="002C0882"/>
    <w:rsid w:val="002C0B52"/>
    <w:rsid w:val="002C0DEA"/>
    <w:rsid w:val="002C0F1B"/>
    <w:rsid w:val="002C12A3"/>
    <w:rsid w:val="002C1331"/>
    <w:rsid w:val="002C1432"/>
    <w:rsid w:val="002C15C5"/>
    <w:rsid w:val="002C170E"/>
    <w:rsid w:val="002C1FD0"/>
    <w:rsid w:val="002C2415"/>
    <w:rsid w:val="002C291F"/>
    <w:rsid w:val="002C2B2C"/>
    <w:rsid w:val="002C303A"/>
    <w:rsid w:val="002C362B"/>
    <w:rsid w:val="002C39FF"/>
    <w:rsid w:val="002C4630"/>
    <w:rsid w:val="002C5156"/>
    <w:rsid w:val="002C517A"/>
    <w:rsid w:val="002C5187"/>
    <w:rsid w:val="002C5804"/>
    <w:rsid w:val="002C5923"/>
    <w:rsid w:val="002C5E12"/>
    <w:rsid w:val="002C5E23"/>
    <w:rsid w:val="002C60C5"/>
    <w:rsid w:val="002C63EC"/>
    <w:rsid w:val="002C6705"/>
    <w:rsid w:val="002C698A"/>
    <w:rsid w:val="002C69D6"/>
    <w:rsid w:val="002C6B6D"/>
    <w:rsid w:val="002C727E"/>
    <w:rsid w:val="002C7D0C"/>
    <w:rsid w:val="002C7D9F"/>
    <w:rsid w:val="002D1366"/>
    <w:rsid w:val="002D2601"/>
    <w:rsid w:val="002D2C74"/>
    <w:rsid w:val="002D2F61"/>
    <w:rsid w:val="002D35A6"/>
    <w:rsid w:val="002D3A57"/>
    <w:rsid w:val="002D3DB9"/>
    <w:rsid w:val="002D3EB9"/>
    <w:rsid w:val="002D4146"/>
    <w:rsid w:val="002D4BC0"/>
    <w:rsid w:val="002D4E6C"/>
    <w:rsid w:val="002D502E"/>
    <w:rsid w:val="002D5517"/>
    <w:rsid w:val="002D571C"/>
    <w:rsid w:val="002D57AE"/>
    <w:rsid w:val="002D58DD"/>
    <w:rsid w:val="002D5D35"/>
    <w:rsid w:val="002D5F5D"/>
    <w:rsid w:val="002D60FA"/>
    <w:rsid w:val="002D62E2"/>
    <w:rsid w:val="002D6A6E"/>
    <w:rsid w:val="002D70CB"/>
    <w:rsid w:val="002D71C7"/>
    <w:rsid w:val="002D760C"/>
    <w:rsid w:val="002D7698"/>
    <w:rsid w:val="002D782C"/>
    <w:rsid w:val="002D7EF8"/>
    <w:rsid w:val="002D7FB8"/>
    <w:rsid w:val="002E06A9"/>
    <w:rsid w:val="002E06F0"/>
    <w:rsid w:val="002E0842"/>
    <w:rsid w:val="002E096F"/>
    <w:rsid w:val="002E0BC5"/>
    <w:rsid w:val="002E0E05"/>
    <w:rsid w:val="002E0F89"/>
    <w:rsid w:val="002E10E3"/>
    <w:rsid w:val="002E18E2"/>
    <w:rsid w:val="002E1CB9"/>
    <w:rsid w:val="002E1E1C"/>
    <w:rsid w:val="002E1F87"/>
    <w:rsid w:val="002E252B"/>
    <w:rsid w:val="002E263A"/>
    <w:rsid w:val="002E2C6E"/>
    <w:rsid w:val="002E2E30"/>
    <w:rsid w:val="002E3362"/>
    <w:rsid w:val="002E34C5"/>
    <w:rsid w:val="002E3F1A"/>
    <w:rsid w:val="002E4993"/>
    <w:rsid w:val="002E53E0"/>
    <w:rsid w:val="002E5530"/>
    <w:rsid w:val="002E5571"/>
    <w:rsid w:val="002E5E0D"/>
    <w:rsid w:val="002E5E71"/>
    <w:rsid w:val="002E5F2E"/>
    <w:rsid w:val="002E608C"/>
    <w:rsid w:val="002E640C"/>
    <w:rsid w:val="002E64B8"/>
    <w:rsid w:val="002E651C"/>
    <w:rsid w:val="002E6A4D"/>
    <w:rsid w:val="002E6A88"/>
    <w:rsid w:val="002E701D"/>
    <w:rsid w:val="002E7DC1"/>
    <w:rsid w:val="002E7DE9"/>
    <w:rsid w:val="002F0034"/>
    <w:rsid w:val="002F004B"/>
    <w:rsid w:val="002F049E"/>
    <w:rsid w:val="002F096D"/>
    <w:rsid w:val="002F0B4A"/>
    <w:rsid w:val="002F1366"/>
    <w:rsid w:val="002F1499"/>
    <w:rsid w:val="002F14C6"/>
    <w:rsid w:val="002F166C"/>
    <w:rsid w:val="002F1795"/>
    <w:rsid w:val="002F1E77"/>
    <w:rsid w:val="002F1FB6"/>
    <w:rsid w:val="002F2824"/>
    <w:rsid w:val="002F2E4D"/>
    <w:rsid w:val="002F2EC7"/>
    <w:rsid w:val="002F3424"/>
    <w:rsid w:val="002F35D7"/>
    <w:rsid w:val="002F38E2"/>
    <w:rsid w:val="002F5011"/>
    <w:rsid w:val="002F55E8"/>
    <w:rsid w:val="002F56D4"/>
    <w:rsid w:val="002F578E"/>
    <w:rsid w:val="002F57E4"/>
    <w:rsid w:val="002F5920"/>
    <w:rsid w:val="002F6286"/>
    <w:rsid w:val="002F6615"/>
    <w:rsid w:val="002F6666"/>
    <w:rsid w:val="002F6847"/>
    <w:rsid w:val="002F6FE5"/>
    <w:rsid w:val="002F70CC"/>
    <w:rsid w:val="002F73B8"/>
    <w:rsid w:val="002F73F0"/>
    <w:rsid w:val="002F7649"/>
    <w:rsid w:val="002F7940"/>
    <w:rsid w:val="0030020C"/>
    <w:rsid w:val="0030059C"/>
    <w:rsid w:val="00300A4A"/>
    <w:rsid w:val="00300ABC"/>
    <w:rsid w:val="00301066"/>
    <w:rsid w:val="0030135D"/>
    <w:rsid w:val="00301427"/>
    <w:rsid w:val="0030148C"/>
    <w:rsid w:val="0030275C"/>
    <w:rsid w:val="00302D25"/>
    <w:rsid w:val="003031E9"/>
    <w:rsid w:val="0030337B"/>
    <w:rsid w:val="003033E1"/>
    <w:rsid w:val="00303DFB"/>
    <w:rsid w:val="00303E0C"/>
    <w:rsid w:val="00303F14"/>
    <w:rsid w:val="00304022"/>
    <w:rsid w:val="00304044"/>
    <w:rsid w:val="0030430B"/>
    <w:rsid w:val="00304465"/>
    <w:rsid w:val="003045B5"/>
    <w:rsid w:val="0030464A"/>
    <w:rsid w:val="00304E37"/>
    <w:rsid w:val="00304F29"/>
    <w:rsid w:val="003050E7"/>
    <w:rsid w:val="0030533C"/>
    <w:rsid w:val="003053CD"/>
    <w:rsid w:val="00305EB7"/>
    <w:rsid w:val="00306888"/>
    <w:rsid w:val="00307247"/>
    <w:rsid w:val="0030743A"/>
    <w:rsid w:val="00307654"/>
    <w:rsid w:val="00307725"/>
    <w:rsid w:val="00307809"/>
    <w:rsid w:val="00310190"/>
    <w:rsid w:val="0031023D"/>
    <w:rsid w:val="00310355"/>
    <w:rsid w:val="00310DA4"/>
    <w:rsid w:val="00310F49"/>
    <w:rsid w:val="0031154E"/>
    <w:rsid w:val="0031177A"/>
    <w:rsid w:val="00311CE6"/>
    <w:rsid w:val="00311D85"/>
    <w:rsid w:val="00312071"/>
    <w:rsid w:val="00312CB3"/>
    <w:rsid w:val="00312E93"/>
    <w:rsid w:val="00313600"/>
    <w:rsid w:val="0031378D"/>
    <w:rsid w:val="00313B55"/>
    <w:rsid w:val="00313CA1"/>
    <w:rsid w:val="00313F63"/>
    <w:rsid w:val="0031451D"/>
    <w:rsid w:val="0031485C"/>
    <w:rsid w:val="00315274"/>
    <w:rsid w:val="00315381"/>
    <w:rsid w:val="0031583B"/>
    <w:rsid w:val="003158CD"/>
    <w:rsid w:val="00315F4C"/>
    <w:rsid w:val="00316C1C"/>
    <w:rsid w:val="00317756"/>
    <w:rsid w:val="0032069F"/>
    <w:rsid w:val="003209EA"/>
    <w:rsid w:val="00320B09"/>
    <w:rsid w:val="0032115C"/>
    <w:rsid w:val="003216F6"/>
    <w:rsid w:val="00321E74"/>
    <w:rsid w:val="0032220D"/>
    <w:rsid w:val="00322BD8"/>
    <w:rsid w:val="00322F18"/>
    <w:rsid w:val="00323477"/>
    <w:rsid w:val="00323E6C"/>
    <w:rsid w:val="003240EF"/>
    <w:rsid w:val="0032429C"/>
    <w:rsid w:val="00324331"/>
    <w:rsid w:val="0032459B"/>
    <w:rsid w:val="00324600"/>
    <w:rsid w:val="00324A5B"/>
    <w:rsid w:val="00324AA7"/>
    <w:rsid w:val="00324E04"/>
    <w:rsid w:val="00324F32"/>
    <w:rsid w:val="00324F69"/>
    <w:rsid w:val="00324F7B"/>
    <w:rsid w:val="0032507E"/>
    <w:rsid w:val="003252CE"/>
    <w:rsid w:val="00325358"/>
    <w:rsid w:val="0032563A"/>
    <w:rsid w:val="00325E14"/>
    <w:rsid w:val="00326759"/>
    <w:rsid w:val="00326BCD"/>
    <w:rsid w:val="00326E0B"/>
    <w:rsid w:val="00326FA4"/>
    <w:rsid w:val="00327712"/>
    <w:rsid w:val="00327792"/>
    <w:rsid w:val="00327E85"/>
    <w:rsid w:val="003300F9"/>
    <w:rsid w:val="003304A8"/>
    <w:rsid w:val="00330667"/>
    <w:rsid w:val="0033080C"/>
    <w:rsid w:val="003309F8"/>
    <w:rsid w:val="00330A5D"/>
    <w:rsid w:val="00330E03"/>
    <w:rsid w:val="00331261"/>
    <w:rsid w:val="003314F8"/>
    <w:rsid w:val="00331566"/>
    <w:rsid w:val="00331DAF"/>
    <w:rsid w:val="00331EAB"/>
    <w:rsid w:val="00331FEE"/>
    <w:rsid w:val="003322C1"/>
    <w:rsid w:val="00332332"/>
    <w:rsid w:val="003324FB"/>
    <w:rsid w:val="0033303B"/>
    <w:rsid w:val="00333058"/>
    <w:rsid w:val="003331B7"/>
    <w:rsid w:val="00333575"/>
    <w:rsid w:val="003337D2"/>
    <w:rsid w:val="00333A5F"/>
    <w:rsid w:val="003345FA"/>
    <w:rsid w:val="0033498C"/>
    <w:rsid w:val="00334CA7"/>
    <w:rsid w:val="003359D0"/>
    <w:rsid w:val="00335A43"/>
    <w:rsid w:val="00335AEC"/>
    <w:rsid w:val="00335D10"/>
    <w:rsid w:val="00335E22"/>
    <w:rsid w:val="003362AC"/>
    <w:rsid w:val="00336370"/>
    <w:rsid w:val="00336526"/>
    <w:rsid w:val="00336639"/>
    <w:rsid w:val="003367BB"/>
    <w:rsid w:val="003369AA"/>
    <w:rsid w:val="00336BF3"/>
    <w:rsid w:val="00336C99"/>
    <w:rsid w:val="00336DAE"/>
    <w:rsid w:val="00337483"/>
    <w:rsid w:val="003374D3"/>
    <w:rsid w:val="00337641"/>
    <w:rsid w:val="00337646"/>
    <w:rsid w:val="00337CB1"/>
    <w:rsid w:val="00337E9D"/>
    <w:rsid w:val="00340002"/>
    <w:rsid w:val="003400A1"/>
    <w:rsid w:val="00340C51"/>
    <w:rsid w:val="003410E1"/>
    <w:rsid w:val="00341103"/>
    <w:rsid w:val="00341279"/>
    <w:rsid w:val="00341296"/>
    <w:rsid w:val="00341386"/>
    <w:rsid w:val="003415C5"/>
    <w:rsid w:val="0034178D"/>
    <w:rsid w:val="00341AB6"/>
    <w:rsid w:val="00341D3B"/>
    <w:rsid w:val="003425F7"/>
    <w:rsid w:val="003427FD"/>
    <w:rsid w:val="003428AA"/>
    <w:rsid w:val="00342F11"/>
    <w:rsid w:val="00342F8A"/>
    <w:rsid w:val="00342FC4"/>
    <w:rsid w:val="003430F8"/>
    <w:rsid w:val="003431ED"/>
    <w:rsid w:val="0034345D"/>
    <w:rsid w:val="00343B42"/>
    <w:rsid w:val="00343D56"/>
    <w:rsid w:val="0034458D"/>
    <w:rsid w:val="00344D55"/>
    <w:rsid w:val="003457A7"/>
    <w:rsid w:val="00345F44"/>
    <w:rsid w:val="00346588"/>
    <w:rsid w:val="003465C6"/>
    <w:rsid w:val="003468F6"/>
    <w:rsid w:val="003469F5"/>
    <w:rsid w:val="00346D7E"/>
    <w:rsid w:val="00346F63"/>
    <w:rsid w:val="00347A78"/>
    <w:rsid w:val="003500C8"/>
    <w:rsid w:val="003500DB"/>
    <w:rsid w:val="0035060E"/>
    <w:rsid w:val="00350E3F"/>
    <w:rsid w:val="00351047"/>
    <w:rsid w:val="00351B7F"/>
    <w:rsid w:val="00351BC1"/>
    <w:rsid w:val="00351E21"/>
    <w:rsid w:val="00352301"/>
    <w:rsid w:val="003523F1"/>
    <w:rsid w:val="0035267F"/>
    <w:rsid w:val="00352F6D"/>
    <w:rsid w:val="0035306C"/>
    <w:rsid w:val="00353363"/>
    <w:rsid w:val="003534D4"/>
    <w:rsid w:val="00353D6D"/>
    <w:rsid w:val="00353FE7"/>
    <w:rsid w:val="0035416A"/>
    <w:rsid w:val="003546FA"/>
    <w:rsid w:val="00355110"/>
    <w:rsid w:val="00355434"/>
    <w:rsid w:val="003561D9"/>
    <w:rsid w:val="0035674B"/>
    <w:rsid w:val="00357057"/>
    <w:rsid w:val="003573F4"/>
    <w:rsid w:val="0035779E"/>
    <w:rsid w:val="003578CD"/>
    <w:rsid w:val="00357BCF"/>
    <w:rsid w:val="0036061B"/>
    <w:rsid w:val="0036082F"/>
    <w:rsid w:val="0036085D"/>
    <w:rsid w:val="003608F0"/>
    <w:rsid w:val="00360B41"/>
    <w:rsid w:val="00360D18"/>
    <w:rsid w:val="00361189"/>
    <w:rsid w:val="00361FDB"/>
    <w:rsid w:val="00362BF1"/>
    <w:rsid w:val="00362FBF"/>
    <w:rsid w:val="0036328C"/>
    <w:rsid w:val="003633C3"/>
    <w:rsid w:val="00363587"/>
    <w:rsid w:val="00363686"/>
    <w:rsid w:val="003636A9"/>
    <w:rsid w:val="00363945"/>
    <w:rsid w:val="00363B22"/>
    <w:rsid w:val="00363F1D"/>
    <w:rsid w:val="003643CF"/>
    <w:rsid w:val="00364648"/>
    <w:rsid w:val="00364D8F"/>
    <w:rsid w:val="00364F0A"/>
    <w:rsid w:val="00365035"/>
    <w:rsid w:val="003658D9"/>
    <w:rsid w:val="00365C23"/>
    <w:rsid w:val="00365C5C"/>
    <w:rsid w:val="00366843"/>
    <w:rsid w:val="00366A8D"/>
    <w:rsid w:val="00366FE6"/>
    <w:rsid w:val="003670CC"/>
    <w:rsid w:val="00367D9B"/>
    <w:rsid w:val="00367E07"/>
    <w:rsid w:val="00367E5D"/>
    <w:rsid w:val="003702A6"/>
    <w:rsid w:val="0037056F"/>
    <w:rsid w:val="003705F3"/>
    <w:rsid w:val="00370648"/>
    <w:rsid w:val="003724FF"/>
    <w:rsid w:val="00372811"/>
    <w:rsid w:val="00372B25"/>
    <w:rsid w:val="00372F09"/>
    <w:rsid w:val="00373165"/>
    <w:rsid w:val="00373314"/>
    <w:rsid w:val="0037339A"/>
    <w:rsid w:val="003735BB"/>
    <w:rsid w:val="00373679"/>
    <w:rsid w:val="0037387D"/>
    <w:rsid w:val="00373A35"/>
    <w:rsid w:val="003742A6"/>
    <w:rsid w:val="003744DC"/>
    <w:rsid w:val="003744E9"/>
    <w:rsid w:val="00374573"/>
    <w:rsid w:val="00374924"/>
    <w:rsid w:val="00374DEF"/>
    <w:rsid w:val="00374E0A"/>
    <w:rsid w:val="003753FD"/>
    <w:rsid w:val="0037557A"/>
    <w:rsid w:val="00375954"/>
    <w:rsid w:val="00375A66"/>
    <w:rsid w:val="00375C49"/>
    <w:rsid w:val="0037611D"/>
    <w:rsid w:val="0037620F"/>
    <w:rsid w:val="0037627C"/>
    <w:rsid w:val="00376621"/>
    <w:rsid w:val="003768BE"/>
    <w:rsid w:val="00376A2D"/>
    <w:rsid w:val="00376DEB"/>
    <w:rsid w:val="00376FF0"/>
    <w:rsid w:val="00377162"/>
    <w:rsid w:val="00377419"/>
    <w:rsid w:val="003776F7"/>
    <w:rsid w:val="00377F38"/>
    <w:rsid w:val="0038039B"/>
    <w:rsid w:val="003803A4"/>
    <w:rsid w:val="00380947"/>
    <w:rsid w:val="00380960"/>
    <w:rsid w:val="00380DD9"/>
    <w:rsid w:val="0038118C"/>
    <w:rsid w:val="00381719"/>
    <w:rsid w:val="003818DA"/>
    <w:rsid w:val="00381AAE"/>
    <w:rsid w:val="00381C18"/>
    <w:rsid w:val="00381DDD"/>
    <w:rsid w:val="00382860"/>
    <w:rsid w:val="003830A7"/>
    <w:rsid w:val="0038338F"/>
    <w:rsid w:val="0038378A"/>
    <w:rsid w:val="0038389D"/>
    <w:rsid w:val="00383A50"/>
    <w:rsid w:val="00383D18"/>
    <w:rsid w:val="00383ED6"/>
    <w:rsid w:val="00385420"/>
    <w:rsid w:val="003854E1"/>
    <w:rsid w:val="00385D83"/>
    <w:rsid w:val="00385F31"/>
    <w:rsid w:val="00385FE5"/>
    <w:rsid w:val="00386139"/>
    <w:rsid w:val="00386153"/>
    <w:rsid w:val="003865E7"/>
    <w:rsid w:val="00386649"/>
    <w:rsid w:val="0038670B"/>
    <w:rsid w:val="00386CEA"/>
    <w:rsid w:val="00386F90"/>
    <w:rsid w:val="00387E61"/>
    <w:rsid w:val="00390479"/>
    <w:rsid w:val="003906C3"/>
    <w:rsid w:val="0039086B"/>
    <w:rsid w:val="003908F7"/>
    <w:rsid w:val="00390C2B"/>
    <w:rsid w:val="00391367"/>
    <w:rsid w:val="0039151F"/>
    <w:rsid w:val="00391786"/>
    <w:rsid w:val="00391826"/>
    <w:rsid w:val="00391BC2"/>
    <w:rsid w:val="00391D4B"/>
    <w:rsid w:val="003925F6"/>
    <w:rsid w:val="00392774"/>
    <w:rsid w:val="00392BCC"/>
    <w:rsid w:val="00392F1C"/>
    <w:rsid w:val="00393482"/>
    <w:rsid w:val="00393571"/>
    <w:rsid w:val="00393811"/>
    <w:rsid w:val="0039397E"/>
    <w:rsid w:val="00394548"/>
    <w:rsid w:val="003946A7"/>
    <w:rsid w:val="00394C16"/>
    <w:rsid w:val="00395536"/>
    <w:rsid w:val="003956F3"/>
    <w:rsid w:val="00395914"/>
    <w:rsid w:val="003959B1"/>
    <w:rsid w:val="00395A01"/>
    <w:rsid w:val="00395B80"/>
    <w:rsid w:val="00395CDD"/>
    <w:rsid w:val="00395DFF"/>
    <w:rsid w:val="003961FB"/>
    <w:rsid w:val="00396300"/>
    <w:rsid w:val="0039691B"/>
    <w:rsid w:val="00396EF2"/>
    <w:rsid w:val="003970F2"/>
    <w:rsid w:val="00397144"/>
    <w:rsid w:val="00397321"/>
    <w:rsid w:val="003974D7"/>
    <w:rsid w:val="0039750C"/>
    <w:rsid w:val="00397B63"/>
    <w:rsid w:val="00397C2C"/>
    <w:rsid w:val="00397D64"/>
    <w:rsid w:val="00397FAE"/>
    <w:rsid w:val="003A004B"/>
    <w:rsid w:val="003A0373"/>
    <w:rsid w:val="003A03A4"/>
    <w:rsid w:val="003A0621"/>
    <w:rsid w:val="003A06E6"/>
    <w:rsid w:val="003A0D21"/>
    <w:rsid w:val="003A11B5"/>
    <w:rsid w:val="003A208A"/>
    <w:rsid w:val="003A2521"/>
    <w:rsid w:val="003A26B7"/>
    <w:rsid w:val="003A28BA"/>
    <w:rsid w:val="003A2AB1"/>
    <w:rsid w:val="003A2C76"/>
    <w:rsid w:val="003A2E07"/>
    <w:rsid w:val="003A3856"/>
    <w:rsid w:val="003A3C97"/>
    <w:rsid w:val="003A3D4E"/>
    <w:rsid w:val="003A3D85"/>
    <w:rsid w:val="003A43DD"/>
    <w:rsid w:val="003A4970"/>
    <w:rsid w:val="003A5106"/>
    <w:rsid w:val="003A5543"/>
    <w:rsid w:val="003A6105"/>
    <w:rsid w:val="003A680E"/>
    <w:rsid w:val="003A71F3"/>
    <w:rsid w:val="003A760F"/>
    <w:rsid w:val="003A7B18"/>
    <w:rsid w:val="003A7CB4"/>
    <w:rsid w:val="003B021B"/>
    <w:rsid w:val="003B038F"/>
    <w:rsid w:val="003B07E7"/>
    <w:rsid w:val="003B08B6"/>
    <w:rsid w:val="003B09DB"/>
    <w:rsid w:val="003B0E70"/>
    <w:rsid w:val="003B10D0"/>
    <w:rsid w:val="003B1578"/>
    <w:rsid w:val="003B1744"/>
    <w:rsid w:val="003B1D12"/>
    <w:rsid w:val="003B1DCB"/>
    <w:rsid w:val="003B22D1"/>
    <w:rsid w:val="003B2CFC"/>
    <w:rsid w:val="003B2D25"/>
    <w:rsid w:val="003B31E1"/>
    <w:rsid w:val="003B3435"/>
    <w:rsid w:val="003B3ADB"/>
    <w:rsid w:val="003B4A24"/>
    <w:rsid w:val="003B4A7B"/>
    <w:rsid w:val="003B4D77"/>
    <w:rsid w:val="003B4DDF"/>
    <w:rsid w:val="003B52BC"/>
    <w:rsid w:val="003B5524"/>
    <w:rsid w:val="003B59EB"/>
    <w:rsid w:val="003B5F88"/>
    <w:rsid w:val="003B6108"/>
    <w:rsid w:val="003B616E"/>
    <w:rsid w:val="003B6278"/>
    <w:rsid w:val="003B6295"/>
    <w:rsid w:val="003B62D8"/>
    <w:rsid w:val="003B63AD"/>
    <w:rsid w:val="003B6BE1"/>
    <w:rsid w:val="003B6C64"/>
    <w:rsid w:val="003B7153"/>
    <w:rsid w:val="003B72FB"/>
    <w:rsid w:val="003B744C"/>
    <w:rsid w:val="003B79D2"/>
    <w:rsid w:val="003B7AAD"/>
    <w:rsid w:val="003B7BC0"/>
    <w:rsid w:val="003B7D6B"/>
    <w:rsid w:val="003C0B06"/>
    <w:rsid w:val="003C0DE3"/>
    <w:rsid w:val="003C1EF8"/>
    <w:rsid w:val="003C2816"/>
    <w:rsid w:val="003C2FAD"/>
    <w:rsid w:val="003C308B"/>
    <w:rsid w:val="003C3510"/>
    <w:rsid w:val="003C3CD6"/>
    <w:rsid w:val="003C3D6B"/>
    <w:rsid w:val="003C3F73"/>
    <w:rsid w:val="003C3FE5"/>
    <w:rsid w:val="003C42A2"/>
    <w:rsid w:val="003C4365"/>
    <w:rsid w:val="003C45CA"/>
    <w:rsid w:val="003C4A24"/>
    <w:rsid w:val="003C4A84"/>
    <w:rsid w:val="003C4EDE"/>
    <w:rsid w:val="003C5173"/>
    <w:rsid w:val="003C54B9"/>
    <w:rsid w:val="003C5695"/>
    <w:rsid w:val="003C5936"/>
    <w:rsid w:val="003C5B21"/>
    <w:rsid w:val="003C5F13"/>
    <w:rsid w:val="003C60AF"/>
    <w:rsid w:val="003C6934"/>
    <w:rsid w:val="003C6C87"/>
    <w:rsid w:val="003C6E00"/>
    <w:rsid w:val="003C6E6C"/>
    <w:rsid w:val="003C70AC"/>
    <w:rsid w:val="003C75A1"/>
    <w:rsid w:val="003C7612"/>
    <w:rsid w:val="003D03C0"/>
    <w:rsid w:val="003D03CC"/>
    <w:rsid w:val="003D099C"/>
    <w:rsid w:val="003D0BE0"/>
    <w:rsid w:val="003D0C85"/>
    <w:rsid w:val="003D0F48"/>
    <w:rsid w:val="003D0FE0"/>
    <w:rsid w:val="003D1634"/>
    <w:rsid w:val="003D1C08"/>
    <w:rsid w:val="003D1E1D"/>
    <w:rsid w:val="003D21FF"/>
    <w:rsid w:val="003D2261"/>
    <w:rsid w:val="003D234E"/>
    <w:rsid w:val="003D25F3"/>
    <w:rsid w:val="003D2834"/>
    <w:rsid w:val="003D355F"/>
    <w:rsid w:val="003D3986"/>
    <w:rsid w:val="003D3F99"/>
    <w:rsid w:val="003D4683"/>
    <w:rsid w:val="003D46F2"/>
    <w:rsid w:val="003D4A1B"/>
    <w:rsid w:val="003D4ACF"/>
    <w:rsid w:val="003D4B19"/>
    <w:rsid w:val="003D50A4"/>
    <w:rsid w:val="003D533E"/>
    <w:rsid w:val="003D5771"/>
    <w:rsid w:val="003D608B"/>
    <w:rsid w:val="003D6718"/>
    <w:rsid w:val="003D6A43"/>
    <w:rsid w:val="003D6EB1"/>
    <w:rsid w:val="003D6F56"/>
    <w:rsid w:val="003D6F58"/>
    <w:rsid w:val="003D737D"/>
    <w:rsid w:val="003D7800"/>
    <w:rsid w:val="003D7937"/>
    <w:rsid w:val="003E0132"/>
    <w:rsid w:val="003E0201"/>
    <w:rsid w:val="003E024B"/>
    <w:rsid w:val="003E05C7"/>
    <w:rsid w:val="003E073C"/>
    <w:rsid w:val="003E080C"/>
    <w:rsid w:val="003E089D"/>
    <w:rsid w:val="003E113A"/>
    <w:rsid w:val="003E123F"/>
    <w:rsid w:val="003E131D"/>
    <w:rsid w:val="003E13EE"/>
    <w:rsid w:val="003E1476"/>
    <w:rsid w:val="003E14ED"/>
    <w:rsid w:val="003E15EF"/>
    <w:rsid w:val="003E200C"/>
    <w:rsid w:val="003E2276"/>
    <w:rsid w:val="003E23A6"/>
    <w:rsid w:val="003E23DC"/>
    <w:rsid w:val="003E30BD"/>
    <w:rsid w:val="003E3535"/>
    <w:rsid w:val="003E35F3"/>
    <w:rsid w:val="003E3647"/>
    <w:rsid w:val="003E3776"/>
    <w:rsid w:val="003E3A1D"/>
    <w:rsid w:val="003E3C5F"/>
    <w:rsid w:val="003E3CD3"/>
    <w:rsid w:val="003E400B"/>
    <w:rsid w:val="003E446F"/>
    <w:rsid w:val="003E4BEB"/>
    <w:rsid w:val="003E4D59"/>
    <w:rsid w:val="003E4DA5"/>
    <w:rsid w:val="003E4F88"/>
    <w:rsid w:val="003E5030"/>
    <w:rsid w:val="003E520A"/>
    <w:rsid w:val="003E5650"/>
    <w:rsid w:val="003E5770"/>
    <w:rsid w:val="003E5EB9"/>
    <w:rsid w:val="003E5F3F"/>
    <w:rsid w:val="003E624D"/>
    <w:rsid w:val="003E628D"/>
    <w:rsid w:val="003E657C"/>
    <w:rsid w:val="003E7183"/>
    <w:rsid w:val="003E73C7"/>
    <w:rsid w:val="003E7476"/>
    <w:rsid w:val="003E79D7"/>
    <w:rsid w:val="003E7BDB"/>
    <w:rsid w:val="003E7BE5"/>
    <w:rsid w:val="003E7CAE"/>
    <w:rsid w:val="003F036F"/>
    <w:rsid w:val="003F041B"/>
    <w:rsid w:val="003F074B"/>
    <w:rsid w:val="003F0B1A"/>
    <w:rsid w:val="003F0FF9"/>
    <w:rsid w:val="003F16B8"/>
    <w:rsid w:val="003F1E21"/>
    <w:rsid w:val="003F1E83"/>
    <w:rsid w:val="003F2653"/>
    <w:rsid w:val="003F28F5"/>
    <w:rsid w:val="003F294F"/>
    <w:rsid w:val="003F2F40"/>
    <w:rsid w:val="003F34E0"/>
    <w:rsid w:val="003F3AF1"/>
    <w:rsid w:val="003F3F41"/>
    <w:rsid w:val="003F401E"/>
    <w:rsid w:val="003F41B9"/>
    <w:rsid w:val="003F4593"/>
    <w:rsid w:val="003F4EFB"/>
    <w:rsid w:val="003F4F65"/>
    <w:rsid w:val="003F578D"/>
    <w:rsid w:val="003F59A2"/>
    <w:rsid w:val="003F6325"/>
    <w:rsid w:val="003F653D"/>
    <w:rsid w:val="003F6675"/>
    <w:rsid w:val="003F6B7A"/>
    <w:rsid w:val="003F6CB2"/>
    <w:rsid w:val="003F7004"/>
    <w:rsid w:val="003F73CE"/>
    <w:rsid w:val="003F7570"/>
    <w:rsid w:val="003F7A66"/>
    <w:rsid w:val="00400526"/>
    <w:rsid w:val="00400570"/>
    <w:rsid w:val="004009FD"/>
    <w:rsid w:val="00400E1A"/>
    <w:rsid w:val="00401234"/>
    <w:rsid w:val="00401410"/>
    <w:rsid w:val="00401534"/>
    <w:rsid w:val="00401717"/>
    <w:rsid w:val="00401E35"/>
    <w:rsid w:val="00401F1B"/>
    <w:rsid w:val="004023B2"/>
    <w:rsid w:val="004023D1"/>
    <w:rsid w:val="004024B0"/>
    <w:rsid w:val="00402964"/>
    <w:rsid w:val="00402A67"/>
    <w:rsid w:val="00402F32"/>
    <w:rsid w:val="00402F5A"/>
    <w:rsid w:val="00402FF8"/>
    <w:rsid w:val="0040304E"/>
    <w:rsid w:val="00403532"/>
    <w:rsid w:val="00403D3E"/>
    <w:rsid w:val="00403E0A"/>
    <w:rsid w:val="00403EB1"/>
    <w:rsid w:val="004047C8"/>
    <w:rsid w:val="00404EB6"/>
    <w:rsid w:val="00405067"/>
    <w:rsid w:val="004051AB"/>
    <w:rsid w:val="00405354"/>
    <w:rsid w:val="004059EC"/>
    <w:rsid w:val="00405DB6"/>
    <w:rsid w:val="004061A8"/>
    <w:rsid w:val="004061FD"/>
    <w:rsid w:val="00406235"/>
    <w:rsid w:val="00406432"/>
    <w:rsid w:val="0040667B"/>
    <w:rsid w:val="0040678E"/>
    <w:rsid w:val="00407269"/>
    <w:rsid w:val="004076AE"/>
    <w:rsid w:val="004076B7"/>
    <w:rsid w:val="00407D87"/>
    <w:rsid w:val="0041000F"/>
    <w:rsid w:val="004103DB"/>
    <w:rsid w:val="00410A53"/>
    <w:rsid w:val="00410E9C"/>
    <w:rsid w:val="004110CE"/>
    <w:rsid w:val="0041195B"/>
    <w:rsid w:val="00411ABA"/>
    <w:rsid w:val="00411B8E"/>
    <w:rsid w:val="00411C43"/>
    <w:rsid w:val="00412089"/>
    <w:rsid w:val="004122B7"/>
    <w:rsid w:val="004123DC"/>
    <w:rsid w:val="004125B7"/>
    <w:rsid w:val="004128F9"/>
    <w:rsid w:val="00412B7A"/>
    <w:rsid w:val="00412C9E"/>
    <w:rsid w:val="00412F6F"/>
    <w:rsid w:val="00413342"/>
    <w:rsid w:val="004134A5"/>
    <w:rsid w:val="0041385E"/>
    <w:rsid w:val="00413A62"/>
    <w:rsid w:val="00413F9B"/>
    <w:rsid w:val="00413FB9"/>
    <w:rsid w:val="00413FC8"/>
    <w:rsid w:val="0041493E"/>
    <w:rsid w:val="00414A7B"/>
    <w:rsid w:val="00414D57"/>
    <w:rsid w:val="00414F7E"/>
    <w:rsid w:val="004157A2"/>
    <w:rsid w:val="004159E9"/>
    <w:rsid w:val="00415CC6"/>
    <w:rsid w:val="00416773"/>
    <w:rsid w:val="00416B0B"/>
    <w:rsid w:val="00416E48"/>
    <w:rsid w:val="00417164"/>
    <w:rsid w:val="00417EC2"/>
    <w:rsid w:val="00420061"/>
    <w:rsid w:val="004201C8"/>
    <w:rsid w:val="00420251"/>
    <w:rsid w:val="00420DE2"/>
    <w:rsid w:val="00420F8D"/>
    <w:rsid w:val="004212DF"/>
    <w:rsid w:val="004216DB"/>
    <w:rsid w:val="004216E7"/>
    <w:rsid w:val="0042243B"/>
    <w:rsid w:val="00422505"/>
    <w:rsid w:val="00422AF3"/>
    <w:rsid w:val="00422B26"/>
    <w:rsid w:val="00422F4F"/>
    <w:rsid w:val="0042346A"/>
    <w:rsid w:val="0042369C"/>
    <w:rsid w:val="004236DD"/>
    <w:rsid w:val="0042372E"/>
    <w:rsid w:val="004237E3"/>
    <w:rsid w:val="00423BDD"/>
    <w:rsid w:val="00424249"/>
    <w:rsid w:val="0042436C"/>
    <w:rsid w:val="004243C1"/>
    <w:rsid w:val="00424902"/>
    <w:rsid w:val="00424B7B"/>
    <w:rsid w:val="00424CE6"/>
    <w:rsid w:val="00425281"/>
    <w:rsid w:val="004253E9"/>
    <w:rsid w:val="00425DB0"/>
    <w:rsid w:val="00425EC3"/>
    <w:rsid w:val="004263B2"/>
    <w:rsid w:val="0042690E"/>
    <w:rsid w:val="00426C2E"/>
    <w:rsid w:val="00426D1C"/>
    <w:rsid w:val="00426E65"/>
    <w:rsid w:val="0042702C"/>
    <w:rsid w:val="00427154"/>
    <w:rsid w:val="004272A0"/>
    <w:rsid w:val="004276BE"/>
    <w:rsid w:val="004278D8"/>
    <w:rsid w:val="00427B9A"/>
    <w:rsid w:val="00427EE1"/>
    <w:rsid w:val="00430017"/>
    <w:rsid w:val="00430237"/>
    <w:rsid w:val="00430537"/>
    <w:rsid w:val="0043054D"/>
    <w:rsid w:val="004307A5"/>
    <w:rsid w:val="004308FE"/>
    <w:rsid w:val="00430C14"/>
    <w:rsid w:val="00431482"/>
    <w:rsid w:val="004314A9"/>
    <w:rsid w:val="00431616"/>
    <w:rsid w:val="00431BCC"/>
    <w:rsid w:val="00431CA9"/>
    <w:rsid w:val="00431D40"/>
    <w:rsid w:val="00431DED"/>
    <w:rsid w:val="00432061"/>
    <w:rsid w:val="004320D6"/>
    <w:rsid w:val="004320DA"/>
    <w:rsid w:val="00432BE2"/>
    <w:rsid w:val="00432D04"/>
    <w:rsid w:val="00432E8A"/>
    <w:rsid w:val="00433544"/>
    <w:rsid w:val="0043358A"/>
    <w:rsid w:val="004337DD"/>
    <w:rsid w:val="00433D85"/>
    <w:rsid w:val="004342E4"/>
    <w:rsid w:val="00434739"/>
    <w:rsid w:val="00434C48"/>
    <w:rsid w:val="00434CA1"/>
    <w:rsid w:val="00435380"/>
    <w:rsid w:val="0043552D"/>
    <w:rsid w:val="00435D4E"/>
    <w:rsid w:val="00436092"/>
    <w:rsid w:val="00436B05"/>
    <w:rsid w:val="00436FAE"/>
    <w:rsid w:val="00437F63"/>
    <w:rsid w:val="004400D2"/>
    <w:rsid w:val="0044019A"/>
    <w:rsid w:val="004406A0"/>
    <w:rsid w:val="0044091B"/>
    <w:rsid w:val="00440D89"/>
    <w:rsid w:val="00441178"/>
    <w:rsid w:val="004411BF"/>
    <w:rsid w:val="00441252"/>
    <w:rsid w:val="00441879"/>
    <w:rsid w:val="00441E6F"/>
    <w:rsid w:val="00442247"/>
    <w:rsid w:val="004429EF"/>
    <w:rsid w:val="00443504"/>
    <w:rsid w:val="00443983"/>
    <w:rsid w:val="004440E2"/>
    <w:rsid w:val="00444133"/>
    <w:rsid w:val="0044440C"/>
    <w:rsid w:val="00444528"/>
    <w:rsid w:val="00444A22"/>
    <w:rsid w:val="00444C46"/>
    <w:rsid w:val="00444E5B"/>
    <w:rsid w:val="004459E2"/>
    <w:rsid w:val="0044609E"/>
    <w:rsid w:val="00446493"/>
    <w:rsid w:val="004466B6"/>
    <w:rsid w:val="004467FD"/>
    <w:rsid w:val="00446BF5"/>
    <w:rsid w:val="004472B3"/>
    <w:rsid w:val="004476BD"/>
    <w:rsid w:val="004476FD"/>
    <w:rsid w:val="00447F00"/>
    <w:rsid w:val="004500C4"/>
    <w:rsid w:val="00450D52"/>
    <w:rsid w:val="00450F34"/>
    <w:rsid w:val="00450F73"/>
    <w:rsid w:val="00450FE4"/>
    <w:rsid w:val="004514F2"/>
    <w:rsid w:val="004515A2"/>
    <w:rsid w:val="00451BA4"/>
    <w:rsid w:val="00451D4A"/>
    <w:rsid w:val="00451EA6"/>
    <w:rsid w:val="004520A4"/>
    <w:rsid w:val="0045290A"/>
    <w:rsid w:val="00452F22"/>
    <w:rsid w:val="00452F8A"/>
    <w:rsid w:val="004531D8"/>
    <w:rsid w:val="00453264"/>
    <w:rsid w:val="004532BB"/>
    <w:rsid w:val="004535EB"/>
    <w:rsid w:val="00453B93"/>
    <w:rsid w:val="00453C15"/>
    <w:rsid w:val="00454457"/>
    <w:rsid w:val="00454493"/>
    <w:rsid w:val="004544BF"/>
    <w:rsid w:val="004547DD"/>
    <w:rsid w:val="004548FE"/>
    <w:rsid w:val="00454F57"/>
    <w:rsid w:val="00455379"/>
    <w:rsid w:val="0045577B"/>
    <w:rsid w:val="00455815"/>
    <w:rsid w:val="00455919"/>
    <w:rsid w:val="00455C12"/>
    <w:rsid w:val="0045621E"/>
    <w:rsid w:val="0045627C"/>
    <w:rsid w:val="00456C27"/>
    <w:rsid w:val="00456D4A"/>
    <w:rsid w:val="00456D53"/>
    <w:rsid w:val="004575FC"/>
    <w:rsid w:val="00460285"/>
    <w:rsid w:val="0046085B"/>
    <w:rsid w:val="00460B07"/>
    <w:rsid w:val="00460FCD"/>
    <w:rsid w:val="0046127A"/>
    <w:rsid w:val="00461313"/>
    <w:rsid w:val="004614D4"/>
    <w:rsid w:val="00461663"/>
    <w:rsid w:val="004616FA"/>
    <w:rsid w:val="00461E07"/>
    <w:rsid w:val="004626EF"/>
    <w:rsid w:val="0046286F"/>
    <w:rsid w:val="0046300F"/>
    <w:rsid w:val="0046345E"/>
    <w:rsid w:val="00463856"/>
    <w:rsid w:val="00463ADF"/>
    <w:rsid w:val="004642D6"/>
    <w:rsid w:val="004643D0"/>
    <w:rsid w:val="004647E1"/>
    <w:rsid w:val="00464F7C"/>
    <w:rsid w:val="00465528"/>
    <w:rsid w:val="004655C2"/>
    <w:rsid w:val="00465677"/>
    <w:rsid w:val="00465A84"/>
    <w:rsid w:val="004665B9"/>
    <w:rsid w:val="004666F6"/>
    <w:rsid w:val="004667A0"/>
    <w:rsid w:val="00466852"/>
    <w:rsid w:val="004669D0"/>
    <w:rsid w:val="004670A3"/>
    <w:rsid w:val="004671D2"/>
    <w:rsid w:val="004674EB"/>
    <w:rsid w:val="00467526"/>
    <w:rsid w:val="0046769B"/>
    <w:rsid w:val="00467800"/>
    <w:rsid w:val="0046790A"/>
    <w:rsid w:val="00467B5E"/>
    <w:rsid w:val="00470478"/>
    <w:rsid w:val="004706C9"/>
    <w:rsid w:val="00470795"/>
    <w:rsid w:val="004709EA"/>
    <w:rsid w:val="00470B40"/>
    <w:rsid w:val="00470D43"/>
    <w:rsid w:val="00471393"/>
    <w:rsid w:val="0047176D"/>
    <w:rsid w:val="00472192"/>
    <w:rsid w:val="004728D2"/>
    <w:rsid w:val="00472D0A"/>
    <w:rsid w:val="00472D8A"/>
    <w:rsid w:val="0047307F"/>
    <w:rsid w:val="0047397C"/>
    <w:rsid w:val="004742E2"/>
    <w:rsid w:val="004742EE"/>
    <w:rsid w:val="0047431D"/>
    <w:rsid w:val="004745E0"/>
    <w:rsid w:val="004746F7"/>
    <w:rsid w:val="00474732"/>
    <w:rsid w:val="004748B0"/>
    <w:rsid w:val="004748B8"/>
    <w:rsid w:val="00474A2D"/>
    <w:rsid w:val="00474D90"/>
    <w:rsid w:val="0047559D"/>
    <w:rsid w:val="00475701"/>
    <w:rsid w:val="004761FB"/>
    <w:rsid w:val="00476549"/>
    <w:rsid w:val="0047661A"/>
    <w:rsid w:val="00476B9F"/>
    <w:rsid w:val="00476C89"/>
    <w:rsid w:val="00476F22"/>
    <w:rsid w:val="00477960"/>
    <w:rsid w:val="00477B52"/>
    <w:rsid w:val="0048003F"/>
    <w:rsid w:val="004800C4"/>
    <w:rsid w:val="00480163"/>
    <w:rsid w:val="004805CC"/>
    <w:rsid w:val="00480673"/>
    <w:rsid w:val="00480833"/>
    <w:rsid w:val="00480AB5"/>
    <w:rsid w:val="004811B8"/>
    <w:rsid w:val="004811BD"/>
    <w:rsid w:val="00481603"/>
    <w:rsid w:val="004819A7"/>
    <w:rsid w:val="00481A25"/>
    <w:rsid w:val="00481C5E"/>
    <w:rsid w:val="00481E8E"/>
    <w:rsid w:val="004820E4"/>
    <w:rsid w:val="00482584"/>
    <w:rsid w:val="004825FB"/>
    <w:rsid w:val="0048284E"/>
    <w:rsid w:val="00482CCC"/>
    <w:rsid w:val="00482CD4"/>
    <w:rsid w:val="00482D61"/>
    <w:rsid w:val="004832CB"/>
    <w:rsid w:val="0048391F"/>
    <w:rsid w:val="00483AE5"/>
    <w:rsid w:val="00484D67"/>
    <w:rsid w:val="004850FC"/>
    <w:rsid w:val="00485878"/>
    <w:rsid w:val="0048628B"/>
    <w:rsid w:val="004862C0"/>
    <w:rsid w:val="00486490"/>
    <w:rsid w:val="004867CE"/>
    <w:rsid w:val="00487954"/>
    <w:rsid w:val="00487C43"/>
    <w:rsid w:val="00487CE0"/>
    <w:rsid w:val="00491182"/>
    <w:rsid w:val="004913E1"/>
    <w:rsid w:val="00491734"/>
    <w:rsid w:val="0049191B"/>
    <w:rsid w:val="00491D31"/>
    <w:rsid w:val="00492110"/>
    <w:rsid w:val="004921E3"/>
    <w:rsid w:val="00492A2C"/>
    <w:rsid w:val="00492B09"/>
    <w:rsid w:val="00492BB1"/>
    <w:rsid w:val="0049362B"/>
    <w:rsid w:val="004939DC"/>
    <w:rsid w:val="00493CAE"/>
    <w:rsid w:val="00493EEF"/>
    <w:rsid w:val="004940B4"/>
    <w:rsid w:val="00494812"/>
    <w:rsid w:val="00494B2F"/>
    <w:rsid w:val="004953E3"/>
    <w:rsid w:val="004953FA"/>
    <w:rsid w:val="0049597A"/>
    <w:rsid w:val="00495D4B"/>
    <w:rsid w:val="00496043"/>
    <w:rsid w:val="004962CE"/>
    <w:rsid w:val="004962CF"/>
    <w:rsid w:val="00496861"/>
    <w:rsid w:val="004968ED"/>
    <w:rsid w:val="0049698A"/>
    <w:rsid w:val="00496E97"/>
    <w:rsid w:val="0049735E"/>
    <w:rsid w:val="004A038B"/>
    <w:rsid w:val="004A041C"/>
    <w:rsid w:val="004A0759"/>
    <w:rsid w:val="004A0942"/>
    <w:rsid w:val="004A0E15"/>
    <w:rsid w:val="004A0E52"/>
    <w:rsid w:val="004A0E6B"/>
    <w:rsid w:val="004A13CB"/>
    <w:rsid w:val="004A1627"/>
    <w:rsid w:val="004A16C0"/>
    <w:rsid w:val="004A1E2E"/>
    <w:rsid w:val="004A1EFC"/>
    <w:rsid w:val="004A1FB3"/>
    <w:rsid w:val="004A2560"/>
    <w:rsid w:val="004A2FD9"/>
    <w:rsid w:val="004A32CD"/>
    <w:rsid w:val="004A35E8"/>
    <w:rsid w:val="004A37EC"/>
    <w:rsid w:val="004A3A1F"/>
    <w:rsid w:val="004A43CF"/>
    <w:rsid w:val="004A46EC"/>
    <w:rsid w:val="004A4E1C"/>
    <w:rsid w:val="004A5135"/>
    <w:rsid w:val="004A57D9"/>
    <w:rsid w:val="004A588B"/>
    <w:rsid w:val="004A5B82"/>
    <w:rsid w:val="004A6025"/>
    <w:rsid w:val="004A61A2"/>
    <w:rsid w:val="004A6391"/>
    <w:rsid w:val="004A654B"/>
    <w:rsid w:val="004A66F9"/>
    <w:rsid w:val="004A6C4E"/>
    <w:rsid w:val="004A6EB3"/>
    <w:rsid w:val="004A6FF4"/>
    <w:rsid w:val="004A7122"/>
    <w:rsid w:val="004A724D"/>
    <w:rsid w:val="004A72F4"/>
    <w:rsid w:val="004A736C"/>
    <w:rsid w:val="004A75C7"/>
    <w:rsid w:val="004A7A08"/>
    <w:rsid w:val="004A7DD2"/>
    <w:rsid w:val="004B020F"/>
    <w:rsid w:val="004B0456"/>
    <w:rsid w:val="004B06F9"/>
    <w:rsid w:val="004B0852"/>
    <w:rsid w:val="004B0B28"/>
    <w:rsid w:val="004B0B36"/>
    <w:rsid w:val="004B134F"/>
    <w:rsid w:val="004B1BDA"/>
    <w:rsid w:val="004B1C9B"/>
    <w:rsid w:val="004B1CE8"/>
    <w:rsid w:val="004B229A"/>
    <w:rsid w:val="004B23B9"/>
    <w:rsid w:val="004B2DD4"/>
    <w:rsid w:val="004B2DE8"/>
    <w:rsid w:val="004B3018"/>
    <w:rsid w:val="004B3189"/>
    <w:rsid w:val="004B38CE"/>
    <w:rsid w:val="004B3A91"/>
    <w:rsid w:val="004B3C53"/>
    <w:rsid w:val="004B3CB5"/>
    <w:rsid w:val="004B42DF"/>
    <w:rsid w:val="004B46FF"/>
    <w:rsid w:val="004B4771"/>
    <w:rsid w:val="004B4A7F"/>
    <w:rsid w:val="004B4AE1"/>
    <w:rsid w:val="004B4C1A"/>
    <w:rsid w:val="004B4CAD"/>
    <w:rsid w:val="004B50CD"/>
    <w:rsid w:val="004B55E2"/>
    <w:rsid w:val="004B5775"/>
    <w:rsid w:val="004B5AFC"/>
    <w:rsid w:val="004B5CFD"/>
    <w:rsid w:val="004B643B"/>
    <w:rsid w:val="004B648B"/>
    <w:rsid w:val="004B6939"/>
    <w:rsid w:val="004B7242"/>
    <w:rsid w:val="004B789B"/>
    <w:rsid w:val="004B78A4"/>
    <w:rsid w:val="004B7DAE"/>
    <w:rsid w:val="004B7DF2"/>
    <w:rsid w:val="004C01E7"/>
    <w:rsid w:val="004C02DF"/>
    <w:rsid w:val="004C0551"/>
    <w:rsid w:val="004C082A"/>
    <w:rsid w:val="004C08AF"/>
    <w:rsid w:val="004C0AFB"/>
    <w:rsid w:val="004C0FFE"/>
    <w:rsid w:val="004C1859"/>
    <w:rsid w:val="004C1A22"/>
    <w:rsid w:val="004C1DAF"/>
    <w:rsid w:val="004C2400"/>
    <w:rsid w:val="004C2542"/>
    <w:rsid w:val="004C2AB5"/>
    <w:rsid w:val="004C2BA7"/>
    <w:rsid w:val="004C304A"/>
    <w:rsid w:val="004C322F"/>
    <w:rsid w:val="004C3405"/>
    <w:rsid w:val="004C3517"/>
    <w:rsid w:val="004C35F3"/>
    <w:rsid w:val="004C38D3"/>
    <w:rsid w:val="004C3F86"/>
    <w:rsid w:val="004C3FB2"/>
    <w:rsid w:val="004C414D"/>
    <w:rsid w:val="004C455D"/>
    <w:rsid w:val="004C4ECC"/>
    <w:rsid w:val="004C51D5"/>
    <w:rsid w:val="004C5728"/>
    <w:rsid w:val="004C60FD"/>
    <w:rsid w:val="004C6594"/>
    <w:rsid w:val="004C66BD"/>
    <w:rsid w:val="004C673F"/>
    <w:rsid w:val="004C67A4"/>
    <w:rsid w:val="004C6832"/>
    <w:rsid w:val="004C6B48"/>
    <w:rsid w:val="004C6E4F"/>
    <w:rsid w:val="004C72C1"/>
    <w:rsid w:val="004D0126"/>
    <w:rsid w:val="004D0579"/>
    <w:rsid w:val="004D06B9"/>
    <w:rsid w:val="004D0D5A"/>
    <w:rsid w:val="004D1480"/>
    <w:rsid w:val="004D1BFF"/>
    <w:rsid w:val="004D1F1E"/>
    <w:rsid w:val="004D1F71"/>
    <w:rsid w:val="004D20FC"/>
    <w:rsid w:val="004D2651"/>
    <w:rsid w:val="004D2791"/>
    <w:rsid w:val="004D2E90"/>
    <w:rsid w:val="004D3188"/>
    <w:rsid w:val="004D3783"/>
    <w:rsid w:val="004D4070"/>
    <w:rsid w:val="004D4241"/>
    <w:rsid w:val="004D4271"/>
    <w:rsid w:val="004D5249"/>
    <w:rsid w:val="004D5DE2"/>
    <w:rsid w:val="004D5EA1"/>
    <w:rsid w:val="004D5F0A"/>
    <w:rsid w:val="004D6185"/>
    <w:rsid w:val="004D6290"/>
    <w:rsid w:val="004D6701"/>
    <w:rsid w:val="004D6790"/>
    <w:rsid w:val="004D6C40"/>
    <w:rsid w:val="004D7070"/>
    <w:rsid w:val="004D7761"/>
    <w:rsid w:val="004D7991"/>
    <w:rsid w:val="004D7A7A"/>
    <w:rsid w:val="004D7F9B"/>
    <w:rsid w:val="004E00F5"/>
    <w:rsid w:val="004E0838"/>
    <w:rsid w:val="004E0B7E"/>
    <w:rsid w:val="004E1138"/>
    <w:rsid w:val="004E1151"/>
    <w:rsid w:val="004E12A9"/>
    <w:rsid w:val="004E1A69"/>
    <w:rsid w:val="004E1E25"/>
    <w:rsid w:val="004E22D9"/>
    <w:rsid w:val="004E26C5"/>
    <w:rsid w:val="004E2B7E"/>
    <w:rsid w:val="004E3311"/>
    <w:rsid w:val="004E3318"/>
    <w:rsid w:val="004E34A3"/>
    <w:rsid w:val="004E35D3"/>
    <w:rsid w:val="004E3736"/>
    <w:rsid w:val="004E38C8"/>
    <w:rsid w:val="004E3925"/>
    <w:rsid w:val="004E3D4D"/>
    <w:rsid w:val="004E3FE7"/>
    <w:rsid w:val="004E4A2E"/>
    <w:rsid w:val="004E4DC3"/>
    <w:rsid w:val="004E4E1A"/>
    <w:rsid w:val="004E5268"/>
    <w:rsid w:val="004E55E5"/>
    <w:rsid w:val="004E56C5"/>
    <w:rsid w:val="004E56F9"/>
    <w:rsid w:val="004E603B"/>
    <w:rsid w:val="004E6677"/>
    <w:rsid w:val="004E6C66"/>
    <w:rsid w:val="004E6EFA"/>
    <w:rsid w:val="004E70F2"/>
    <w:rsid w:val="004E72D9"/>
    <w:rsid w:val="004E74E3"/>
    <w:rsid w:val="004E7681"/>
    <w:rsid w:val="004E79C0"/>
    <w:rsid w:val="004E7C0B"/>
    <w:rsid w:val="004E7C5A"/>
    <w:rsid w:val="004E7E4F"/>
    <w:rsid w:val="004F039D"/>
    <w:rsid w:val="004F0652"/>
    <w:rsid w:val="004F0D0E"/>
    <w:rsid w:val="004F14F8"/>
    <w:rsid w:val="004F1CD6"/>
    <w:rsid w:val="004F1DE9"/>
    <w:rsid w:val="004F239F"/>
    <w:rsid w:val="004F2E6C"/>
    <w:rsid w:val="004F3F0A"/>
    <w:rsid w:val="004F40C5"/>
    <w:rsid w:val="004F42FD"/>
    <w:rsid w:val="004F43FC"/>
    <w:rsid w:val="004F448B"/>
    <w:rsid w:val="004F4510"/>
    <w:rsid w:val="004F4577"/>
    <w:rsid w:val="004F473C"/>
    <w:rsid w:val="004F4B3C"/>
    <w:rsid w:val="004F5F38"/>
    <w:rsid w:val="004F6734"/>
    <w:rsid w:val="004F6ECD"/>
    <w:rsid w:val="004F70E5"/>
    <w:rsid w:val="004F716E"/>
    <w:rsid w:val="004F75DD"/>
    <w:rsid w:val="004F7BEE"/>
    <w:rsid w:val="004F7E38"/>
    <w:rsid w:val="005002A5"/>
    <w:rsid w:val="005004CF"/>
    <w:rsid w:val="00500818"/>
    <w:rsid w:val="0050088E"/>
    <w:rsid w:val="005008F7"/>
    <w:rsid w:val="00500D3B"/>
    <w:rsid w:val="0050104B"/>
    <w:rsid w:val="005017E7"/>
    <w:rsid w:val="00501AA0"/>
    <w:rsid w:val="00501B9A"/>
    <w:rsid w:val="005023AB"/>
    <w:rsid w:val="005025E3"/>
    <w:rsid w:val="005028B2"/>
    <w:rsid w:val="00502D50"/>
    <w:rsid w:val="00503147"/>
    <w:rsid w:val="00503D04"/>
    <w:rsid w:val="00504014"/>
    <w:rsid w:val="005042B9"/>
    <w:rsid w:val="00504366"/>
    <w:rsid w:val="00504710"/>
    <w:rsid w:val="005048CD"/>
    <w:rsid w:val="00504A75"/>
    <w:rsid w:val="00505262"/>
    <w:rsid w:val="00505AB2"/>
    <w:rsid w:val="00505B5D"/>
    <w:rsid w:val="00505F2A"/>
    <w:rsid w:val="00507305"/>
    <w:rsid w:val="00507799"/>
    <w:rsid w:val="005078F6"/>
    <w:rsid w:val="005079B0"/>
    <w:rsid w:val="00507B26"/>
    <w:rsid w:val="00507C13"/>
    <w:rsid w:val="00510051"/>
    <w:rsid w:val="005100B6"/>
    <w:rsid w:val="00510299"/>
    <w:rsid w:val="00510614"/>
    <w:rsid w:val="005107D4"/>
    <w:rsid w:val="00511D62"/>
    <w:rsid w:val="005120C5"/>
    <w:rsid w:val="0051220C"/>
    <w:rsid w:val="00512355"/>
    <w:rsid w:val="00512476"/>
    <w:rsid w:val="005127DB"/>
    <w:rsid w:val="005127F4"/>
    <w:rsid w:val="00512AE1"/>
    <w:rsid w:val="00512D54"/>
    <w:rsid w:val="00513B53"/>
    <w:rsid w:val="00513EBE"/>
    <w:rsid w:val="005141A1"/>
    <w:rsid w:val="0051467D"/>
    <w:rsid w:val="00514735"/>
    <w:rsid w:val="00514774"/>
    <w:rsid w:val="00515052"/>
    <w:rsid w:val="0051516A"/>
    <w:rsid w:val="005151C7"/>
    <w:rsid w:val="00515363"/>
    <w:rsid w:val="00515465"/>
    <w:rsid w:val="005155F9"/>
    <w:rsid w:val="005160A0"/>
    <w:rsid w:val="005164D9"/>
    <w:rsid w:val="00516B1F"/>
    <w:rsid w:val="00516CB2"/>
    <w:rsid w:val="00517543"/>
    <w:rsid w:val="00517918"/>
    <w:rsid w:val="00517B9B"/>
    <w:rsid w:val="00520066"/>
    <w:rsid w:val="0052018A"/>
    <w:rsid w:val="005204B4"/>
    <w:rsid w:val="005204B8"/>
    <w:rsid w:val="00520980"/>
    <w:rsid w:val="00520BE9"/>
    <w:rsid w:val="00520E06"/>
    <w:rsid w:val="00520F42"/>
    <w:rsid w:val="0052124F"/>
    <w:rsid w:val="00521DA4"/>
    <w:rsid w:val="00522669"/>
    <w:rsid w:val="005229F7"/>
    <w:rsid w:val="00522AF3"/>
    <w:rsid w:val="005230CF"/>
    <w:rsid w:val="0052357F"/>
    <w:rsid w:val="005235A7"/>
    <w:rsid w:val="00523A1A"/>
    <w:rsid w:val="0052493C"/>
    <w:rsid w:val="00524D8C"/>
    <w:rsid w:val="0052507F"/>
    <w:rsid w:val="005250F1"/>
    <w:rsid w:val="00525223"/>
    <w:rsid w:val="00525E8F"/>
    <w:rsid w:val="00526525"/>
    <w:rsid w:val="005265C2"/>
    <w:rsid w:val="00526669"/>
    <w:rsid w:val="00527233"/>
    <w:rsid w:val="005276E3"/>
    <w:rsid w:val="005279D0"/>
    <w:rsid w:val="00527AC2"/>
    <w:rsid w:val="00527F2A"/>
    <w:rsid w:val="005301A6"/>
    <w:rsid w:val="00530364"/>
    <w:rsid w:val="005309DB"/>
    <w:rsid w:val="00530ADA"/>
    <w:rsid w:val="00530BB2"/>
    <w:rsid w:val="00530CCF"/>
    <w:rsid w:val="00530CE2"/>
    <w:rsid w:val="00530FDD"/>
    <w:rsid w:val="005313B2"/>
    <w:rsid w:val="00531792"/>
    <w:rsid w:val="00531836"/>
    <w:rsid w:val="005318F3"/>
    <w:rsid w:val="005319A6"/>
    <w:rsid w:val="00531E08"/>
    <w:rsid w:val="00531EC0"/>
    <w:rsid w:val="0053211B"/>
    <w:rsid w:val="005326D6"/>
    <w:rsid w:val="00532B17"/>
    <w:rsid w:val="00532B2C"/>
    <w:rsid w:val="00532B76"/>
    <w:rsid w:val="00532E0F"/>
    <w:rsid w:val="00532F95"/>
    <w:rsid w:val="005330D9"/>
    <w:rsid w:val="0053366C"/>
    <w:rsid w:val="00534174"/>
    <w:rsid w:val="0053439C"/>
    <w:rsid w:val="005343C6"/>
    <w:rsid w:val="005350C1"/>
    <w:rsid w:val="00535BB6"/>
    <w:rsid w:val="00536364"/>
    <w:rsid w:val="00536F1A"/>
    <w:rsid w:val="00537450"/>
    <w:rsid w:val="005375B3"/>
    <w:rsid w:val="00537612"/>
    <w:rsid w:val="00537939"/>
    <w:rsid w:val="00537C1F"/>
    <w:rsid w:val="00540123"/>
    <w:rsid w:val="0054043C"/>
    <w:rsid w:val="00540751"/>
    <w:rsid w:val="00540E31"/>
    <w:rsid w:val="00540EB3"/>
    <w:rsid w:val="00540EBA"/>
    <w:rsid w:val="0054101B"/>
    <w:rsid w:val="005411ED"/>
    <w:rsid w:val="0054127A"/>
    <w:rsid w:val="005417A5"/>
    <w:rsid w:val="00541815"/>
    <w:rsid w:val="005422C0"/>
    <w:rsid w:val="00542950"/>
    <w:rsid w:val="005437BE"/>
    <w:rsid w:val="0054390D"/>
    <w:rsid w:val="00543B96"/>
    <w:rsid w:val="00543C5E"/>
    <w:rsid w:val="00543D3C"/>
    <w:rsid w:val="00543D5F"/>
    <w:rsid w:val="00543FF0"/>
    <w:rsid w:val="00544770"/>
    <w:rsid w:val="00544897"/>
    <w:rsid w:val="005448F6"/>
    <w:rsid w:val="00544E06"/>
    <w:rsid w:val="0054502E"/>
    <w:rsid w:val="005450AA"/>
    <w:rsid w:val="005452A1"/>
    <w:rsid w:val="0054569E"/>
    <w:rsid w:val="00545D2D"/>
    <w:rsid w:val="00546604"/>
    <w:rsid w:val="0054687B"/>
    <w:rsid w:val="00546E00"/>
    <w:rsid w:val="00547FE4"/>
    <w:rsid w:val="0055022E"/>
    <w:rsid w:val="00550B56"/>
    <w:rsid w:val="00550C3F"/>
    <w:rsid w:val="00550D48"/>
    <w:rsid w:val="00550DC6"/>
    <w:rsid w:val="00550E5F"/>
    <w:rsid w:val="00551A9B"/>
    <w:rsid w:val="00551EF0"/>
    <w:rsid w:val="0055259E"/>
    <w:rsid w:val="005528E5"/>
    <w:rsid w:val="00552AE8"/>
    <w:rsid w:val="00552BC9"/>
    <w:rsid w:val="0055388B"/>
    <w:rsid w:val="00553965"/>
    <w:rsid w:val="00553A8C"/>
    <w:rsid w:val="00554690"/>
    <w:rsid w:val="0055486E"/>
    <w:rsid w:val="0055494D"/>
    <w:rsid w:val="00554B3F"/>
    <w:rsid w:val="00555092"/>
    <w:rsid w:val="0055530E"/>
    <w:rsid w:val="005555AF"/>
    <w:rsid w:val="005556CC"/>
    <w:rsid w:val="00555A88"/>
    <w:rsid w:val="0055618B"/>
    <w:rsid w:val="00556A4E"/>
    <w:rsid w:val="00556ABF"/>
    <w:rsid w:val="005572F8"/>
    <w:rsid w:val="00557674"/>
    <w:rsid w:val="00557B52"/>
    <w:rsid w:val="00557E76"/>
    <w:rsid w:val="00557E8F"/>
    <w:rsid w:val="0056004F"/>
    <w:rsid w:val="0056014C"/>
    <w:rsid w:val="00560549"/>
    <w:rsid w:val="0056072D"/>
    <w:rsid w:val="005607BE"/>
    <w:rsid w:val="00561AD5"/>
    <w:rsid w:val="00561D4E"/>
    <w:rsid w:val="00561E66"/>
    <w:rsid w:val="00561FAE"/>
    <w:rsid w:val="00562429"/>
    <w:rsid w:val="00562CC3"/>
    <w:rsid w:val="00563A41"/>
    <w:rsid w:val="00563D8C"/>
    <w:rsid w:val="005640F9"/>
    <w:rsid w:val="00564717"/>
    <w:rsid w:val="0056476E"/>
    <w:rsid w:val="0056589D"/>
    <w:rsid w:val="00565A2A"/>
    <w:rsid w:val="0056619F"/>
    <w:rsid w:val="00566BA4"/>
    <w:rsid w:val="00567021"/>
    <w:rsid w:val="0056741C"/>
    <w:rsid w:val="0056741D"/>
    <w:rsid w:val="00567B0B"/>
    <w:rsid w:val="005703C2"/>
    <w:rsid w:val="00570B42"/>
    <w:rsid w:val="00570EAB"/>
    <w:rsid w:val="00571130"/>
    <w:rsid w:val="0057146E"/>
    <w:rsid w:val="00571848"/>
    <w:rsid w:val="005718CF"/>
    <w:rsid w:val="00571CFE"/>
    <w:rsid w:val="005720DA"/>
    <w:rsid w:val="005721EB"/>
    <w:rsid w:val="00572629"/>
    <w:rsid w:val="00572DDB"/>
    <w:rsid w:val="00572F67"/>
    <w:rsid w:val="00573083"/>
    <w:rsid w:val="00573514"/>
    <w:rsid w:val="00573E36"/>
    <w:rsid w:val="00574A29"/>
    <w:rsid w:val="00574B09"/>
    <w:rsid w:val="00574C4E"/>
    <w:rsid w:val="0057554C"/>
    <w:rsid w:val="00575624"/>
    <w:rsid w:val="0057573D"/>
    <w:rsid w:val="005758F0"/>
    <w:rsid w:val="00575E79"/>
    <w:rsid w:val="005760A9"/>
    <w:rsid w:val="00576300"/>
    <w:rsid w:val="00576412"/>
    <w:rsid w:val="00576BA9"/>
    <w:rsid w:val="00576DD0"/>
    <w:rsid w:val="00576EEF"/>
    <w:rsid w:val="0057735F"/>
    <w:rsid w:val="0058035B"/>
    <w:rsid w:val="0058041F"/>
    <w:rsid w:val="005808B3"/>
    <w:rsid w:val="00580DC1"/>
    <w:rsid w:val="00580E40"/>
    <w:rsid w:val="005818CD"/>
    <w:rsid w:val="00581BB5"/>
    <w:rsid w:val="00581F73"/>
    <w:rsid w:val="00582724"/>
    <w:rsid w:val="00582A59"/>
    <w:rsid w:val="00582CDA"/>
    <w:rsid w:val="00582EA0"/>
    <w:rsid w:val="00582ED5"/>
    <w:rsid w:val="00582F8F"/>
    <w:rsid w:val="005833E8"/>
    <w:rsid w:val="00583403"/>
    <w:rsid w:val="00583710"/>
    <w:rsid w:val="005838D8"/>
    <w:rsid w:val="00583ABB"/>
    <w:rsid w:val="005840D8"/>
    <w:rsid w:val="00584199"/>
    <w:rsid w:val="005841A1"/>
    <w:rsid w:val="005842B8"/>
    <w:rsid w:val="00584463"/>
    <w:rsid w:val="00584784"/>
    <w:rsid w:val="00584995"/>
    <w:rsid w:val="00584FBF"/>
    <w:rsid w:val="0058500E"/>
    <w:rsid w:val="005851BC"/>
    <w:rsid w:val="00585757"/>
    <w:rsid w:val="005857BC"/>
    <w:rsid w:val="005859CE"/>
    <w:rsid w:val="00585F07"/>
    <w:rsid w:val="00587035"/>
    <w:rsid w:val="00587076"/>
    <w:rsid w:val="0058796A"/>
    <w:rsid w:val="00587B5C"/>
    <w:rsid w:val="00587DD2"/>
    <w:rsid w:val="005900F8"/>
    <w:rsid w:val="00590662"/>
    <w:rsid w:val="00591A05"/>
    <w:rsid w:val="00591A9C"/>
    <w:rsid w:val="00591B7F"/>
    <w:rsid w:val="00592397"/>
    <w:rsid w:val="0059282F"/>
    <w:rsid w:val="00592AE7"/>
    <w:rsid w:val="00592CFE"/>
    <w:rsid w:val="00593ECF"/>
    <w:rsid w:val="0059414D"/>
    <w:rsid w:val="00594302"/>
    <w:rsid w:val="005945FB"/>
    <w:rsid w:val="00594635"/>
    <w:rsid w:val="00594752"/>
    <w:rsid w:val="005947A1"/>
    <w:rsid w:val="005947C5"/>
    <w:rsid w:val="005948FC"/>
    <w:rsid w:val="00594932"/>
    <w:rsid w:val="00595869"/>
    <w:rsid w:val="00595952"/>
    <w:rsid w:val="00595B74"/>
    <w:rsid w:val="005960EB"/>
    <w:rsid w:val="00596378"/>
    <w:rsid w:val="005963C6"/>
    <w:rsid w:val="0059648E"/>
    <w:rsid w:val="00597E04"/>
    <w:rsid w:val="00597F04"/>
    <w:rsid w:val="005A069A"/>
    <w:rsid w:val="005A0E4C"/>
    <w:rsid w:val="005A1326"/>
    <w:rsid w:val="005A1FCE"/>
    <w:rsid w:val="005A2012"/>
    <w:rsid w:val="005A21A4"/>
    <w:rsid w:val="005A28BA"/>
    <w:rsid w:val="005A2952"/>
    <w:rsid w:val="005A2C38"/>
    <w:rsid w:val="005A3076"/>
    <w:rsid w:val="005A3517"/>
    <w:rsid w:val="005A3989"/>
    <w:rsid w:val="005A39F3"/>
    <w:rsid w:val="005A3B0A"/>
    <w:rsid w:val="005A45BE"/>
    <w:rsid w:val="005A4EAF"/>
    <w:rsid w:val="005A6114"/>
    <w:rsid w:val="005A6456"/>
    <w:rsid w:val="005A66AA"/>
    <w:rsid w:val="005A685E"/>
    <w:rsid w:val="005A6F5D"/>
    <w:rsid w:val="005A7119"/>
    <w:rsid w:val="005A781F"/>
    <w:rsid w:val="005A7C00"/>
    <w:rsid w:val="005A7C6E"/>
    <w:rsid w:val="005B008B"/>
    <w:rsid w:val="005B00EC"/>
    <w:rsid w:val="005B011D"/>
    <w:rsid w:val="005B059E"/>
    <w:rsid w:val="005B1000"/>
    <w:rsid w:val="005B13DF"/>
    <w:rsid w:val="005B1C68"/>
    <w:rsid w:val="005B1E2D"/>
    <w:rsid w:val="005B1F65"/>
    <w:rsid w:val="005B2188"/>
    <w:rsid w:val="005B231B"/>
    <w:rsid w:val="005B2476"/>
    <w:rsid w:val="005B25FE"/>
    <w:rsid w:val="005B2696"/>
    <w:rsid w:val="005B2B46"/>
    <w:rsid w:val="005B2C21"/>
    <w:rsid w:val="005B2CF6"/>
    <w:rsid w:val="005B2D5F"/>
    <w:rsid w:val="005B32F6"/>
    <w:rsid w:val="005B3415"/>
    <w:rsid w:val="005B34C3"/>
    <w:rsid w:val="005B3A29"/>
    <w:rsid w:val="005B3A3D"/>
    <w:rsid w:val="005B3AF7"/>
    <w:rsid w:val="005B3F13"/>
    <w:rsid w:val="005B42E6"/>
    <w:rsid w:val="005B484E"/>
    <w:rsid w:val="005B4B40"/>
    <w:rsid w:val="005B4BF8"/>
    <w:rsid w:val="005B4D9D"/>
    <w:rsid w:val="005B5130"/>
    <w:rsid w:val="005B566D"/>
    <w:rsid w:val="005B587D"/>
    <w:rsid w:val="005B588F"/>
    <w:rsid w:val="005B5D54"/>
    <w:rsid w:val="005B612C"/>
    <w:rsid w:val="005B613C"/>
    <w:rsid w:val="005B68B7"/>
    <w:rsid w:val="005B6E53"/>
    <w:rsid w:val="005B7785"/>
    <w:rsid w:val="005B7BC7"/>
    <w:rsid w:val="005B7E90"/>
    <w:rsid w:val="005C0505"/>
    <w:rsid w:val="005C1151"/>
    <w:rsid w:val="005C1480"/>
    <w:rsid w:val="005C1840"/>
    <w:rsid w:val="005C1B35"/>
    <w:rsid w:val="005C1E06"/>
    <w:rsid w:val="005C1EC0"/>
    <w:rsid w:val="005C1F49"/>
    <w:rsid w:val="005C20CB"/>
    <w:rsid w:val="005C259B"/>
    <w:rsid w:val="005C25C9"/>
    <w:rsid w:val="005C2A36"/>
    <w:rsid w:val="005C2A65"/>
    <w:rsid w:val="005C2AAD"/>
    <w:rsid w:val="005C2B2D"/>
    <w:rsid w:val="005C3B6B"/>
    <w:rsid w:val="005C3CD6"/>
    <w:rsid w:val="005C43A2"/>
    <w:rsid w:val="005C4563"/>
    <w:rsid w:val="005C45CD"/>
    <w:rsid w:val="005C46AE"/>
    <w:rsid w:val="005C4CB4"/>
    <w:rsid w:val="005C502F"/>
    <w:rsid w:val="005C5247"/>
    <w:rsid w:val="005C5286"/>
    <w:rsid w:val="005C5B60"/>
    <w:rsid w:val="005C63CC"/>
    <w:rsid w:val="005C64D1"/>
    <w:rsid w:val="005C69B5"/>
    <w:rsid w:val="005C6C54"/>
    <w:rsid w:val="005C76F3"/>
    <w:rsid w:val="005C7E1B"/>
    <w:rsid w:val="005C7F74"/>
    <w:rsid w:val="005D01CD"/>
    <w:rsid w:val="005D0FC3"/>
    <w:rsid w:val="005D1016"/>
    <w:rsid w:val="005D112E"/>
    <w:rsid w:val="005D15B1"/>
    <w:rsid w:val="005D198D"/>
    <w:rsid w:val="005D1B1C"/>
    <w:rsid w:val="005D1C7E"/>
    <w:rsid w:val="005D2004"/>
    <w:rsid w:val="005D21CC"/>
    <w:rsid w:val="005D27A7"/>
    <w:rsid w:val="005D2BE8"/>
    <w:rsid w:val="005D2D4E"/>
    <w:rsid w:val="005D34CD"/>
    <w:rsid w:val="005D36A4"/>
    <w:rsid w:val="005D388A"/>
    <w:rsid w:val="005D3B85"/>
    <w:rsid w:val="005D44A8"/>
    <w:rsid w:val="005D4586"/>
    <w:rsid w:val="005D59EF"/>
    <w:rsid w:val="005D5D68"/>
    <w:rsid w:val="005D61A2"/>
    <w:rsid w:val="005D6280"/>
    <w:rsid w:val="005D7552"/>
    <w:rsid w:val="005D77DB"/>
    <w:rsid w:val="005D782E"/>
    <w:rsid w:val="005D7B40"/>
    <w:rsid w:val="005D7D0A"/>
    <w:rsid w:val="005E026D"/>
    <w:rsid w:val="005E0440"/>
    <w:rsid w:val="005E04EB"/>
    <w:rsid w:val="005E0D14"/>
    <w:rsid w:val="005E1154"/>
    <w:rsid w:val="005E1F48"/>
    <w:rsid w:val="005E20CF"/>
    <w:rsid w:val="005E271F"/>
    <w:rsid w:val="005E27E0"/>
    <w:rsid w:val="005E27EC"/>
    <w:rsid w:val="005E32CA"/>
    <w:rsid w:val="005E3501"/>
    <w:rsid w:val="005E3842"/>
    <w:rsid w:val="005E399B"/>
    <w:rsid w:val="005E3D37"/>
    <w:rsid w:val="005E3E78"/>
    <w:rsid w:val="005E4219"/>
    <w:rsid w:val="005E42FA"/>
    <w:rsid w:val="005E46B3"/>
    <w:rsid w:val="005E4A0F"/>
    <w:rsid w:val="005E537D"/>
    <w:rsid w:val="005E5A07"/>
    <w:rsid w:val="005E5B8E"/>
    <w:rsid w:val="005E5F2B"/>
    <w:rsid w:val="005E602B"/>
    <w:rsid w:val="005E6162"/>
    <w:rsid w:val="005E6341"/>
    <w:rsid w:val="005E642B"/>
    <w:rsid w:val="005E6A58"/>
    <w:rsid w:val="005E6CAA"/>
    <w:rsid w:val="005E6E57"/>
    <w:rsid w:val="005E736D"/>
    <w:rsid w:val="005E78D3"/>
    <w:rsid w:val="005E7D93"/>
    <w:rsid w:val="005F00D7"/>
    <w:rsid w:val="005F085E"/>
    <w:rsid w:val="005F0880"/>
    <w:rsid w:val="005F0A65"/>
    <w:rsid w:val="005F0DCF"/>
    <w:rsid w:val="005F10F6"/>
    <w:rsid w:val="005F15CE"/>
    <w:rsid w:val="005F195D"/>
    <w:rsid w:val="005F1BB1"/>
    <w:rsid w:val="005F1C67"/>
    <w:rsid w:val="005F1C98"/>
    <w:rsid w:val="005F1D24"/>
    <w:rsid w:val="005F212F"/>
    <w:rsid w:val="005F2207"/>
    <w:rsid w:val="005F22A2"/>
    <w:rsid w:val="005F22D0"/>
    <w:rsid w:val="005F236E"/>
    <w:rsid w:val="005F2AE2"/>
    <w:rsid w:val="005F324A"/>
    <w:rsid w:val="005F34B5"/>
    <w:rsid w:val="005F36EC"/>
    <w:rsid w:val="005F3AAF"/>
    <w:rsid w:val="005F4791"/>
    <w:rsid w:val="005F4FDC"/>
    <w:rsid w:val="005F538B"/>
    <w:rsid w:val="005F55A7"/>
    <w:rsid w:val="005F5C39"/>
    <w:rsid w:val="005F5E78"/>
    <w:rsid w:val="005F5E8D"/>
    <w:rsid w:val="005F5F7B"/>
    <w:rsid w:val="005F648C"/>
    <w:rsid w:val="005F7287"/>
    <w:rsid w:val="005F74AD"/>
    <w:rsid w:val="005F76E4"/>
    <w:rsid w:val="005F76EF"/>
    <w:rsid w:val="005F7A31"/>
    <w:rsid w:val="0060003A"/>
    <w:rsid w:val="00600A11"/>
    <w:rsid w:val="00600F7F"/>
    <w:rsid w:val="00601344"/>
    <w:rsid w:val="00601617"/>
    <w:rsid w:val="00602751"/>
    <w:rsid w:val="00602837"/>
    <w:rsid w:val="00602A2A"/>
    <w:rsid w:val="00602BA4"/>
    <w:rsid w:val="006030AE"/>
    <w:rsid w:val="0060316A"/>
    <w:rsid w:val="006039B6"/>
    <w:rsid w:val="006049C3"/>
    <w:rsid w:val="0060521D"/>
    <w:rsid w:val="00605273"/>
    <w:rsid w:val="00605AE6"/>
    <w:rsid w:val="00605F21"/>
    <w:rsid w:val="0060642A"/>
    <w:rsid w:val="00606635"/>
    <w:rsid w:val="006067F5"/>
    <w:rsid w:val="00606A5B"/>
    <w:rsid w:val="006073F4"/>
    <w:rsid w:val="00607607"/>
    <w:rsid w:val="00607664"/>
    <w:rsid w:val="00607B45"/>
    <w:rsid w:val="00607CC0"/>
    <w:rsid w:val="00607CC7"/>
    <w:rsid w:val="00607FC9"/>
    <w:rsid w:val="00610471"/>
    <w:rsid w:val="006106E8"/>
    <w:rsid w:val="00610799"/>
    <w:rsid w:val="00610B3A"/>
    <w:rsid w:val="00610D9C"/>
    <w:rsid w:val="00611146"/>
    <w:rsid w:val="00611359"/>
    <w:rsid w:val="00611807"/>
    <w:rsid w:val="00611940"/>
    <w:rsid w:val="00611E92"/>
    <w:rsid w:val="00612035"/>
    <w:rsid w:val="006120D3"/>
    <w:rsid w:val="00612217"/>
    <w:rsid w:val="00612226"/>
    <w:rsid w:val="006122A3"/>
    <w:rsid w:val="0061285A"/>
    <w:rsid w:val="0061291F"/>
    <w:rsid w:val="00612F7C"/>
    <w:rsid w:val="00612FC9"/>
    <w:rsid w:val="0061317F"/>
    <w:rsid w:val="00613A0E"/>
    <w:rsid w:val="00613E38"/>
    <w:rsid w:val="00613F4D"/>
    <w:rsid w:val="00613F8D"/>
    <w:rsid w:val="006145A7"/>
    <w:rsid w:val="006145D8"/>
    <w:rsid w:val="00614B6F"/>
    <w:rsid w:val="00614BD2"/>
    <w:rsid w:val="00615F2F"/>
    <w:rsid w:val="006165B3"/>
    <w:rsid w:val="00616DB2"/>
    <w:rsid w:val="00616E7D"/>
    <w:rsid w:val="00616F53"/>
    <w:rsid w:val="00617025"/>
    <w:rsid w:val="006179AE"/>
    <w:rsid w:val="00617B81"/>
    <w:rsid w:val="00617C0E"/>
    <w:rsid w:val="00617F2C"/>
    <w:rsid w:val="00620225"/>
    <w:rsid w:val="00620392"/>
    <w:rsid w:val="00620648"/>
    <w:rsid w:val="006206A6"/>
    <w:rsid w:val="00620C5B"/>
    <w:rsid w:val="00620CD1"/>
    <w:rsid w:val="006214B1"/>
    <w:rsid w:val="006218D1"/>
    <w:rsid w:val="0062197D"/>
    <w:rsid w:val="00621AB0"/>
    <w:rsid w:val="00621B0D"/>
    <w:rsid w:val="00621CD6"/>
    <w:rsid w:val="00621E38"/>
    <w:rsid w:val="00621EF2"/>
    <w:rsid w:val="006224B8"/>
    <w:rsid w:val="00622A64"/>
    <w:rsid w:val="00622C61"/>
    <w:rsid w:val="00622EE6"/>
    <w:rsid w:val="0062344A"/>
    <w:rsid w:val="00624426"/>
    <w:rsid w:val="006251F9"/>
    <w:rsid w:val="006254CA"/>
    <w:rsid w:val="0062553C"/>
    <w:rsid w:val="00625B1D"/>
    <w:rsid w:val="00625C3B"/>
    <w:rsid w:val="00626001"/>
    <w:rsid w:val="006267AB"/>
    <w:rsid w:val="006270F7"/>
    <w:rsid w:val="0062763C"/>
    <w:rsid w:val="0062787E"/>
    <w:rsid w:val="00627E78"/>
    <w:rsid w:val="00630171"/>
    <w:rsid w:val="006313E8"/>
    <w:rsid w:val="00631489"/>
    <w:rsid w:val="006316D7"/>
    <w:rsid w:val="006319E2"/>
    <w:rsid w:val="00631B46"/>
    <w:rsid w:val="00631CCE"/>
    <w:rsid w:val="0063230F"/>
    <w:rsid w:val="00632B99"/>
    <w:rsid w:val="00632C16"/>
    <w:rsid w:val="00632C85"/>
    <w:rsid w:val="00633284"/>
    <w:rsid w:val="0063332B"/>
    <w:rsid w:val="00633ED6"/>
    <w:rsid w:val="006340A2"/>
    <w:rsid w:val="0063429E"/>
    <w:rsid w:val="0063456B"/>
    <w:rsid w:val="00634671"/>
    <w:rsid w:val="006346F8"/>
    <w:rsid w:val="00634CA1"/>
    <w:rsid w:val="00635098"/>
    <w:rsid w:val="00635437"/>
    <w:rsid w:val="00635B88"/>
    <w:rsid w:val="00635BD6"/>
    <w:rsid w:val="00635D82"/>
    <w:rsid w:val="0063629C"/>
    <w:rsid w:val="006362EF"/>
    <w:rsid w:val="006364D8"/>
    <w:rsid w:val="00637023"/>
    <w:rsid w:val="006370DF"/>
    <w:rsid w:val="00637E64"/>
    <w:rsid w:val="00637E81"/>
    <w:rsid w:val="006401B3"/>
    <w:rsid w:val="00640527"/>
    <w:rsid w:val="00640671"/>
    <w:rsid w:val="00640696"/>
    <w:rsid w:val="00640AA6"/>
    <w:rsid w:val="00640DD2"/>
    <w:rsid w:val="006410A3"/>
    <w:rsid w:val="006411BE"/>
    <w:rsid w:val="0064120F"/>
    <w:rsid w:val="0064149D"/>
    <w:rsid w:val="006414B1"/>
    <w:rsid w:val="006421C4"/>
    <w:rsid w:val="00642353"/>
    <w:rsid w:val="006427B8"/>
    <w:rsid w:val="00642859"/>
    <w:rsid w:val="00642D34"/>
    <w:rsid w:val="0064337E"/>
    <w:rsid w:val="006433BA"/>
    <w:rsid w:val="006437E1"/>
    <w:rsid w:val="006448FF"/>
    <w:rsid w:val="0064499F"/>
    <w:rsid w:val="00645388"/>
    <w:rsid w:val="0064558C"/>
    <w:rsid w:val="006457A0"/>
    <w:rsid w:val="00645929"/>
    <w:rsid w:val="00645C6F"/>
    <w:rsid w:val="006460D1"/>
    <w:rsid w:val="0064644B"/>
    <w:rsid w:val="00646499"/>
    <w:rsid w:val="0064664E"/>
    <w:rsid w:val="00646733"/>
    <w:rsid w:val="00646E78"/>
    <w:rsid w:val="00647265"/>
    <w:rsid w:val="00647751"/>
    <w:rsid w:val="00650062"/>
    <w:rsid w:val="0065032E"/>
    <w:rsid w:val="006503B8"/>
    <w:rsid w:val="0065049F"/>
    <w:rsid w:val="00650F5C"/>
    <w:rsid w:val="00651110"/>
    <w:rsid w:val="0065116E"/>
    <w:rsid w:val="00651843"/>
    <w:rsid w:val="00651AC4"/>
    <w:rsid w:val="00651D2A"/>
    <w:rsid w:val="006522C3"/>
    <w:rsid w:val="00652640"/>
    <w:rsid w:val="00652AAF"/>
    <w:rsid w:val="00652BEC"/>
    <w:rsid w:val="00652BF8"/>
    <w:rsid w:val="006530FB"/>
    <w:rsid w:val="00653429"/>
    <w:rsid w:val="00653AF2"/>
    <w:rsid w:val="00653D14"/>
    <w:rsid w:val="0065496A"/>
    <w:rsid w:val="0065551D"/>
    <w:rsid w:val="00655E3C"/>
    <w:rsid w:val="00656030"/>
    <w:rsid w:val="006562BD"/>
    <w:rsid w:val="006565F7"/>
    <w:rsid w:val="006568EF"/>
    <w:rsid w:val="00657145"/>
    <w:rsid w:val="00657509"/>
    <w:rsid w:val="00657EF3"/>
    <w:rsid w:val="00657FD3"/>
    <w:rsid w:val="00660BFC"/>
    <w:rsid w:val="00660C34"/>
    <w:rsid w:val="00660DE9"/>
    <w:rsid w:val="00660F97"/>
    <w:rsid w:val="00661167"/>
    <w:rsid w:val="00661D8C"/>
    <w:rsid w:val="00662411"/>
    <w:rsid w:val="006624FE"/>
    <w:rsid w:val="0066273C"/>
    <w:rsid w:val="00662E5F"/>
    <w:rsid w:val="0066317C"/>
    <w:rsid w:val="006631BB"/>
    <w:rsid w:val="00663343"/>
    <w:rsid w:val="006633F0"/>
    <w:rsid w:val="006637A6"/>
    <w:rsid w:val="00663ABC"/>
    <w:rsid w:val="00663D8B"/>
    <w:rsid w:val="00664156"/>
    <w:rsid w:val="0066459A"/>
    <w:rsid w:val="0066479D"/>
    <w:rsid w:val="006647CC"/>
    <w:rsid w:val="00664941"/>
    <w:rsid w:val="00664AFA"/>
    <w:rsid w:val="00665733"/>
    <w:rsid w:val="006658E6"/>
    <w:rsid w:val="00665F04"/>
    <w:rsid w:val="0066600A"/>
    <w:rsid w:val="006662C3"/>
    <w:rsid w:val="00666481"/>
    <w:rsid w:val="00666546"/>
    <w:rsid w:val="00666676"/>
    <w:rsid w:val="006666F3"/>
    <w:rsid w:val="006668F4"/>
    <w:rsid w:val="00666BB2"/>
    <w:rsid w:val="00666FBE"/>
    <w:rsid w:val="00667239"/>
    <w:rsid w:val="006673D6"/>
    <w:rsid w:val="006674CD"/>
    <w:rsid w:val="00667540"/>
    <w:rsid w:val="00667934"/>
    <w:rsid w:val="0066799A"/>
    <w:rsid w:val="006679A1"/>
    <w:rsid w:val="00667E09"/>
    <w:rsid w:val="00670ACD"/>
    <w:rsid w:val="00670CAB"/>
    <w:rsid w:val="00670D65"/>
    <w:rsid w:val="0067133E"/>
    <w:rsid w:val="00671663"/>
    <w:rsid w:val="006716B8"/>
    <w:rsid w:val="00671F09"/>
    <w:rsid w:val="006722BB"/>
    <w:rsid w:val="00672300"/>
    <w:rsid w:val="006727F0"/>
    <w:rsid w:val="0067303A"/>
    <w:rsid w:val="00673477"/>
    <w:rsid w:val="00673AC4"/>
    <w:rsid w:val="0067451C"/>
    <w:rsid w:val="0067470F"/>
    <w:rsid w:val="00674EA8"/>
    <w:rsid w:val="0067510E"/>
    <w:rsid w:val="00675407"/>
    <w:rsid w:val="006754CD"/>
    <w:rsid w:val="00676495"/>
    <w:rsid w:val="00676690"/>
    <w:rsid w:val="0067699E"/>
    <w:rsid w:val="00676A8E"/>
    <w:rsid w:val="00676BEA"/>
    <w:rsid w:val="00676DAA"/>
    <w:rsid w:val="00677146"/>
    <w:rsid w:val="0067788A"/>
    <w:rsid w:val="00677A37"/>
    <w:rsid w:val="00677A41"/>
    <w:rsid w:val="00677BA4"/>
    <w:rsid w:val="006803B0"/>
    <w:rsid w:val="00680A35"/>
    <w:rsid w:val="0068114D"/>
    <w:rsid w:val="00681169"/>
    <w:rsid w:val="006811CC"/>
    <w:rsid w:val="00681716"/>
    <w:rsid w:val="0068205B"/>
    <w:rsid w:val="0068247E"/>
    <w:rsid w:val="00682625"/>
    <w:rsid w:val="00682963"/>
    <w:rsid w:val="00682C76"/>
    <w:rsid w:val="00683367"/>
    <w:rsid w:val="0068342C"/>
    <w:rsid w:val="00683455"/>
    <w:rsid w:val="0068349C"/>
    <w:rsid w:val="0068383F"/>
    <w:rsid w:val="00683A17"/>
    <w:rsid w:val="00683B7E"/>
    <w:rsid w:val="00684216"/>
    <w:rsid w:val="006842A0"/>
    <w:rsid w:val="006842E5"/>
    <w:rsid w:val="00684D42"/>
    <w:rsid w:val="00684FE1"/>
    <w:rsid w:val="00685973"/>
    <w:rsid w:val="00685D69"/>
    <w:rsid w:val="006861C6"/>
    <w:rsid w:val="00686466"/>
    <w:rsid w:val="006867A8"/>
    <w:rsid w:val="00686B46"/>
    <w:rsid w:val="00686D88"/>
    <w:rsid w:val="00686D9C"/>
    <w:rsid w:val="006872F2"/>
    <w:rsid w:val="00687673"/>
    <w:rsid w:val="00687964"/>
    <w:rsid w:val="00687DE4"/>
    <w:rsid w:val="0069047B"/>
    <w:rsid w:val="006904CC"/>
    <w:rsid w:val="00690559"/>
    <w:rsid w:val="00690DE1"/>
    <w:rsid w:val="00690ED1"/>
    <w:rsid w:val="006911D8"/>
    <w:rsid w:val="0069178E"/>
    <w:rsid w:val="00691D06"/>
    <w:rsid w:val="00691DA1"/>
    <w:rsid w:val="00692096"/>
    <w:rsid w:val="00692352"/>
    <w:rsid w:val="0069251A"/>
    <w:rsid w:val="00692AA1"/>
    <w:rsid w:val="00692D78"/>
    <w:rsid w:val="006930E5"/>
    <w:rsid w:val="00693E92"/>
    <w:rsid w:val="00693F28"/>
    <w:rsid w:val="00694179"/>
    <w:rsid w:val="006946DD"/>
    <w:rsid w:val="006947B5"/>
    <w:rsid w:val="00694934"/>
    <w:rsid w:val="00694A3B"/>
    <w:rsid w:val="00694B69"/>
    <w:rsid w:val="006954FA"/>
    <w:rsid w:val="0069580D"/>
    <w:rsid w:val="00695B46"/>
    <w:rsid w:val="00695DD5"/>
    <w:rsid w:val="00695EFA"/>
    <w:rsid w:val="00696487"/>
    <w:rsid w:val="00696C1F"/>
    <w:rsid w:val="00696E61"/>
    <w:rsid w:val="00696F94"/>
    <w:rsid w:val="006972AE"/>
    <w:rsid w:val="006978D5"/>
    <w:rsid w:val="00697E65"/>
    <w:rsid w:val="006A059E"/>
    <w:rsid w:val="006A0751"/>
    <w:rsid w:val="006A0B64"/>
    <w:rsid w:val="006A1DC7"/>
    <w:rsid w:val="006A1E89"/>
    <w:rsid w:val="006A2047"/>
    <w:rsid w:val="006A23B1"/>
    <w:rsid w:val="006A2637"/>
    <w:rsid w:val="006A283C"/>
    <w:rsid w:val="006A2EF5"/>
    <w:rsid w:val="006A3157"/>
    <w:rsid w:val="006A34EE"/>
    <w:rsid w:val="006A4642"/>
    <w:rsid w:val="006A4B53"/>
    <w:rsid w:val="006A4BA3"/>
    <w:rsid w:val="006A4E31"/>
    <w:rsid w:val="006A4E7D"/>
    <w:rsid w:val="006A4F74"/>
    <w:rsid w:val="006A5280"/>
    <w:rsid w:val="006A590F"/>
    <w:rsid w:val="006A5A29"/>
    <w:rsid w:val="006A5BAE"/>
    <w:rsid w:val="006A5F80"/>
    <w:rsid w:val="006A6730"/>
    <w:rsid w:val="006A6D30"/>
    <w:rsid w:val="006A7AC8"/>
    <w:rsid w:val="006A7CAC"/>
    <w:rsid w:val="006A7D62"/>
    <w:rsid w:val="006A7F05"/>
    <w:rsid w:val="006B1631"/>
    <w:rsid w:val="006B1996"/>
    <w:rsid w:val="006B2121"/>
    <w:rsid w:val="006B2291"/>
    <w:rsid w:val="006B23CD"/>
    <w:rsid w:val="006B253A"/>
    <w:rsid w:val="006B2D3D"/>
    <w:rsid w:val="006B2E33"/>
    <w:rsid w:val="006B2F69"/>
    <w:rsid w:val="006B323C"/>
    <w:rsid w:val="006B3802"/>
    <w:rsid w:val="006B3A57"/>
    <w:rsid w:val="006B3DAE"/>
    <w:rsid w:val="006B45D2"/>
    <w:rsid w:val="006B49CE"/>
    <w:rsid w:val="006B52A7"/>
    <w:rsid w:val="006B5C65"/>
    <w:rsid w:val="006B5CD4"/>
    <w:rsid w:val="006B5D80"/>
    <w:rsid w:val="006B5EF9"/>
    <w:rsid w:val="006B61AD"/>
    <w:rsid w:val="006B6281"/>
    <w:rsid w:val="006B63CB"/>
    <w:rsid w:val="006B6602"/>
    <w:rsid w:val="006B67AB"/>
    <w:rsid w:val="006B6813"/>
    <w:rsid w:val="006B68D5"/>
    <w:rsid w:val="006B6E1F"/>
    <w:rsid w:val="006B743E"/>
    <w:rsid w:val="006B7495"/>
    <w:rsid w:val="006B74FB"/>
    <w:rsid w:val="006B7643"/>
    <w:rsid w:val="006B76AA"/>
    <w:rsid w:val="006B773D"/>
    <w:rsid w:val="006B7987"/>
    <w:rsid w:val="006B7AED"/>
    <w:rsid w:val="006B7C83"/>
    <w:rsid w:val="006C02C5"/>
    <w:rsid w:val="006C0DC2"/>
    <w:rsid w:val="006C18F6"/>
    <w:rsid w:val="006C196A"/>
    <w:rsid w:val="006C2183"/>
    <w:rsid w:val="006C2490"/>
    <w:rsid w:val="006C302B"/>
    <w:rsid w:val="006C3307"/>
    <w:rsid w:val="006C39D1"/>
    <w:rsid w:val="006C3F00"/>
    <w:rsid w:val="006C4395"/>
    <w:rsid w:val="006C4548"/>
    <w:rsid w:val="006C482F"/>
    <w:rsid w:val="006C4A1B"/>
    <w:rsid w:val="006C5276"/>
    <w:rsid w:val="006C575A"/>
    <w:rsid w:val="006C57BC"/>
    <w:rsid w:val="006C5815"/>
    <w:rsid w:val="006C5866"/>
    <w:rsid w:val="006C59FD"/>
    <w:rsid w:val="006C5B75"/>
    <w:rsid w:val="006C5C4F"/>
    <w:rsid w:val="006C6695"/>
    <w:rsid w:val="006C6943"/>
    <w:rsid w:val="006C6DD0"/>
    <w:rsid w:val="006C72DE"/>
    <w:rsid w:val="006C74B5"/>
    <w:rsid w:val="006C7E6B"/>
    <w:rsid w:val="006C7FB1"/>
    <w:rsid w:val="006D0008"/>
    <w:rsid w:val="006D0115"/>
    <w:rsid w:val="006D02A6"/>
    <w:rsid w:val="006D19E0"/>
    <w:rsid w:val="006D1A39"/>
    <w:rsid w:val="006D1E48"/>
    <w:rsid w:val="006D2070"/>
    <w:rsid w:val="006D2516"/>
    <w:rsid w:val="006D2991"/>
    <w:rsid w:val="006D2BB2"/>
    <w:rsid w:val="006D35BC"/>
    <w:rsid w:val="006D39C8"/>
    <w:rsid w:val="006D3D2E"/>
    <w:rsid w:val="006D40E7"/>
    <w:rsid w:val="006D4A5D"/>
    <w:rsid w:val="006D4F8B"/>
    <w:rsid w:val="006D5492"/>
    <w:rsid w:val="006D5771"/>
    <w:rsid w:val="006D5952"/>
    <w:rsid w:val="006D5C12"/>
    <w:rsid w:val="006D62CC"/>
    <w:rsid w:val="006D67BD"/>
    <w:rsid w:val="006D6B13"/>
    <w:rsid w:val="006D6C54"/>
    <w:rsid w:val="006D6D44"/>
    <w:rsid w:val="006D6DF5"/>
    <w:rsid w:val="006D75EA"/>
    <w:rsid w:val="006D7AE7"/>
    <w:rsid w:val="006E0184"/>
    <w:rsid w:val="006E051B"/>
    <w:rsid w:val="006E0551"/>
    <w:rsid w:val="006E0E52"/>
    <w:rsid w:val="006E13F0"/>
    <w:rsid w:val="006E1522"/>
    <w:rsid w:val="006E1E96"/>
    <w:rsid w:val="006E23B1"/>
    <w:rsid w:val="006E23EB"/>
    <w:rsid w:val="006E3769"/>
    <w:rsid w:val="006E3D17"/>
    <w:rsid w:val="006E3D4D"/>
    <w:rsid w:val="006E469C"/>
    <w:rsid w:val="006E46A2"/>
    <w:rsid w:val="006E4D05"/>
    <w:rsid w:val="006E5024"/>
    <w:rsid w:val="006E510C"/>
    <w:rsid w:val="006E584E"/>
    <w:rsid w:val="006E5948"/>
    <w:rsid w:val="006E5EEC"/>
    <w:rsid w:val="006E61D1"/>
    <w:rsid w:val="006E64AE"/>
    <w:rsid w:val="006E6A09"/>
    <w:rsid w:val="006E6C55"/>
    <w:rsid w:val="006E73BA"/>
    <w:rsid w:val="006E7556"/>
    <w:rsid w:val="006E767F"/>
    <w:rsid w:val="006E7C3A"/>
    <w:rsid w:val="006E7CDD"/>
    <w:rsid w:val="006E7FD3"/>
    <w:rsid w:val="006F0426"/>
    <w:rsid w:val="006F0683"/>
    <w:rsid w:val="006F0CA0"/>
    <w:rsid w:val="006F0ECC"/>
    <w:rsid w:val="006F0EE8"/>
    <w:rsid w:val="006F1264"/>
    <w:rsid w:val="006F1314"/>
    <w:rsid w:val="006F14DE"/>
    <w:rsid w:val="006F1BFD"/>
    <w:rsid w:val="006F1D2B"/>
    <w:rsid w:val="006F2313"/>
    <w:rsid w:val="006F2875"/>
    <w:rsid w:val="006F2E23"/>
    <w:rsid w:val="006F35A8"/>
    <w:rsid w:val="006F3796"/>
    <w:rsid w:val="006F44E3"/>
    <w:rsid w:val="006F4887"/>
    <w:rsid w:val="006F4D8D"/>
    <w:rsid w:val="006F5063"/>
    <w:rsid w:val="006F5299"/>
    <w:rsid w:val="006F52AF"/>
    <w:rsid w:val="006F55CC"/>
    <w:rsid w:val="006F55EF"/>
    <w:rsid w:val="006F5654"/>
    <w:rsid w:val="006F56CA"/>
    <w:rsid w:val="006F5D43"/>
    <w:rsid w:val="006F634A"/>
    <w:rsid w:val="006F667E"/>
    <w:rsid w:val="006F6818"/>
    <w:rsid w:val="006F68FC"/>
    <w:rsid w:val="006F6C7E"/>
    <w:rsid w:val="006F75C7"/>
    <w:rsid w:val="006F7A52"/>
    <w:rsid w:val="007005A3"/>
    <w:rsid w:val="007007D8"/>
    <w:rsid w:val="00700A58"/>
    <w:rsid w:val="00700F5A"/>
    <w:rsid w:val="00702444"/>
    <w:rsid w:val="00702AAA"/>
    <w:rsid w:val="0070303A"/>
    <w:rsid w:val="00703FBA"/>
    <w:rsid w:val="0070425D"/>
    <w:rsid w:val="007042E7"/>
    <w:rsid w:val="00704761"/>
    <w:rsid w:val="007049F0"/>
    <w:rsid w:val="00704AC8"/>
    <w:rsid w:val="0070502C"/>
    <w:rsid w:val="007053EE"/>
    <w:rsid w:val="0070616F"/>
    <w:rsid w:val="007077D9"/>
    <w:rsid w:val="00707CF2"/>
    <w:rsid w:val="00707EB1"/>
    <w:rsid w:val="00710109"/>
    <w:rsid w:val="007106D8"/>
    <w:rsid w:val="0071090E"/>
    <w:rsid w:val="00710A04"/>
    <w:rsid w:val="0071127A"/>
    <w:rsid w:val="007113D3"/>
    <w:rsid w:val="00711461"/>
    <w:rsid w:val="007117FD"/>
    <w:rsid w:val="007119B3"/>
    <w:rsid w:val="00711AAA"/>
    <w:rsid w:val="0071220E"/>
    <w:rsid w:val="00712651"/>
    <w:rsid w:val="00712662"/>
    <w:rsid w:val="00712EE9"/>
    <w:rsid w:val="0071349C"/>
    <w:rsid w:val="007134A5"/>
    <w:rsid w:val="0071366A"/>
    <w:rsid w:val="00713720"/>
    <w:rsid w:val="00713AE8"/>
    <w:rsid w:val="00714134"/>
    <w:rsid w:val="0071468E"/>
    <w:rsid w:val="007147E2"/>
    <w:rsid w:val="00714CA2"/>
    <w:rsid w:val="00714E02"/>
    <w:rsid w:val="00714F75"/>
    <w:rsid w:val="0071601C"/>
    <w:rsid w:val="007161AE"/>
    <w:rsid w:val="007163A5"/>
    <w:rsid w:val="007165DF"/>
    <w:rsid w:val="007165EE"/>
    <w:rsid w:val="00716C73"/>
    <w:rsid w:val="007179B4"/>
    <w:rsid w:val="00717F5B"/>
    <w:rsid w:val="00720479"/>
    <w:rsid w:val="00720716"/>
    <w:rsid w:val="00720767"/>
    <w:rsid w:val="007207F2"/>
    <w:rsid w:val="00720836"/>
    <w:rsid w:val="007209FB"/>
    <w:rsid w:val="0072137B"/>
    <w:rsid w:val="007214AB"/>
    <w:rsid w:val="007218AF"/>
    <w:rsid w:val="00722178"/>
    <w:rsid w:val="00722295"/>
    <w:rsid w:val="00722771"/>
    <w:rsid w:val="00722D29"/>
    <w:rsid w:val="007232F6"/>
    <w:rsid w:val="00723362"/>
    <w:rsid w:val="007235CA"/>
    <w:rsid w:val="007245AF"/>
    <w:rsid w:val="007249D6"/>
    <w:rsid w:val="00724B3A"/>
    <w:rsid w:val="00724C2C"/>
    <w:rsid w:val="00724D86"/>
    <w:rsid w:val="007250F5"/>
    <w:rsid w:val="00725379"/>
    <w:rsid w:val="007253A9"/>
    <w:rsid w:val="0072545E"/>
    <w:rsid w:val="007258F4"/>
    <w:rsid w:val="0072593B"/>
    <w:rsid w:val="00725A02"/>
    <w:rsid w:val="00725C5B"/>
    <w:rsid w:val="00725EBA"/>
    <w:rsid w:val="00725F5B"/>
    <w:rsid w:val="00726CE0"/>
    <w:rsid w:val="00726EDC"/>
    <w:rsid w:val="0072762C"/>
    <w:rsid w:val="00727946"/>
    <w:rsid w:val="00727CE7"/>
    <w:rsid w:val="00727EDD"/>
    <w:rsid w:val="007300FC"/>
    <w:rsid w:val="00730506"/>
    <w:rsid w:val="0073094C"/>
    <w:rsid w:val="007310AB"/>
    <w:rsid w:val="00731176"/>
    <w:rsid w:val="007314A2"/>
    <w:rsid w:val="007317CD"/>
    <w:rsid w:val="00731BB7"/>
    <w:rsid w:val="0073214E"/>
    <w:rsid w:val="0073257D"/>
    <w:rsid w:val="00732A46"/>
    <w:rsid w:val="00733BDF"/>
    <w:rsid w:val="00733D4B"/>
    <w:rsid w:val="00733E0F"/>
    <w:rsid w:val="00733EA3"/>
    <w:rsid w:val="00733F85"/>
    <w:rsid w:val="00734043"/>
    <w:rsid w:val="00734201"/>
    <w:rsid w:val="00734209"/>
    <w:rsid w:val="0073438B"/>
    <w:rsid w:val="00734CFC"/>
    <w:rsid w:val="007353A6"/>
    <w:rsid w:val="00735584"/>
    <w:rsid w:val="00735630"/>
    <w:rsid w:val="007356CE"/>
    <w:rsid w:val="007356D6"/>
    <w:rsid w:val="00735A74"/>
    <w:rsid w:val="00735C3C"/>
    <w:rsid w:val="00735C96"/>
    <w:rsid w:val="00735E81"/>
    <w:rsid w:val="00736758"/>
    <w:rsid w:val="0073677A"/>
    <w:rsid w:val="007367CE"/>
    <w:rsid w:val="00736924"/>
    <w:rsid w:val="0073695D"/>
    <w:rsid w:val="00736DD7"/>
    <w:rsid w:val="00736E8E"/>
    <w:rsid w:val="00737211"/>
    <w:rsid w:val="007379BD"/>
    <w:rsid w:val="00737ACC"/>
    <w:rsid w:val="00737B75"/>
    <w:rsid w:val="00737FA1"/>
    <w:rsid w:val="00740043"/>
    <w:rsid w:val="00740625"/>
    <w:rsid w:val="00740757"/>
    <w:rsid w:val="00740AE0"/>
    <w:rsid w:val="00740E91"/>
    <w:rsid w:val="007410F7"/>
    <w:rsid w:val="007417F2"/>
    <w:rsid w:val="00741EE7"/>
    <w:rsid w:val="00742325"/>
    <w:rsid w:val="00742519"/>
    <w:rsid w:val="007428D9"/>
    <w:rsid w:val="00742AC3"/>
    <w:rsid w:val="00742D14"/>
    <w:rsid w:val="00742F4A"/>
    <w:rsid w:val="007430B3"/>
    <w:rsid w:val="00743463"/>
    <w:rsid w:val="00743590"/>
    <w:rsid w:val="007435B2"/>
    <w:rsid w:val="00743928"/>
    <w:rsid w:val="007441FE"/>
    <w:rsid w:val="0074452F"/>
    <w:rsid w:val="00744610"/>
    <w:rsid w:val="00744950"/>
    <w:rsid w:val="00744B6F"/>
    <w:rsid w:val="00745100"/>
    <w:rsid w:val="00745248"/>
    <w:rsid w:val="00745C33"/>
    <w:rsid w:val="00746230"/>
    <w:rsid w:val="007464E1"/>
    <w:rsid w:val="00746522"/>
    <w:rsid w:val="00746778"/>
    <w:rsid w:val="0074678D"/>
    <w:rsid w:val="00746CD8"/>
    <w:rsid w:val="00747061"/>
    <w:rsid w:val="00747468"/>
    <w:rsid w:val="00747C07"/>
    <w:rsid w:val="007514A9"/>
    <w:rsid w:val="00751633"/>
    <w:rsid w:val="00751984"/>
    <w:rsid w:val="00751EFB"/>
    <w:rsid w:val="0075263D"/>
    <w:rsid w:val="007527C2"/>
    <w:rsid w:val="00752936"/>
    <w:rsid w:val="00752B40"/>
    <w:rsid w:val="00752BF0"/>
    <w:rsid w:val="0075315D"/>
    <w:rsid w:val="00753929"/>
    <w:rsid w:val="00753BF1"/>
    <w:rsid w:val="007541CF"/>
    <w:rsid w:val="00754327"/>
    <w:rsid w:val="00754671"/>
    <w:rsid w:val="0075495D"/>
    <w:rsid w:val="00754971"/>
    <w:rsid w:val="0075503F"/>
    <w:rsid w:val="00755128"/>
    <w:rsid w:val="007558B4"/>
    <w:rsid w:val="00755E12"/>
    <w:rsid w:val="00756569"/>
    <w:rsid w:val="00756A2C"/>
    <w:rsid w:val="00756A35"/>
    <w:rsid w:val="00756D01"/>
    <w:rsid w:val="00757633"/>
    <w:rsid w:val="007577E0"/>
    <w:rsid w:val="00757A58"/>
    <w:rsid w:val="00757F5E"/>
    <w:rsid w:val="0076012E"/>
    <w:rsid w:val="0076028B"/>
    <w:rsid w:val="00760727"/>
    <w:rsid w:val="0076076E"/>
    <w:rsid w:val="007607A2"/>
    <w:rsid w:val="00760B1C"/>
    <w:rsid w:val="00760B4C"/>
    <w:rsid w:val="007611CB"/>
    <w:rsid w:val="0076147A"/>
    <w:rsid w:val="007614FB"/>
    <w:rsid w:val="007623F3"/>
    <w:rsid w:val="007625EC"/>
    <w:rsid w:val="00762C30"/>
    <w:rsid w:val="0076312D"/>
    <w:rsid w:val="00763A0E"/>
    <w:rsid w:val="0076438A"/>
    <w:rsid w:val="00764952"/>
    <w:rsid w:val="00764A7F"/>
    <w:rsid w:val="00764B7F"/>
    <w:rsid w:val="00764C85"/>
    <w:rsid w:val="00764E6B"/>
    <w:rsid w:val="007654E6"/>
    <w:rsid w:val="00765C8A"/>
    <w:rsid w:val="00765D72"/>
    <w:rsid w:val="0076636C"/>
    <w:rsid w:val="0076666F"/>
    <w:rsid w:val="00766A20"/>
    <w:rsid w:val="00766D5C"/>
    <w:rsid w:val="00767598"/>
    <w:rsid w:val="00767774"/>
    <w:rsid w:val="00767CBD"/>
    <w:rsid w:val="00767E1A"/>
    <w:rsid w:val="007703DE"/>
    <w:rsid w:val="00770D52"/>
    <w:rsid w:val="0077104A"/>
    <w:rsid w:val="00771584"/>
    <w:rsid w:val="00771C1E"/>
    <w:rsid w:val="00771CA6"/>
    <w:rsid w:val="007724C5"/>
    <w:rsid w:val="007724C8"/>
    <w:rsid w:val="007726CB"/>
    <w:rsid w:val="00772B1D"/>
    <w:rsid w:val="007738E4"/>
    <w:rsid w:val="00773AF6"/>
    <w:rsid w:val="00773B67"/>
    <w:rsid w:val="00773BBB"/>
    <w:rsid w:val="0077416C"/>
    <w:rsid w:val="007747FD"/>
    <w:rsid w:val="00774926"/>
    <w:rsid w:val="00775185"/>
    <w:rsid w:val="007751EB"/>
    <w:rsid w:val="0077550F"/>
    <w:rsid w:val="00775BA1"/>
    <w:rsid w:val="00775C38"/>
    <w:rsid w:val="00775C6E"/>
    <w:rsid w:val="007763B7"/>
    <w:rsid w:val="00776612"/>
    <w:rsid w:val="00776785"/>
    <w:rsid w:val="007767B4"/>
    <w:rsid w:val="00776A7D"/>
    <w:rsid w:val="00776D1D"/>
    <w:rsid w:val="00776FF6"/>
    <w:rsid w:val="007775D5"/>
    <w:rsid w:val="007775DC"/>
    <w:rsid w:val="00777809"/>
    <w:rsid w:val="00777841"/>
    <w:rsid w:val="007778A3"/>
    <w:rsid w:val="00777FB5"/>
    <w:rsid w:val="007802AE"/>
    <w:rsid w:val="00780402"/>
    <w:rsid w:val="0078053E"/>
    <w:rsid w:val="00780DDF"/>
    <w:rsid w:val="007811CB"/>
    <w:rsid w:val="00781598"/>
    <w:rsid w:val="00781A81"/>
    <w:rsid w:val="00781C86"/>
    <w:rsid w:val="00781D3A"/>
    <w:rsid w:val="007824E4"/>
    <w:rsid w:val="007824F6"/>
    <w:rsid w:val="0078276E"/>
    <w:rsid w:val="00782DD1"/>
    <w:rsid w:val="00783A8D"/>
    <w:rsid w:val="007840D7"/>
    <w:rsid w:val="0078413E"/>
    <w:rsid w:val="007842BB"/>
    <w:rsid w:val="007843FA"/>
    <w:rsid w:val="00784AC6"/>
    <w:rsid w:val="0078503F"/>
    <w:rsid w:val="007857A8"/>
    <w:rsid w:val="00785B0E"/>
    <w:rsid w:val="00785DF6"/>
    <w:rsid w:val="007862EC"/>
    <w:rsid w:val="0078633A"/>
    <w:rsid w:val="0078639B"/>
    <w:rsid w:val="00786D0C"/>
    <w:rsid w:val="00786E79"/>
    <w:rsid w:val="00786F5B"/>
    <w:rsid w:val="00787072"/>
    <w:rsid w:val="00787762"/>
    <w:rsid w:val="00787C3F"/>
    <w:rsid w:val="00787E0F"/>
    <w:rsid w:val="00787E2E"/>
    <w:rsid w:val="0079017B"/>
    <w:rsid w:val="00790217"/>
    <w:rsid w:val="00790224"/>
    <w:rsid w:val="00790272"/>
    <w:rsid w:val="007903C7"/>
    <w:rsid w:val="007907CD"/>
    <w:rsid w:val="00790CEB"/>
    <w:rsid w:val="00790EB0"/>
    <w:rsid w:val="00791019"/>
    <w:rsid w:val="00791502"/>
    <w:rsid w:val="0079157C"/>
    <w:rsid w:val="00791600"/>
    <w:rsid w:val="00791B46"/>
    <w:rsid w:val="00791BD7"/>
    <w:rsid w:val="00791CAF"/>
    <w:rsid w:val="00791F91"/>
    <w:rsid w:val="00792832"/>
    <w:rsid w:val="00792C09"/>
    <w:rsid w:val="00792E3D"/>
    <w:rsid w:val="00793544"/>
    <w:rsid w:val="0079359E"/>
    <w:rsid w:val="0079360F"/>
    <w:rsid w:val="007939AD"/>
    <w:rsid w:val="00793DAC"/>
    <w:rsid w:val="007942D4"/>
    <w:rsid w:val="00794733"/>
    <w:rsid w:val="00794D5B"/>
    <w:rsid w:val="00794E05"/>
    <w:rsid w:val="007950B2"/>
    <w:rsid w:val="00795807"/>
    <w:rsid w:val="007959BC"/>
    <w:rsid w:val="007959F8"/>
    <w:rsid w:val="00795B78"/>
    <w:rsid w:val="00795C5F"/>
    <w:rsid w:val="00795F35"/>
    <w:rsid w:val="00795FB9"/>
    <w:rsid w:val="00796105"/>
    <w:rsid w:val="00796340"/>
    <w:rsid w:val="00796D13"/>
    <w:rsid w:val="00797060"/>
    <w:rsid w:val="007970AD"/>
    <w:rsid w:val="007973F4"/>
    <w:rsid w:val="007A0003"/>
    <w:rsid w:val="007A00FB"/>
    <w:rsid w:val="007A01D8"/>
    <w:rsid w:val="007A0338"/>
    <w:rsid w:val="007A068D"/>
    <w:rsid w:val="007A0ECF"/>
    <w:rsid w:val="007A11D5"/>
    <w:rsid w:val="007A121D"/>
    <w:rsid w:val="007A13D8"/>
    <w:rsid w:val="007A1760"/>
    <w:rsid w:val="007A1D6D"/>
    <w:rsid w:val="007A211A"/>
    <w:rsid w:val="007A21BD"/>
    <w:rsid w:val="007A231A"/>
    <w:rsid w:val="007A253F"/>
    <w:rsid w:val="007A25B9"/>
    <w:rsid w:val="007A2776"/>
    <w:rsid w:val="007A2C36"/>
    <w:rsid w:val="007A2D19"/>
    <w:rsid w:val="007A35DC"/>
    <w:rsid w:val="007A38AA"/>
    <w:rsid w:val="007A3908"/>
    <w:rsid w:val="007A3A70"/>
    <w:rsid w:val="007A3E9D"/>
    <w:rsid w:val="007A41AB"/>
    <w:rsid w:val="007A42C8"/>
    <w:rsid w:val="007A4E4E"/>
    <w:rsid w:val="007A5078"/>
    <w:rsid w:val="007A52DC"/>
    <w:rsid w:val="007A5807"/>
    <w:rsid w:val="007A5A7C"/>
    <w:rsid w:val="007A5B49"/>
    <w:rsid w:val="007A6040"/>
    <w:rsid w:val="007A6434"/>
    <w:rsid w:val="007A678F"/>
    <w:rsid w:val="007A6895"/>
    <w:rsid w:val="007A6F4E"/>
    <w:rsid w:val="007A754D"/>
    <w:rsid w:val="007A7695"/>
    <w:rsid w:val="007A76E9"/>
    <w:rsid w:val="007A7CD2"/>
    <w:rsid w:val="007B00A7"/>
    <w:rsid w:val="007B0546"/>
    <w:rsid w:val="007B0882"/>
    <w:rsid w:val="007B0AD2"/>
    <w:rsid w:val="007B0BEA"/>
    <w:rsid w:val="007B11A7"/>
    <w:rsid w:val="007B130B"/>
    <w:rsid w:val="007B14F3"/>
    <w:rsid w:val="007B1A80"/>
    <w:rsid w:val="007B1F86"/>
    <w:rsid w:val="007B210E"/>
    <w:rsid w:val="007B2441"/>
    <w:rsid w:val="007B2F3E"/>
    <w:rsid w:val="007B2F46"/>
    <w:rsid w:val="007B3E7A"/>
    <w:rsid w:val="007B3F59"/>
    <w:rsid w:val="007B4658"/>
    <w:rsid w:val="007B498C"/>
    <w:rsid w:val="007B5180"/>
    <w:rsid w:val="007B51BA"/>
    <w:rsid w:val="007B5350"/>
    <w:rsid w:val="007B553C"/>
    <w:rsid w:val="007B5552"/>
    <w:rsid w:val="007B572A"/>
    <w:rsid w:val="007B5B80"/>
    <w:rsid w:val="007B6060"/>
    <w:rsid w:val="007B640B"/>
    <w:rsid w:val="007B64B4"/>
    <w:rsid w:val="007B68F7"/>
    <w:rsid w:val="007B750B"/>
    <w:rsid w:val="007B752E"/>
    <w:rsid w:val="007B79A9"/>
    <w:rsid w:val="007C0A19"/>
    <w:rsid w:val="007C1365"/>
    <w:rsid w:val="007C2819"/>
    <w:rsid w:val="007C28D9"/>
    <w:rsid w:val="007C2D56"/>
    <w:rsid w:val="007C3191"/>
    <w:rsid w:val="007C34BB"/>
    <w:rsid w:val="007C3665"/>
    <w:rsid w:val="007C3AFD"/>
    <w:rsid w:val="007C3D58"/>
    <w:rsid w:val="007C416B"/>
    <w:rsid w:val="007C41EE"/>
    <w:rsid w:val="007C4A3A"/>
    <w:rsid w:val="007C4B63"/>
    <w:rsid w:val="007C4FB3"/>
    <w:rsid w:val="007C5366"/>
    <w:rsid w:val="007C5474"/>
    <w:rsid w:val="007C595B"/>
    <w:rsid w:val="007C5A41"/>
    <w:rsid w:val="007C5B26"/>
    <w:rsid w:val="007C5B80"/>
    <w:rsid w:val="007C629E"/>
    <w:rsid w:val="007C6538"/>
    <w:rsid w:val="007C65D4"/>
    <w:rsid w:val="007C65F4"/>
    <w:rsid w:val="007C6911"/>
    <w:rsid w:val="007C6A64"/>
    <w:rsid w:val="007C6C57"/>
    <w:rsid w:val="007C6C6C"/>
    <w:rsid w:val="007C6D2B"/>
    <w:rsid w:val="007C6DDB"/>
    <w:rsid w:val="007C6DF6"/>
    <w:rsid w:val="007C6FE3"/>
    <w:rsid w:val="007C7006"/>
    <w:rsid w:val="007C739A"/>
    <w:rsid w:val="007C7D0A"/>
    <w:rsid w:val="007D0964"/>
    <w:rsid w:val="007D0EE8"/>
    <w:rsid w:val="007D10BB"/>
    <w:rsid w:val="007D1335"/>
    <w:rsid w:val="007D13BA"/>
    <w:rsid w:val="007D18AA"/>
    <w:rsid w:val="007D1D73"/>
    <w:rsid w:val="007D2569"/>
    <w:rsid w:val="007D25D9"/>
    <w:rsid w:val="007D25E1"/>
    <w:rsid w:val="007D2965"/>
    <w:rsid w:val="007D29C3"/>
    <w:rsid w:val="007D2D77"/>
    <w:rsid w:val="007D2D81"/>
    <w:rsid w:val="007D31C1"/>
    <w:rsid w:val="007D4478"/>
    <w:rsid w:val="007D49F2"/>
    <w:rsid w:val="007D5076"/>
    <w:rsid w:val="007D5120"/>
    <w:rsid w:val="007D5EEF"/>
    <w:rsid w:val="007D60EC"/>
    <w:rsid w:val="007D668E"/>
    <w:rsid w:val="007D6BCD"/>
    <w:rsid w:val="007D706F"/>
    <w:rsid w:val="007D722D"/>
    <w:rsid w:val="007D7E2D"/>
    <w:rsid w:val="007E018B"/>
    <w:rsid w:val="007E0587"/>
    <w:rsid w:val="007E1015"/>
    <w:rsid w:val="007E114A"/>
    <w:rsid w:val="007E12ED"/>
    <w:rsid w:val="007E17DE"/>
    <w:rsid w:val="007E1965"/>
    <w:rsid w:val="007E1986"/>
    <w:rsid w:val="007E1C25"/>
    <w:rsid w:val="007E1C5E"/>
    <w:rsid w:val="007E1C7D"/>
    <w:rsid w:val="007E1E3F"/>
    <w:rsid w:val="007E22BE"/>
    <w:rsid w:val="007E2477"/>
    <w:rsid w:val="007E24E2"/>
    <w:rsid w:val="007E2811"/>
    <w:rsid w:val="007E2BC7"/>
    <w:rsid w:val="007E3923"/>
    <w:rsid w:val="007E3ADA"/>
    <w:rsid w:val="007E3F50"/>
    <w:rsid w:val="007E43CD"/>
    <w:rsid w:val="007E441F"/>
    <w:rsid w:val="007E4874"/>
    <w:rsid w:val="007E4A0C"/>
    <w:rsid w:val="007E4B2F"/>
    <w:rsid w:val="007E4D98"/>
    <w:rsid w:val="007E4E8E"/>
    <w:rsid w:val="007E4F05"/>
    <w:rsid w:val="007E58D8"/>
    <w:rsid w:val="007E62A6"/>
    <w:rsid w:val="007E6581"/>
    <w:rsid w:val="007E6720"/>
    <w:rsid w:val="007E688C"/>
    <w:rsid w:val="007E6952"/>
    <w:rsid w:val="007E6E3C"/>
    <w:rsid w:val="007E6F2F"/>
    <w:rsid w:val="007E7346"/>
    <w:rsid w:val="007E7548"/>
    <w:rsid w:val="007E7A53"/>
    <w:rsid w:val="007E7C45"/>
    <w:rsid w:val="007E7DB7"/>
    <w:rsid w:val="007F003A"/>
    <w:rsid w:val="007F07F9"/>
    <w:rsid w:val="007F0A15"/>
    <w:rsid w:val="007F0E3B"/>
    <w:rsid w:val="007F128E"/>
    <w:rsid w:val="007F1381"/>
    <w:rsid w:val="007F20CD"/>
    <w:rsid w:val="007F2347"/>
    <w:rsid w:val="007F255A"/>
    <w:rsid w:val="007F28C1"/>
    <w:rsid w:val="007F3433"/>
    <w:rsid w:val="007F34BD"/>
    <w:rsid w:val="007F385E"/>
    <w:rsid w:val="007F39F5"/>
    <w:rsid w:val="007F3E9B"/>
    <w:rsid w:val="007F3FEC"/>
    <w:rsid w:val="007F43A2"/>
    <w:rsid w:val="007F490D"/>
    <w:rsid w:val="007F49A9"/>
    <w:rsid w:val="007F4CAD"/>
    <w:rsid w:val="007F4F55"/>
    <w:rsid w:val="007F5016"/>
    <w:rsid w:val="007F51B2"/>
    <w:rsid w:val="007F5303"/>
    <w:rsid w:val="007F55FF"/>
    <w:rsid w:val="007F564B"/>
    <w:rsid w:val="007F5C7D"/>
    <w:rsid w:val="007F6940"/>
    <w:rsid w:val="007F6CC7"/>
    <w:rsid w:val="007F6E91"/>
    <w:rsid w:val="007F7096"/>
    <w:rsid w:val="007F71DA"/>
    <w:rsid w:val="007F72FB"/>
    <w:rsid w:val="007F761B"/>
    <w:rsid w:val="007F7C0A"/>
    <w:rsid w:val="007F7DC4"/>
    <w:rsid w:val="007F7E2D"/>
    <w:rsid w:val="007F7E63"/>
    <w:rsid w:val="007F7EDF"/>
    <w:rsid w:val="00800192"/>
    <w:rsid w:val="0080042D"/>
    <w:rsid w:val="0080048C"/>
    <w:rsid w:val="00800DAD"/>
    <w:rsid w:val="008012AD"/>
    <w:rsid w:val="00801357"/>
    <w:rsid w:val="00801791"/>
    <w:rsid w:val="008017EB"/>
    <w:rsid w:val="008018BE"/>
    <w:rsid w:val="00801AB9"/>
    <w:rsid w:val="00801EF1"/>
    <w:rsid w:val="0080219C"/>
    <w:rsid w:val="00802969"/>
    <w:rsid w:val="00802992"/>
    <w:rsid w:val="00802FEE"/>
    <w:rsid w:val="00803D71"/>
    <w:rsid w:val="00803F6E"/>
    <w:rsid w:val="00804105"/>
    <w:rsid w:val="0080417A"/>
    <w:rsid w:val="008046A0"/>
    <w:rsid w:val="0080477C"/>
    <w:rsid w:val="00804B13"/>
    <w:rsid w:val="008053BD"/>
    <w:rsid w:val="008054ED"/>
    <w:rsid w:val="008054F2"/>
    <w:rsid w:val="00805AC6"/>
    <w:rsid w:val="00805B6E"/>
    <w:rsid w:val="008060B6"/>
    <w:rsid w:val="008060CB"/>
    <w:rsid w:val="008062A5"/>
    <w:rsid w:val="008062FE"/>
    <w:rsid w:val="00806355"/>
    <w:rsid w:val="008067ED"/>
    <w:rsid w:val="00806C9C"/>
    <w:rsid w:val="00807C88"/>
    <w:rsid w:val="0081068D"/>
    <w:rsid w:val="00810732"/>
    <w:rsid w:val="00811117"/>
    <w:rsid w:val="00811419"/>
    <w:rsid w:val="0081144C"/>
    <w:rsid w:val="0081150B"/>
    <w:rsid w:val="0081185F"/>
    <w:rsid w:val="00812A59"/>
    <w:rsid w:val="00812C11"/>
    <w:rsid w:val="00813033"/>
    <w:rsid w:val="00813974"/>
    <w:rsid w:val="00813C7B"/>
    <w:rsid w:val="008142A4"/>
    <w:rsid w:val="008145CB"/>
    <w:rsid w:val="0081461A"/>
    <w:rsid w:val="008147E3"/>
    <w:rsid w:val="00814E37"/>
    <w:rsid w:val="00814E4C"/>
    <w:rsid w:val="008150A0"/>
    <w:rsid w:val="0081586A"/>
    <w:rsid w:val="00815CCE"/>
    <w:rsid w:val="00815E68"/>
    <w:rsid w:val="00816576"/>
    <w:rsid w:val="00816A30"/>
    <w:rsid w:val="00816C15"/>
    <w:rsid w:val="00816C6A"/>
    <w:rsid w:val="0081784F"/>
    <w:rsid w:val="00817B80"/>
    <w:rsid w:val="00817BCC"/>
    <w:rsid w:val="00820177"/>
    <w:rsid w:val="0082022A"/>
    <w:rsid w:val="00820262"/>
    <w:rsid w:val="00820344"/>
    <w:rsid w:val="00821221"/>
    <w:rsid w:val="00821531"/>
    <w:rsid w:val="00821F05"/>
    <w:rsid w:val="00822413"/>
    <w:rsid w:val="008227E9"/>
    <w:rsid w:val="00822A19"/>
    <w:rsid w:val="008232DA"/>
    <w:rsid w:val="008237A7"/>
    <w:rsid w:val="00823AC0"/>
    <w:rsid w:val="00823EDE"/>
    <w:rsid w:val="00823F12"/>
    <w:rsid w:val="00824153"/>
    <w:rsid w:val="0082446E"/>
    <w:rsid w:val="008249CE"/>
    <w:rsid w:val="00824B75"/>
    <w:rsid w:val="00825002"/>
    <w:rsid w:val="008256A6"/>
    <w:rsid w:val="00825CCF"/>
    <w:rsid w:val="00825EE2"/>
    <w:rsid w:val="008265CB"/>
    <w:rsid w:val="00826F2C"/>
    <w:rsid w:val="008272A8"/>
    <w:rsid w:val="00827425"/>
    <w:rsid w:val="0082747A"/>
    <w:rsid w:val="008275D6"/>
    <w:rsid w:val="0082790F"/>
    <w:rsid w:val="00827B84"/>
    <w:rsid w:val="00827C8D"/>
    <w:rsid w:val="00827E2A"/>
    <w:rsid w:val="00830602"/>
    <w:rsid w:val="0083072D"/>
    <w:rsid w:val="008309A8"/>
    <w:rsid w:val="00830CD5"/>
    <w:rsid w:val="00831321"/>
    <w:rsid w:val="00831A1A"/>
    <w:rsid w:val="00831BBB"/>
    <w:rsid w:val="00832302"/>
    <w:rsid w:val="0083235F"/>
    <w:rsid w:val="00832718"/>
    <w:rsid w:val="00832B2A"/>
    <w:rsid w:val="00832B86"/>
    <w:rsid w:val="00832C24"/>
    <w:rsid w:val="00833B69"/>
    <w:rsid w:val="008340A4"/>
    <w:rsid w:val="00834235"/>
    <w:rsid w:val="0083493A"/>
    <w:rsid w:val="008349E8"/>
    <w:rsid w:val="00834BFF"/>
    <w:rsid w:val="00834D34"/>
    <w:rsid w:val="00834F32"/>
    <w:rsid w:val="00835172"/>
    <w:rsid w:val="008351DA"/>
    <w:rsid w:val="0083520F"/>
    <w:rsid w:val="0083541A"/>
    <w:rsid w:val="008357CA"/>
    <w:rsid w:val="00835BA5"/>
    <w:rsid w:val="00835CE5"/>
    <w:rsid w:val="00835D28"/>
    <w:rsid w:val="00835E68"/>
    <w:rsid w:val="00835ECB"/>
    <w:rsid w:val="0083647F"/>
    <w:rsid w:val="008364CC"/>
    <w:rsid w:val="008366A2"/>
    <w:rsid w:val="008374EF"/>
    <w:rsid w:val="00837864"/>
    <w:rsid w:val="00840314"/>
    <w:rsid w:val="008403FA"/>
    <w:rsid w:val="00840743"/>
    <w:rsid w:val="00841005"/>
    <w:rsid w:val="008410B9"/>
    <w:rsid w:val="00841232"/>
    <w:rsid w:val="0084144B"/>
    <w:rsid w:val="00841C07"/>
    <w:rsid w:val="00841EFE"/>
    <w:rsid w:val="0084204C"/>
    <w:rsid w:val="008421E7"/>
    <w:rsid w:val="0084268E"/>
    <w:rsid w:val="00843814"/>
    <w:rsid w:val="0084390F"/>
    <w:rsid w:val="00844619"/>
    <w:rsid w:val="0084482F"/>
    <w:rsid w:val="00844C3D"/>
    <w:rsid w:val="00844D25"/>
    <w:rsid w:val="00844D87"/>
    <w:rsid w:val="00844DA1"/>
    <w:rsid w:val="00844EAE"/>
    <w:rsid w:val="00845084"/>
    <w:rsid w:val="008454F3"/>
    <w:rsid w:val="00845BCA"/>
    <w:rsid w:val="00845C15"/>
    <w:rsid w:val="00845FCB"/>
    <w:rsid w:val="00846679"/>
    <w:rsid w:val="0084674C"/>
    <w:rsid w:val="0084704F"/>
    <w:rsid w:val="008470C3"/>
    <w:rsid w:val="00847151"/>
    <w:rsid w:val="00847C93"/>
    <w:rsid w:val="008501DF"/>
    <w:rsid w:val="00850AAF"/>
    <w:rsid w:val="00850F15"/>
    <w:rsid w:val="00850F2F"/>
    <w:rsid w:val="00851163"/>
    <w:rsid w:val="00851580"/>
    <w:rsid w:val="00851670"/>
    <w:rsid w:val="00851ACC"/>
    <w:rsid w:val="00851E2F"/>
    <w:rsid w:val="008528EA"/>
    <w:rsid w:val="00852AD8"/>
    <w:rsid w:val="00852BAC"/>
    <w:rsid w:val="00852C5C"/>
    <w:rsid w:val="00852D26"/>
    <w:rsid w:val="00852E7C"/>
    <w:rsid w:val="008538BF"/>
    <w:rsid w:val="00853987"/>
    <w:rsid w:val="00853995"/>
    <w:rsid w:val="00853C78"/>
    <w:rsid w:val="008543E2"/>
    <w:rsid w:val="0085453E"/>
    <w:rsid w:val="008546DE"/>
    <w:rsid w:val="008548DB"/>
    <w:rsid w:val="008556B7"/>
    <w:rsid w:val="00855AA3"/>
    <w:rsid w:val="00855BFA"/>
    <w:rsid w:val="00855D32"/>
    <w:rsid w:val="0085606A"/>
    <w:rsid w:val="0085646A"/>
    <w:rsid w:val="008575C3"/>
    <w:rsid w:val="00857B26"/>
    <w:rsid w:val="00857EE4"/>
    <w:rsid w:val="008603CD"/>
    <w:rsid w:val="008606D2"/>
    <w:rsid w:val="0086074A"/>
    <w:rsid w:val="00860D8C"/>
    <w:rsid w:val="00861109"/>
    <w:rsid w:val="0086150A"/>
    <w:rsid w:val="008615A7"/>
    <w:rsid w:val="0086191C"/>
    <w:rsid w:val="00861B75"/>
    <w:rsid w:val="00861F39"/>
    <w:rsid w:val="008620FA"/>
    <w:rsid w:val="0086231F"/>
    <w:rsid w:val="00862A72"/>
    <w:rsid w:val="0086329A"/>
    <w:rsid w:val="0086335F"/>
    <w:rsid w:val="00863772"/>
    <w:rsid w:val="00864032"/>
    <w:rsid w:val="00864253"/>
    <w:rsid w:val="00864855"/>
    <w:rsid w:val="008649A2"/>
    <w:rsid w:val="00864A5B"/>
    <w:rsid w:val="00864B4E"/>
    <w:rsid w:val="00864D95"/>
    <w:rsid w:val="00865029"/>
    <w:rsid w:val="008651C9"/>
    <w:rsid w:val="00865511"/>
    <w:rsid w:val="008657DE"/>
    <w:rsid w:val="00865D25"/>
    <w:rsid w:val="0086697B"/>
    <w:rsid w:val="00866E53"/>
    <w:rsid w:val="00867039"/>
    <w:rsid w:val="008679DD"/>
    <w:rsid w:val="00867B3F"/>
    <w:rsid w:val="00870068"/>
    <w:rsid w:val="008708C6"/>
    <w:rsid w:val="00871127"/>
    <w:rsid w:val="00871406"/>
    <w:rsid w:val="00871489"/>
    <w:rsid w:val="00871900"/>
    <w:rsid w:val="00871BAD"/>
    <w:rsid w:val="00871EF1"/>
    <w:rsid w:val="00871F73"/>
    <w:rsid w:val="00871FAC"/>
    <w:rsid w:val="008720A0"/>
    <w:rsid w:val="00872343"/>
    <w:rsid w:val="0087238C"/>
    <w:rsid w:val="00872995"/>
    <w:rsid w:val="00872BCD"/>
    <w:rsid w:val="00872DB3"/>
    <w:rsid w:val="00873203"/>
    <w:rsid w:val="008733D6"/>
    <w:rsid w:val="008734A7"/>
    <w:rsid w:val="00873979"/>
    <w:rsid w:val="00873B0C"/>
    <w:rsid w:val="00873BB3"/>
    <w:rsid w:val="008740C2"/>
    <w:rsid w:val="0087413A"/>
    <w:rsid w:val="00874F9B"/>
    <w:rsid w:val="00874FAA"/>
    <w:rsid w:val="008754BC"/>
    <w:rsid w:val="008755F9"/>
    <w:rsid w:val="00875C02"/>
    <w:rsid w:val="00876027"/>
    <w:rsid w:val="00876525"/>
    <w:rsid w:val="008768C3"/>
    <w:rsid w:val="00876AB4"/>
    <w:rsid w:val="00876ADE"/>
    <w:rsid w:val="00876B32"/>
    <w:rsid w:val="00876B86"/>
    <w:rsid w:val="00877163"/>
    <w:rsid w:val="00877AEA"/>
    <w:rsid w:val="00880088"/>
    <w:rsid w:val="00880553"/>
    <w:rsid w:val="008805C1"/>
    <w:rsid w:val="008805EB"/>
    <w:rsid w:val="00880602"/>
    <w:rsid w:val="00880615"/>
    <w:rsid w:val="0088071D"/>
    <w:rsid w:val="00880A63"/>
    <w:rsid w:val="00880BDE"/>
    <w:rsid w:val="00880E65"/>
    <w:rsid w:val="00880FA1"/>
    <w:rsid w:val="00880FA4"/>
    <w:rsid w:val="00881061"/>
    <w:rsid w:val="008814EE"/>
    <w:rsid w:val="00881AA4"/>
    <w:rsid w:val="00881ACC"/>
    <w:rsid w:val="00881D94"/>
    <w:rsid w:val="008821B7"/>
    <w:rsid w:val="008822C3"/>
    <w:rsid w:val="0088237C"/>
    <w:rsid w:val="008824D1"/>
    <w:rsid w:val="00882566"/>
    <w:rsid w:val="00882822"/>
    <w:rsid w:val="00882ACE"/>
    <w:rsid w:val="00882B73"/>
    <w:rsid w:val="00882B7F"/>
    <w:rsid w:val="00882D0A"/>
    <w:rsid w:val="00883476"/>
    <w:rsid w:val="00884083"/>
    <w:rsid w:val="00884894"/>
    <w:rsid w:val="00884B0B"/>
    <w:rsid w:val="00884B34"/>
    <w:rsid w:val="008850E4"/>
    <w:rsid w:val="008853A2"/>
    <w:rsid w:val="008853DF"/>
    <w:rsid w:val="0088573B"/>
    <w:rsid w:val="00885B14"/>
    <w:rsid w:val="00885F08"/>
    <w:rsid w:val="00886141"/>
    <w:rsid w:val="0088624D"/>
    <w:rsid w:val="00886835"/>
    <w:rsid w:val="0088693A"/>
    <w:rsid w:val="008869DB"/>
    <w:rsid w:val="00886D88"/>
    <w:rsid w:val="00887067"/>
    <w:rsid w:val="0088713F"/>
    <w:rsid w:val="0088795E"/>
    <w:rsid w:val="00887BB2"/>
    <w:rsid w:val="00887C86"/>
    <w:rsid w:val="0089032B"/>
    <w:rsid w:val="00890E07"/>
    <w:rsid w:val="00890FB8"/>
    <w:rsid w:val="008910DE"/>
    <w:rsid w:val="008914A9"/>
    <w:rsid w:val="0089180F"/>
    <w:rsid w:val="00891931"/>
    <w:rsid w:val="00891970"/>
    <w:rsid w:val="00891A28"/>
    <w:rsid w:val="00891E6C"/>
    <w:rsid w:val="008920ED"/>
    <w:rsid w:val="008922CB"/>
    <w:rsid w:val="00892354"/>
    <w:rsid w:val="00892382"/>
    <w:rsid w:val="00892544"/>
    <w:rsid w:val="00892F43"/>
    <w:rsid w:val="008930AC"/>
    <w:rsid w:val="0089310C"/>
    <w:rsid w:val="0089314C"/>
    <w:rsid w:val="00893666"/>
    <w:rsid w:val="00893736"/>
    <w:rsid w:val="00893830"/>
    <w:rsid w:val="0089387A"/>
    <w:rsid w:val="00893983"/>
    <w:rsid w:val="008939B8"/>
    <w:rsid w:val="00893B58"/>
    <w:rsid w:val="00893DE4"/>
    <w:rsid w:val="008940C0"/>
    <w:rsid w:val="0089416D"/>
    <w:rsid w:val="00894569"/>
    <w:rsid w:val="008946F8"/>
    <w:rsid w:val="0089481D"/>
    <w:rsid w:val="00894D82"/>
    <w:rsid w:val="00894E1C"/>
    <w:rsid w:val="00894F3A"/>
    <w:rsid w:val="00895970"/>
    <w:rsid w:val="00895B80"/>
    <w:rsid w:val="00895F20"/>
    <w:rsid w:val="008961C7"/>
    <w:rsid w:val="00896253"/>
    <w:rsid w:val="008968FC"/>
    <w:rsid w:val="00896EDD"/>
    <w:rsid w:val="008970BF"/>
    <w:rsid w:val="0089729D"/>
    <w:rsid w:val="008975AD"/>
    <w:rsid w:val="00897802"/>
    <w:rsid w:val="0089788E"/>
    <w:rsid w:val="00897CC2"/>
    <w:rsid w:val="008A0B82"/>
    <w:rsid w:val="008A0EA5"/>
    <w:rsid w:val="008A0EAD"/>
    <w:rsid w:val="008A0FC1"/>
    <w:rsid w:val="008A106F"/>
    <w:rsid w:val="008A1126"/>
    <w:rsid w:val="008A16C3"/>
    <w:rsid w:val="008A21E1"/>
    <w:rsid w:val="008A22F8"/>
    <w:rsid w:val="008A255E"/>
    <w:rsid w:val="008A2BB0"/>
    <w:rsid w:val="008A3232"/>
    <w:rsid w:val="008A35A3"/>
    <w:rsid w:val="008A360D"/>
    <w:rsid w:val="008A36C4"/>
    <w:rsid w:val="008A3845"/>
    <w:rsid w:val="008A3BE1"/>
    <w:rsid w:val="008A3FA5"/>
    <w:rsid w:val="008A4494"/>
    <w:rsid w:val="008A48D7"/>
    <w:rsid w:val="008A4970"/>
    <w:rsid w:val="008A4CA8"/>
    <w:rsid w:val="008A4CB0"/>
    <w:rsid w:val="008A4F59"/>
    <w:rsid w:val="008A52EF"/>
    <w:rsid w:val="008A53DC"/>
    <w:rsid w:val="008A5756"/>
    <w:rsid w:val="008A5E70"/>
    <w:rsid w:val="008A6273"/>
    <w:rsid w:val="008A63A3"/>
    <w:rsid w:val="008A64A0"/>
    <w:rsid w:val="008A6852"/>
    <w:rsid w:val="008A691B"/>
    <w:rsid w:val="008A70C3"/>
    <w:rsid w:val="008A70F5"/>
    <w:rsid w:val="008A7A95"/>
    <w:rsid w:val="008A7F44"/>
    <w:rsid w:val="008A7F63"/>
    <w:rsid w:val="008B00A1"/>
    <w:rsid w:val="008B015E"/>
    <w:rsid w:val="008B0A4C"/>
    <w:rsid w:val="008B0FC6"/>
    <w:rsid w:val="008B11B3"/>
    <w:rsid w:val="008B11D8"/>
    <w:rsid w:val="008B1591"/>
    <w:rsid w:val="008B1614"/>
    <w:rsid w:val="008B1E4F"/>
    <w:rsid w:val="008B218A"/>
    <w:rsid w:val="008B254F"/>
    <w:rsid w:val="008B2AA5"/>
    <w:rsid w:val="008B306A"/>
    <w:rsid w:val="008B323C"/>
    <w:rsid w:val="008B3666"/>
    <w:rsid w:val="008B3729"/>
    <w:rsid w:val="008B39C8"/>
    <w:rsid w:val="008B3C2E"/>
    <w:rsid w:val="008B4E1A"/>
    <w:rsid w:val="008B4FEF"/>
    <w:rsid w:val="008B5121"/>
    <w:rsid w:val="008B51B5"/>
    <w:rsid w:val="008B5753"/>
    <w:rsid w:val="008B59EE"/>
    <w:rsid w:val="008B6102"/>
    <w:rsid w:val="008B6107"/>
    <w:rsid w:val="008B63E8"/>
    <w:rsid w:val="008B65EE"/>
    <w:rsid w:val="008B66A1"/>
    <w:rsid w:val="008B67FD"/>
    <w:rsid w:val="008B6D1D"/>
    <w:rsid w:val="008B71D0"/>
    <w:rsid w:val="008B74EC"/>
    <w:rsid w:val="008B7D35"/>
    <w:rsid w:val="008B7EB1"/>
    <w:rsid w:val="008C025C"/>
    <w:rsid w:val="008C0345"/>
    <w:rsid w:val="008C1075"/>
    <w:rsid w:val="008C1201"/>
    <w:rsid w:val="008C1320"/>
    <w:rsid w:val="008C14EF"/>
    <w:rsid w:val="008C1521"/>
    <w:rsid w:val="008C1834"/>
    <w:rsid w:val="008C2006"/>
    <w:rsid w:val="008C20D2"/>
    <w:rsid w:val="008C23FD"/>
    <w:rsid w:val="008C257C"/>
    <w:rsid w:val="008C25D6"/>
    <w:rsid w:val="008C25F7"/>
    <w:rsid w:val="008C2A34"/>
    <w:rsid w:val="008C2C07"/>
    <w:rsid w:val="008C2C34"/>
    <w:rsid w:val="008C2CCB"/>
    <w:rsid w:val="008C2F95"/>
    <w:rsid w:val="008C318E"/>
    <w:rsid w:val="008C323A"/>
    <w:rsid w:val="008C3588"/>
    <w:rsid w:val="008C35A4"/>
    <w:rsid w:val="008C3CF8"/>
    <w:rsid w:val="008C4008"/>
    <w:rsid w:val="008C43B9"/>
    <w:rsid w:val="008C450F"/>
    <w:rsid w:val="008C48D7"/>
    <w:rsid w:val="008C533B"/>
    <w:rsid w:val="008C5499"/>
    <w:rsid w:val="008C5502"/>
    <w:rsid w:val="008C56FA"/>
    <w:rsid w:val="008C5708"/>
    <w:rsid w:val="008C5964"/>
    <w:rsid w:val="008C5966"/>
    <w:rsid w:val="008C5CA8"/>
    <w:rsid w:val="008C5F22"/>
    <w:rsid w:val="008C5F54"/>
    <w:rsid w:val="008C6249"/>
    <w:rsid w:val="008C6392"/>
    <w:rsid w:val="008C640D"/>
    <w:rsid w:val="008C6615"/>
    <w:rsid w:val="008C6676"/>
    <w:rsid w:val="008C6A36"/>
    <w:rsid w:val="008C6B31"/>
    <w:rsid w:val="008C7176"/>
    <w:rsid w:val="008C71D7"/>
    <w:rsid w:val="008C746F"/>
    <w:rsid w:val="008C7833"/>
    <w:rsid w:val="008C7A12"/>
    <w:rsid w:val="008C7B46"/>
    <w:rsid w:val="008C7BC1"/>
    <w:rsid w:val="008D0AB8"/>
    <w:rsid w:val="008D0C29"/>
    <w:rsid w:val="008D0D0B"/>
    <w:rsid w:val="008D0E01"/>
    <w:rsid w:val="008D10CB"/>
    <w:rsid w:val="008D16D2"/>
    <w:rsid w:val="008D1B2F"/>
    <w:rsid w:val="008D1B7E"/>
    <w:rsid w:val="008D1BF8"/>
    <w:rsid w:val="008D1CAB"/>
    <w:rsid w:val="008D1EBB"/>
    <w:rsid w:val="008D20DF"/>
    <w:rsid w:val="008D29AE"/>
    <w:rsid w:val="008D2ED1"/>
    <w:rsid w:val="008D372E"/>
    <w:rsid w:val="008D397C"/>
    <w:rsid w:val="008D3EE8"/>
    <w:rsid w:val="008D3FEC"/>
    <w:rsid w:val="008D41E7"/>
    <w:rsid w:val="008D4510"/>
    <w:rsid w:val="008D4625"/>
    <w:rsid w:val="008D4FAC"/>
    <w:rsid w:val="008D5783"/>
    <w:rsid w:val="008D5813"/>
    <w:rsid w:val="008D5818"/>
    <w:rsid w:val="008D593A"/>
    <w:rsid w:val="008D5A28"/>
    <w:rsid w:val="008D5B7E"/>
    <w:rsid w:val="008D5BC7"/>
    <w:rsid w:val="008D5DF5"/>
    <w:rsid w:val="008D5E73"/>
    <w:rsid w:val="008D6165"/>
    <w:rsid w:val="008D616D"/>
    <w:rsid w:val="008D61B0"/>
    <w:rsid w:val="008D6529"/>
    <w:rsid w:val="008D6DE1"/>
    <w:rsid w:val="008D74EE"/>
    <w:rsid w:val="008E004B"/>
    <w:rsid w:val="008E02F8"/>
    <w:rsid w:val="008E1E03"/>
    <w:rsid w:val="008E2609"/>
    <w:rsid w:val="008E2D6C"/>
    <w:rsid w:val="008E301B"/>
    <w:rsid w:val="008E3082"/>
    <w:rsid w:val="008E30DC"/>
    <w:rsid w:val="008E35F3"/>
    <w:rsid w:val="008E375E"/>
    <w:rsid w:val="008E388F"/>
    <w:rsid w:val="008E3DBA"/>
    <w:rsid w:val="008E4D4E"/>
    <w:rsid w:val="008E4EF9"/>
    <w:rsid w:val="008E4FC5"/>
    <w:rsid w:val="008E5295"/>
    <w:rsid w:val="008E560F"/>
    <w:rsid w:val="008E56C9"/>
    <w:rsid w:val="008E57D0"/>
    <w:rsid w:val="008E6249"/>
    <w:rsid w:val="008E6E39"/>
    <w:rsid w:val="008E77BB"/>
    <w:rsid w:val="008E7841"/>
    <w:rsid w:val="008F0209"/>
    <w:rsid w:val="008F0292"/>
    <w:rsid w:val="008F05BA"/>
    <w:rsid w:val="008F07E8"/>
    <w:rsid w:val="008F0C03"/>
    <w:rsid w:val="008F0E0B"/>
    <w:rsid w:val="008F0F75"/>
    <w:rsid w:val="008F1CA2"/>
    <w:rsid w:val="008F2300"/>
    <w:rsid w:val="008F26C9"/>
    <w:rsid w:val="008F26DA"/>
    <w:rsid w:val="008F2D51"/>
    <w:rsid w:val="008F2E7F"/>
    <w:rsid w:val="008F31DF"/>
    <w:rsid w:val="008F3E8D"/>
    <w:rsid w:val="008F41B5"/>
    <w:rsid w:val="008F4207"/>
    <w:rsid w:val="008F4339"/>
    <w:rsid w:val="008F487C"/>
    <w:rsid w:val="008F4EF9"/>
    <w:rsid w:val="008F5138"/>
    <w:rsid w:val="008F576E"/>
    <w:rsid w:val="008F5BFA"/>
    <w:rsid w:val="008F5C9D"/>
    <w:rsid w:val="008F5D62"/>
    <w:rsid w:val="008F6056"/>
    <w:rsid w:val="008F6189"/>
    <w:rsid w:val="008F635C"/>
    <w:rsid w:val="008F6795"/>
    <w:rsid w:val="008F782D"/>
    <w:rsid w:val="008F78F5"/>
    <w:rsid w:val="008F7982"/>
    <w:rsid w:val="008F79CD"/>
    <w:rsid w:val="008F79E5"/>
    <w:rsid w:val="008F7B22"/>
    <w:rsid w:val="0090038A"/>
    <w:rsid w:val="009007E3"/>
    <w:rsid w:val="00900BAF"/>
    <w:rsid w:val="00900C2B"/>
    <w:rsid w:val="00900DB5"/>
    <w:rsid w:val="00900F85"/>
    <w:rsid w:val="00901403"/>
    <w:rsid w:val="00901484"/>
    <w:rsid w:val="00901742"/>
    <w:rsid w:val="009018B4"/>
    <w:rsid w:val="00901A00"/>
    <w:rsid w:val="00901FF4"/>
    <w:rsid w:val="00902AB9"/>
    <w:rsid w:val="00902C3B"/>
    <w:rsid w:val="00902CE6"/>
    <w:rsid w:val="00902D6E"/>
    <w:rsid w:val="00902F3E"/>
    <w:rsid w:val="00903004"/>
    <w:rsid w:val="0090334A"/>
    <w:rsid w:val="0090396D"/>
    <w:rsid w:val="00903A00"/>
    <w:rsid w:val="00903B1A"/>
    <w:rsid w:val="0090478F"/>
    <w:rsid w:val="009048AD"/>
    <w:rsid w:val="00904C45"/>
    <w:rsid w:val="00904D18"/>
    <w:rsid w:val="00904D5A"/>
    <w:rsid w:val="0090568D"/>
    <w:rsid w:val="0090593C"/>
    <w:rsid w:val="009062E6"/>
    <w:rsid w:val="00906471"/>
    <w:rsid w:val="009068BD"/>
    <w:rsid w:val="00907650"/>
    <w:rsid w:val="00907E99"/>
    <w:rsid w:val="00907FD1"/>
    <w:rsid w:val="00910165"/>
    <w:rsid w:val="00910590"/>
    <w:rsid w:val="009105F7"/>
    <w:rsid w:val="00910936"/>
    <w:rsid w:val="009109F9"/>
    <w:rsid w:val="00910B4C"/>
    <w:rsid w:val="00910BA4"/>
    <w:rsid w:val="00910DEE"/>
    <w:rsid w:val="009110F3"/>
    <w:rsid w:val="0091112A"/>
    <w:rsid w:val="009111A8"/>
    <w:rsid w:val="009115D9"/>
    <w:rsid w:val="00911A25"/>
    <w:rsid w:val="00911C0B"/>
    <w:rsid w:val="00911D50"/>
    <w:rsid w:val="009124EC"/>
    <w:rsid w:val="00912EAB"/>
    <w:rsid w:val="00913683"/>
    <w:rsid w:val="00913A71"/>
    <w:rsid w:val="00913AF4"/>
    <w:rsid w:val="00913BC1"/>
    <w:rsid w:val="00913BD4"/>
    <w:rsid w:val="0091401E"/>
    <w:rsid w:val="009141D1"/>
    <w:rsid w:val="009145D1"/>
    <w:rsid w:val="00914E26"/>
    <w:rsid w:val="0091517A"/>
    <w:rsid w:val="00915791"/>
    <w:rsid w:val="00915D74"/>
    <w:rsid w:val="009164AE"/>
    <w:rsid w:val="00916636"/>
    <w:rsid w:val="0091686D"/>
    <w:rsid w:val="009168E8"/>
    <w:rsid w:val="00916B04"/>
    <w:rsid w:val="0091718D"/>
    <w:rsid w:val="00917EC5"/>
    <w:rsid w:val="00917FC4"/>
    <w:rsid w:val="0092037A"/>
    <w:rsid w:val="009204B4"/>
    <w:rsid w:val="009209A1"/>
    <w:rsid w:val="009209CB"/>
    <w:rsid w:val="00920A5D"/>
    <w:rsid w:val="00920F21"/>
    <w:rsid w:val="009210FF"/>
    <w:rsid w:val="0092125B"/>
    <w:rsid w:val="00921A13"/>
    <w:rsid w:val="00921AA9"/>
    <w:rsid w:val="009223B2"/>
    <w:rsid w:val="009227E6"/>
    <w:rsid w:val="00922855"/>
    <w:rsid w:val="0092292F"/>
    <w:rsid w:val="00922A01"/>
    <w:rsid w:val="00922AF4"/>
    <w:rsid w:val="00922D40"/>
    <w:rsid w:val="00922E03"/>
    <w:rsid w:val="00923068"/>
    <w:rsid w:val="0092317F"/>
    <w:rsid w:val="00923237"/>
    <w:rsid w:val="00923258"/>
    <w:rsid w:val="0092388C"/>
    <w:rsid w:val="00923920"/>
    <w:rsid w:val="00923A37"/>
    <w:rsid w:val="00923FED"/>
    <w:rsid w:val="00924113"/>
    <w:rsid w:val="00924607"/>
    <w:rsid w:val="009246F7"/>
    <w:rsid w:val="009247FB"/>
    <w:rsid w:val="00924CFF"/>
    <w:rsid w:val="00924FA4"/>
    <w:rsid w:val="00925184"/>
    <w:rsid w:val="0092523D"/>
    <w:rsid w:val="00925418"/>
    <w:rsid w:val="009254FF"/>
    <w:rsid w:val="009255A0"/>
    <w:rsid w:val="0092571F"/>
    <w:rsid w:val="0092583C"/>
    <w:rsid w:val="00925954"/>
    <w:rsid w:val="009265A0"/>
    <w:rsid w:val="00926625"/>
    <w:rsid w:val="009268C0"/>
    <w:rsid w:val="00926925"/>
    <w:rsid w:val="00926F44"/>
    <w:rsid w:val="0092758F"/>
    <w:rsid w:val="009277CE"/>
    <w:rsid w:val="00927804"/>
    <w:rsid w:val="00927812"/>
    <w:rsid w:val="00927F11"/>
    <w:rsid w:val="009307EF"/>
    <w:rsid w:val="00930A14"/>
    <w:rsid w:val="00930E46"/>
    <w:rsid w:val="00930FD5"/>
    <w:rsid w:val="00931258"/>
    <w:rsid w:val="00931663"/>
    <w:rsid w:val="00931A59"/>
    <w:rsid w:val="00931A7F"/>
    <w:rsid w:val="00931D91"/>
    <w:rsid w:val="00932874"/>
    <w:rsid w:val="0093299E"/>
    <w:rsid w:val="00932E80"/>
    <w:rsid w:val="0093311D"/>
    <w:rsid w:val="00933311"/>
    <w:rsid w:val="009336CD"/>
    <w:rsid w:val="009344DF"/>
    <w:rsid w:val="009347B7"/>
    <w:rsid w:val="00934D54"/>
    <w:rsid w:val="00935181"/>
    <w:rsid w:val="00935622"/>
    <w:rsid w:val="0093568E"/>
    <w:rsid w:val="00936509"/>
    <w:rsid w:val="00936B80"/>
    <w:rsid w:val="00936F47"/>
    <w:rsid w:val="009376F0"/>
    <w:rsid w:val="00937B07"/>
    <w:rsid w:val="00937E33"/>
    <w:rsid w:val="00940227"/>
    <w:rsid w:val="00940849"/>
    <w:rsid w:val="00940891"/>
    <w:rsid w:val="009408FE"/>
    <w:rsid w:val="00940B7C"/>
    <w:rsid w:val="0094194C"/>
    <w:rsid w:val="009419BF"/>
    <w:rsid w:val="00941A96"/>
    <w:rsid w:val="00941BCB"/>
    <w:rsid w:val="00941F5D"/>
    <w:rsid w:val="009423C8"/>
    <w:rsid w:val="00942880"/>
    <w:rsid w:val="00942F66"/>
    <w:rsid w:val="009431EA"/>
    <w:rsid w:val="009434D9"/>
    <w:rsid w:val="00943780"/>
    <w:rsid w:val="0094385F"/>
    <w:rsid w:val="00943A45"/>
    <w:rsid w:val="00943B43"/>
    <w:rsid w:val="00943E6A"/>
    <w:rsid w:val="00944169"/>
    <w:rsid w:val="00944664"/>
    <w:rsid w:val="00944843"/>
    <w:rsid w:val="00944DB6"/>
    <w:rsid w:val="00945C7D"/>
    <w:rsid w:val="00945DCC"/>
    <w:rsid w:val="00946002"/>
    <w:rsid w:val="0094613E"/>
    <w:rsid w:val="00947199"/>
    <w:rsid w:val="00947367"/>
    <w:rsid w:val="00947928"/>
    <w:rsid w:val="00947E48"/>
    <w:rsid w:val="00947EAA"/>
    <w:rsid w:val="00950062"/>
    <w:rsid w:val="0095006A"/>
    <w:rsid w:val="009502DD"/>
    <w:rsid w:val="00950598"/>
    <w:rsid w:val="009506A3"/>
    <w:rsid w:val="00950959"/>
    <w:rsid w:val="00950A2A"/>
    <w:rsid w:val="00950A33"/>
    <w:rsid w:val="00950DCB"/>
    <w:rsid w:val="00950E05"/>
    <w:rsid w:val="009514B6"/>
    <w:rsid w:val="009514DD"/>
    <w:rsid w:val="009515D0"/>
    <w:rsid w:val="009517E2"/>
    <w:rsid w:val="00951969"/>
    <w:rsid w:val="0095202B"/>
    <w:rsid w:val="0095254F"/>
    <w:rsid w:val="009525CF"/>
    <w:rsid w:val="009526D0"/>
    <w:rsid w:val="00952CEA"/>
    <w:rsid w:val="00953244"/>
    <w:rsid w:val="00953329"/>
    <w:rsid w:val="0095343C"/>
    <w:rsid w:val="0095356D"/>
    <w:rsid w:val="00953A80"/>
    <w:rsid w:val="0095403D"/>
    <w:rsid w:val="009543FA"/>
    <w:rsid w:val="009544EB"/>
    <w:rsid w:val="0095459A"/>
    <w:rsid w:val="009548B2"/>
    <w:rsid w:val="00954BD9"/>
    <w:rsid w:val="009551C2"/>
    <w:rsid w:val="00955446"/>
    <w:rsid w:val="00955638"/>
    <w:rsid w:val="00955BEC"/>
    <w:rsid w:val="00956732"/>
    <w:rsid w:val="0095673D"/>
    <w:rsid w:val="00956963"/>
    <w:rsid w:val="009569DF"/>
    <w:rsid w:val="00956D53"/>
    <w:rsid w:val="009575C6"/>
    <w:rsid w:val="0095760E"/>
    <w:rsid w:val="00957809"/>
    <w:rsid w:val="009578C3"/>
    <w:rsid w:val="00957E29"/>
    <w:rsid w:val="00957EF1"/>
    <w:rsid w:val="009601FC"/>
    <w:rsid w:val="00960284"/>
    <w:rsid w:val="0096044B"/>
    <w:rsid w:val="00960509"/>
    <w:rsid w:val="0096061D"/>
    <w:rsid w:val="0096097B"/>
    <w:rsid w:val="00960D99"/>
    <w:rsid w:val="00960F56"/>
    <w:rsid w:val="0096118A"/>
    <w:rsid w:val="0096126E"/>
    <w:rsid w:val="00961388"/>
    <w:rsid w:val="0096154B"/>
    <w:rsid w:val="009617FA"/>
    <w:rsid w:val="0096261B"/>
    <w:rsid w:val="009626D8"/>
    <w:rsid w:val="0096279F"/>
    <w:rsid w:val="00962875"/>
    <w:rsid w:val="009628B3"/>
    <w:rsid w:val="00962AA4"/>
    <w:rsid w:val="00963296"/>
    <w:rsid w:val="00963474"/>
    <w:rsid w:val="009635E2"/>
    <w:rsid w:val="00963B4A"/>
    <w:rsid w:val="009645A7"/>
    <w:rsid w:val="009646DD"/>
    <w:rsid w:val="009648FC"/>
    <w:rsid w:val="00964B9A"/>
    <w:rsid w:val="00964EB0"/>
    <w:rsid w:val="009653BE"/>
    <w:rsid w:val="00965AD4"/>
    <w:rsid w:val="00965BDD"/>
    <w:rsid w:val="00965FDE"/>
    <w:rsid w:val="0096632D"/>
    <w:rsid w:val="009663E6"/>
    <w:rsid w:val="009664F7"/>
    <w:rsid w:val="00966A72"/>
    <w:rsid w:val="00967DC9"/>
    <w:rsid w:val="00970316"/>
    <w:rsid w:val="00970E3F"/>
    <w:rsid w:val="009712A8"/>
    <w:rsid w:val="00971364"/>
    <w:rsid w:val="009715D3"/>
    <w:rsid w:val="0097166F"/>
    <w:rsid w:val="00971A2F"/>
    <w:rsid w:val="00972891"/>
    <w:rsid w:val="00972BEF"/>
    <w:rsid w:val="00972FAB"/>
    <w:rsid w:val="00973052"/>
    <w:rsid w:val="0097339F"/>
    <w:rsid w:val="009739F9"/>
    <w:rsid w:val="00973B88"/>
    <w:rsid w:val="00973DC3"/>
    <w:rsid w:val="00973FCC"/>
    <w:rsid w:val="0097431D"/>
    <w:rsid w:val="009746EE"/>
    <w:rsid w:val="00974EC5"/>
    <w:rsid w:val="009754A6"/>
    <w:rsid w:val="00975A9D"/>
    <w:rsid w:val="00976098"/>
    <w:rsid w:val="009760ED"/>
    <w:rsid w:val="00976463"/>
    <w:rsid w:val="009765D3"/>
    <w:rsid w:val="00976E8F"/>
    <w:rsid w:val="0097713C"/>
    <w:rsid w:val="00977212"/>
    <w:rsid w:val="0097735A"/>
    <w:rsid w:val="00977831"/>
    <w:rsid w:val="00977AC0"/>
    <w:rsid w:val="00980774"/>
    <w:rsid w:val="0098101F"/>
    <w:rsid w:val="00981D3A"/>
    <w:rsid w:val="00982749"/>
    <w:rsid w:val="00982793"/>
    <w:rsid w:val="009828BB"/>
    <w:rsid w:val="009829EE"/>
    <w:rsid w:val="00982A5A"/>
    <w:rsid w:val="009830A0"/>
    <w:rsid w:val="009833E8"/>
    <w:rsid w:val="0098389F"/>
    <w:rsid w:val="00983A49"/>
    <w:rsid w:val="00983BA9"/>
    <w:rsid w:val="00983D63"/>
    <w:rsid w:val="00984430"/>
    <w:rsid w:val="0098443E"/>
    <w:rsid w:val="00984492"/>
    <w:rsid w:val="00985391"/>
    <w:rsid w:val="009854B4"/>
    <w:rsid w:val="0098577C"/>
    <w:rsid w:val="00985CFE"/>
    <w:rsid w:val="00985DCE"/>
    <w:rsid w:val="00986020"/>
    <w:rsid w:val="009866F8"/>
    <w:rsid w:val="009867D1"/>
    <w:rsid w:val="00986A6C"/>
    <w:rsid w:val="00986C75"/>
    <w:rsid w:val="00986F5E"/>
    <w:rsid w:val="00987344"/>
    <w:rsid w:val="009876ED"/>
    <w:rsid w:val="0098793F"/>
    <w:rsid w:val="00987AF1"/>
    <w:rsid w:val="00987BC4"/>
    <w:rsid w:val="00987DC4"/>
    <w:rsid w:val="009902CF"/>
    <w:rsid w:val="0099046F"/>
    <w:rsid w:val="00990891"/>
    <w:rsid w:val="00990DA5"/>
    <w:rsid w:val="00990F2A"/>
    <w:rsid w:val="009914FE"/>
    <w:rsid w:val="00991907"/>
    <w:rsid w:val="00991977"/>
    <w:rsid w:val="00991AF4"/>
    <w:rsid w:val="00991C92"/>
    <w:rsid w:val="0099206B"/>
    <w:rsid w:val="009922F5"/>
    <w:rsid w:val="00992519"/>
    <w:rsid w:val="0099265F"/>
    <w:rsid w:val="00992956"/>
    <w:rsid w:val="009929C0"/>
    <w:rsid w:val="00992C9C"/>
    <w:rsid w:val="00992D40"/>
    <w:rsid w:val="009933AA"/>
    <w:rsid w:val="00993978"/>
    <w:rsid w:val="00993D8B"/>
    <w:rsid w:val="00993FEA"/>
    <w:rsid w:val="009940FB"/>
    <w:rsid w:val="00994451"/>
    <w:rsid w:val="00994602"/>
    <w:rsid w:val="00994608"/>
    <w:rsid w:val="00994AF0"/>
    <w:rsid w:val="00994C1E"/>
    <w:rsid w:val="00994FA0"/>
    <w:rsid w:val="009950C1"/>
    <w:rsid w:val="009954BE"/>
    <w:rsid w:val="0099562E"/>
    <w:rsid w:val="009959E6"/>
    <w:rsid w:val="009960A0"/>
    <w:rsid w:val="00996B50"/>
    <w:rsid w:val="00996B53"/>
    <w:rsid w:val="00996C9F"/>
    <w:rsid w:val="0099775A"/>
    <w:rsid w:val="0099779F"/>
    <w:rsid w:val="00997B8E"/>
    <w:rsid w:val="00997F2A"/>
    <w:rsid w:val="009A05CB"/>
    <w:rsid w:val="009A06B4"/>
    <w:rsid w:val="009A2350"/>
    <w:rsid w:val="009A2471"/>
    <w:rsid w:val="009A287B"/>
    <w:rsid w:val="009A2D84"/>
    <w:rsid w:val="009A2FA9"/>
    <w:rsid w:val="009A33CC"/>
    <w:rsid w:val="009A3717"/>
    <w:rsid w:val="009A3ADE"/>
    <w:rsid w:val="009A3BD7"/>
    <w:rsid w:val="009A3C38"/>
    <w:rsid w:val="009A3D0A"/>
    <w:rsid w:val="009A3EBD"/>
    <w:rsid w:val="009A3F6D"/>
    <w:rsid w:val="009A4400"/>
    <w:rsid w:val="009A477B"/>
    <w:rsid w:val="009A5141"/>
    <w:rsid w:val="009A52B0"/>
    <w:rsid w:val="009A5731"/>
    <w:rsid w:val="009A58BC"/>
    <w:rsid w:val="009A5B50"/>
    <w:rsid w:val="009A5C59"/>
    <w:rsid w:val="009A60B7"/>
    <w:rsid w:val="009A60BA"/>
    <w:rsid w:val="009A6D45"/>
    <w:rsid w:val="009A7560"/>
    <w:rsid w:val="009A78A0"/>
    <w:rsid w:val="009B07F6"/>
    <w:rsid w:val="009B09D6"/>
    <w:rsid w:val="009B0BF4"/>
    <w:rsid w:val="009B0C33"/>
    <w:rsid w:val="009B13E0"/>
    <w:rsid w:val="009B1919"/>
    <w:rsid w:val="009B1B0F"/>
    <w:rsid w:val="009B2CB6"/>
    <w:rsid w:val="009B2FD6"/>
    <w:rsid w:val="009B30C7"/>
    <w:rsid w:val="009B3239"/>
    <w:rsid w:val="009B33E0"/>
    <w:rsid w:val="009B42D0"/>
    <w:rsid w:val="009B4322"/>
    <w:rsid w:val="009B46EB"/>
    <w:rsid w:val="009B475E"/>
    <w:rsid w:val="009B47AE"/>
    <w:rsid w:val="009B47E7"/>
    <w:rsid w:val="009B5551"/>
    <w:rsid w:val="009B5553"/>
    <w:rsid w:val="009B5650"/>
    <w:rsid w:val="009B5A0D"/>
    <w:rsid w:val="009B5A89"/>
    <w:rsid w:val="009B5B2B"/>
    <w:rsid w:val="009B5B7E"/>
    <w:rsid w:val="009B6CEB"/>
    <w:rsid w:val="009B6DFD"/>
    <w:rsid w:val="009B6FF2"/>
    <w:rsid w:val="009B723C"/>
    <w:rsid w:val="009B759F"/>
    <w:rsid w:val="009B75A0"/>
    <w:rsid w:val="009B7B19"/>
    <w:rsid w:val="009B7BF7"/>
    <w:rsid w:val="009B7D05"/>
    <w:rsid w:val="009B7D43"/>
    <w:rsid w:val="009C0ECC"/>
    <w:rsid w:val="009C0FA4"/>
    <w:rsid w:val="009C135D"/>
    <w:rsid w:val="009C1996"/>
    <w:rsid w:val="009C1AD6"/>
    <w:rsid w:val="009C2678"/>
    <w:rsid w:val="009C295A"/>
    <w:rsid w:val="009C2E7F"/>
    <w:rsid w:val="009C2F6E"/>
    <w:rsid w:val="009C3056"/>
    <w:rsid w:val="009C31ED"/>
    <w:rsid w:val="009C3222"/>
    <w:rsid w:val="009C3514"/>
    <w:rsid w:val="009C37B0"/>
    <w:rsid w:val="009C388A"/>
    <w:rsid w:val="009C3B23"/>
    <w:rsid w:val="009C3D4C"/>
    <w:rsid w:val="009C4216"/>
    <w:rsid w:val="009C4F63"/>
    <w:rsid w:val="009C5477"/>
    <w:rsid w:val="009C5538"/>
    <w:rsid w:val="009C563F"/>
    <w:rsid w:val="009C5751"/>
    <w:rsid w:val="009C5A08"/>
    <w:rsid w:val="009C5D35"/>
    <w:rsid w:val="009C62F0"/>
    <w:rsid w:val="009C701A"/>
    <w:rsid w:val="009C72FD"/>
    <w:rsid w:val="009C7709"/>
    <w:rsid w:val="009D01A0"/>
    <w:rsid w:val="009D03C2"/>
    <w:rsid w:val="009D08D1"/>
    <w:rsid w:val="009D0CF5"/>
    <w:rsid w:val="009D0D93"/>
    <w:rsid w:val="009D1293"/>
    <w:rsid w:val="009D14A8"/>
    <w:rsid w:val="009D16B1"/>
    <w:rsid w:val="009D1863"/>
    <w:rsid w:val="009D1F60"/>
    <w:rsid w:val="009D20DA"/>
    <w:rsid w:val="009D21DB"/>
    <w:rsid w:val="009D231F"/>
    <w:rsid w:val="009D249C"/>
    <w:rsid w:val="009D24C4"/>
    <w:rsid w:val="009D2989"/>
    <w:rsid w:val="009D3117"/>
    <w:rsid w:val="009D3624"/>
    <w:rsid w:val="009D38CB"/>
    <w:rsid w:val="009D3CDF"/>
    <w:rsid w:val="009D3D03"/>
    <w:rsid w:val="009D3FEA"/>
    <w:rsid w:val="009D4973"/>
    <w:rsid w:val="009D4A4D"/>
    <w:rsid w:val="009D4ADC"/>
    <w:rsid w:val="009D4B12"/>
    <w:rsid w:val="009D4E96"/>
    <w:rsid w:val="009D51DA"/>
    <w:rsid w:val="009D52FB"/>
    <w:rsid w:val="009D531F"/>
    <w:rsid w:val="009D5322"/>
    <w:rsid w:val="009D550C"/>
    <w:rsid w:val="009D5957"/>
    <w:rsid w:val="009D59DD"/>
    <w:rsid w:val="009D6C0C"/>
    <w:rsid w:val="009D7156"/>
    <w:rsid w:val="009D71A8"/>
    <w:rsid w:val="009D745D"/>
    <w:rsid w:val="009D75FD"/>
    <w:rsid w:val="009D782A"/>
    <w:rsid w:val="009D7F2C"/>
    <w:rsid w:val="009D7F80"/>
    <w:rsid w:val="009E0AD4"/>
    <w:rsid w:val="009E0AD6"/>
    <w:rsid w:val="009E0C4A"/>
    <w:rsid w:val="009E0FA9"/>
    <w:rsid w:val="009E10B4"/>
    <w:rsid w:val="009E12CF"/>
    <w:rsid w:val="009E1B68"/>
    <w:rsid w:val="009E1F87"/>
    <w:rsid w:val="009E25EA"/>
    <w:rsid w:val="009E2DFA"/>
    <w:rsid w:val="009E3198"/>
    <w:rsid w:val="009E331A"/>
    <w:rsid w:val="009E3A08"/>
    <w:rsid w:val="009E415E"/>
    <w:rsid w:val="009E42F9"/>
    <w:rsid w:val="009E4480"/>
    <w:rsid w:val="009E473D"/>
    <w:rsid w:val="009E476D"/>
    <w:rsid w:val="009E483B"/>
    <w:rsid w:val="009E4F3C"/>
    <w:rsid w:val="009E4FC8"/>
    <w:rsid w:val="009E5175"/>
    <w:rsid w:val="009E63E5"/>
    <w:rsid w:val="009E64CD"/>
    <w:rsid w:val="009E64D5"/>
    <w:rsid w:val="009E6AE3"/>
    <w:rsid w:val="009E6B9E"/>
    <w:rsid w:val="009E6CF9"/>
    <w:rsid w:val="009E6DF8"/>
    <w:rsid w:val="009E6FB4"/>
    <w:rsid w:val="009E7377"/>
    <w:rsid w:val="009E740B"/>
    <w:rsid w:val="009E750F"/>
    <w:rsid w:val="009E7607"/>
    <w:rsid w:val="009E7D1F"/>
    <w:rsid w:val="009F04F8"/>
    <w:rsid w:val="009F058A"/>
    <w:rsid w:val="009F0F9C"/>
    <w:rsid w:val="009F1094"/>
    <w:rsid w:val="009F1293"/>
    <w:rsid w:val="009F12B9"/>
    <w:rsid w:val="009F12F7"/>
    <w:rsid w:val="009F1432"/>
    <w:rsid w:val="009F17FC"/>
    <w:rsid w:val="009F1AD6"/>
    <w:rsid w:val="009F1C6F"/>
    <w:rsid w:val="009F27BA"/>
    <w:rsid w:val="009F2B81"/>
    <w:rsid w:val="009F2DC1"/>
    <w:rsid w:val="009F2F60"/>
    <w:rsid w:val="009F3286"/>
    <w:rsid w:val="009F341D"/>
    <w:rsid w:val="009F3487"/>
    <w:rsid w:val="009F3A20"/>
    <w:rsid w:val="009F3ADC"/>
    <w:rsid w:val="009F3E72"/>
    <w:rsid w:val="009F4148"/>
    <w:rsid w:val="009F439C"/>
    <w:rsid w:val="009F45CA"/>
    <w:rsid w:val="009F49EC"/>
    <w:rsid w:val="009F4B1B"/>
    <w:rsid w:val="009F50DE"/>
    <w:rsid w:val="009F56FF"/>
    <w:rsid w:val="009F5770"/>
    <w:rsid w:val="009F5BC9"/>
    <w:rsid w:val="009F603A"/>
    <w:rsid w:val="009F6142"/>
    <w:rsid w:val="009F61CA"/>
    <w:rsid w:val="009F6358"/>
    <w:rsid w:val="009F696A"/>
    <w:rsid w:val="009F6C73"/>
    <w:rsid w:val="009F735D"/>
    <w:rsid w:val="009F75BB"/>
    <w:rsid w:val="009F797C"/>
    <w:rsid w:val="009F79CE"/>
    <w:rsid w:val="009F7D2E"/>
    <w:rsid w:val="00A0061D"/>
    <w:rsid w:val="00A01022"/>
    <w:rsid w:val="00A011D1"/>
    <w:rsid w:val="00A0127E"/>
    <w:rsid w:val="00A01575"/>
    <w:rsid w:val="00A015F2"/>
    <w:rsid w:val="00A0288B"/>
    <w:rsid w:val="00A02C54"/>
    <w:rsid w:val="00A0356B"/>
    <w:rsid w:val="00A036ED"/>
    <w:rsid w:val="00A03738"/>
    <w:rsid w:val="00A03954"/>
    <w:rsid w:val="00A03B77"/>
    <w:rsid w:val="00A03BFF"/>
    <w:rsid w:val="00A043F4"/>
    <w:rsid w:val="00A04578"/>
    <w:rsid w:val="00A0467E"/>
    <w:rsid w:val="00A0488E"/>
    <w:rsid w:val="00A04AA2"/>
    <w:rsid w:val="00A04AD2"/>
    <w:rsid w:val="00A04AF1"/>
    <w:rsid w:val="00A053B7"/>
    <w:rsid w:val="00A055F9"/>
    <w:rsid w:val="00A05A39"/>
    <w:rsid w:val="00A05C2E"/>
    <w:rsid w:val="00A05CC6"/>
    <w:rsid w:val="00A062A2"/>
    <w:rsid w:val="00A06453"/>
    <w:rsid w:val="00A0672B"/>
    <w:rsid w:val="00A06998"/>
    <w:rsid w:val="00A06CDC"/>
    <w:rsid w:val="00A06E33"/>
    <w:rsid w:val="00A0724E"/>
    <w:rsid w:val="00A073DA"/>
    <w:rsid w:val="00A0791D"/>
    <w:rsid w:val="00A07970"/>
    <w:rsid w:val="00A07DD7"/>
    <w:rsid w:val="00A101DD"/>
    <w:rsid w:val="00A10438"/>
    <w:rsid w:val="00A10948"/>
    <w:rsid w:val="00A10A69"/>
    <w:rsid w:val="00A110AA"/>
    <w:rsid w:val="00A114B2"/>
    <w:rsid w:val="00A11927"/>
    <w:rsid w:val="00A128A3"/>
    <w:rsid w:val="00A12AF7"/>
    <w:rsid w:val="00A12C21"/>
    <w:rsid w:val="00A131D2"/>
    <w:rsid w:val="00A132D6"/>
    <w:rsid w:val="00A13815"/>
    <w:rsid w:val="00A1385A"/>
    <w:rsid w:val="00A13C82"/>
    <w:rsid w:val="00A13DA9"/>
    <w:rsid w:val="00A1470E"/>
    <w:rsid w:val="00A14C78"/>
    <w:rsid w:val="00A14F96"/>
    <w:rsid w:val="00A151B3"/>
    <w:rsid w:val="00A1522E"/>
    <w:rsid w:val="00A156A2"/>
    <w:rsid w:val="00A157C0"/>
    <w:rsid w:val="00A15844"/>
    <w:rsid w:val="00A15921"/>
    <w:rsid w:val="00A15BBF"/>
    <w:rsid w:val="00A15D12"/>
    <w:rsid w:val="00A15F05"/>
    <w:rsid w:val="00A1678C"/>
    <w:rsid w:val="00A16893"/>
    <w:rsid w:val="00A169C9"/>
    <w:rsid w:val="00A16B46"/>
    <w:rsid w:val="00A16B59"/>
    <w:rsid w:val="00A16CB1"/>
    <w:rsid w:val="00A16FBB"/>
    <w:rsid w:val="00A17FE1"/>
    <w:rsid w:val="00A20C47"/>
    <w:rsid w:val="00A21318"/>
    <w:rsid w:val="00A213D5"/>
    <w:rsid w:val="00A2141F"/>
    <w:rsid w:val="00A216B3"/>
    <w:rsid w:val="00A21FF3"/>
    <w:rsid w:val="00A22085"/>
    <w:rsid w:val="00A22320"/>
    <w:rsid w:val="00A2250D"/>
    <w:rsid w:val="00A2261E"/>
    <w:rsid w:val="00A22A8E"/>
    <w:rsid w:val="00A22B53"/>
    <w:rsid w:val="00A22C4B"/>
    <w:rsid w:val="00A22D82"/>
    <w:rsid w:val="00A23937"/>
    <w:rsid w:val="00A24002"/>
    <w:rsid w:val="00A241BF"/>
    <w:rsid w:val="00A24406"/>
    <w:rsid w:val="00A24514"/>
    <w:rsid w:val="00A247F7"/>
    <w:rsid w:val="00A24B57"/>
    <w:rsid w:val="00A24E88"/>
    <w:rsid w:val="00A25185"/>
    <w:rsid w:val="00A25342"/>
    <w:rsid w:val="00A2547A"/>
    <w:rsid w:val="00A259DA"/>
    <w:rsid w:val="00A25FF0"/>
    <w:rsid w:val="00A266E6"/>
    <w:rsid w:val="00A268A5"/>
    <w:rsid w:val="00A26B29"/>
    <w:rsid w:val="00A26C53"/>
    <w:rsid w:val="00A26DB9"/>
    <w:rsid w:val="00A2735F"/>
    <w:rsid w:val="00A27464"/>
    <w:rsid w:val="00A2752A"/>
    <w:rsid w:val="00A2757A"/>
    <w:rsid w:val="00A279AF"/>
    <w:rsid w:val="00A27BD0"/>
    <w:rsid w:val="00A27E2F"/>
    <w:rsid w:val="00A3035D"/>
    <w:rsid w:val="00A303D1"/>
    <w:rsid w:val="00A30466"/>
    <w:rsid w:val="00A30674"/>
    <w:rsid w:val="00A3072C"/>
    <w:rsid w:val="00A309A8"/>
    <w:rsid w:val="00A30DCB"/>
    <w:rsid w:val="00A30E37"/>
    <w:rsid w:val="00A31B20"/>
    <w:rsid w:val="00A321B6"/>
    <w:rsid w:val="00A321B9"/>
    <w:rsid w:val="00A32218"/>
    <w:rsid w:val="00A323D1"/>
    <w:rsid w:val="00A323DD"/>
    <w:rsid w:val="00A32553"/>
    <w:rsid w:val="00A32BDD"/>
    <w:rsid w:val="00A33159"/>
    <w:rsid w:val="00A338DC"/>
    <w:rsid w:val="00A33B26"/>
    <w:rsid w:val="00A34B76"/>
    <w:rsid w:val="00A34C28"/>
    <w:rsid w:val="00A34F07"/>
    <w:rsid w:val="00A35608"/>
    <w:rsid w:val="00A360FD"/>
    <w:rsid w:val="00A36167"/>
    <w:rsid w:val="00A361C3"/>
    <w:rsid w:val="00A369AA"/>
    <w:rsid w:val="00A3705E"/>
    <w:rsid w:val="00A37293"/>
    <w:rsid w:val="00A3761D"/>
    <w:rsid w:val="00A37622"/>
    <w:rsid w:val="00A404F7"/>
    <w:rsid w:val="00A40ED3"/>
    <w:rsid w:val="00A41001"/>
    <w:rsid w:val="00A411FE"/>
    <w:rsid w:val="00A41555"/>
    <w:rsid w:val="00A41681"/>
    <w:rsid w:val="00A4199A"/>
    <w:rsid w:val="00A41AE3"/>
    <w:rsid w:val="00A41C37"/>
    <w:rsid w:val="00A41C91"/>
    <w:rsid w:val="00A4339D"/>
    <w:rsid w:val="00A439A9"/>
    <w:rsid w:val="00A439E7"/>
    <w:rsid w:val="00A43B0F"/>
    <w:rsid w:val="00A43B43"/>
    <w:rsid w:val="00A44017"/>
    <w:rsid w:val="00A444BF"/>
    <w:rsid w:val="00A451EC"/>
    <w:rsid w:val="00A456E3"/>
    <w:rsid w:val="00A457D7"/>
    <w:rsid w:val="00A45839"/>
    <w:rsid w:val="00A45888"/>
    <w:rsid w:val="00A4652B"/>
    <w:rsid w:val="00A4671A"/>
    <w:rsid w:val="00A46927"/>
    <w:rsid w:val="00A46A35"/>
    <w:rsid w:val="00A46CDF"/>
    <w:rsid w:val="00A46E12"/>
    <w:rsid w:val="00A47274"/>
    <w:rsid w:val="00A474E7"/>
    <w:rsid w:val="00A479F4"/>
    <w:rsid w:val="00A47D96"/>
    <w:rsid w:val="00A50A48"/>
    <w:rsid w:val="00A51165"/>
    <w:rsid w:val="00A51693"/>
    <w:rsid w:val="00A51E49"/>
    <w:rsid w:val="00A5259C"/>
    <w:rsid w:val="00A52BEF"/>
    <w:rsid w:val="00A53076"/>
    <w:rsid w:val="00A53518"/>
    <w:rsid w:val="00A53755"/>
    <w:rsid w:val="00A53AF9"/>
    <w:rsid w:val="00A53CD0"/>
    <w:rsid w:val="00A53DCC"/>
    <w:rsid w:val="00A53E52"/>
    <w:rsid w:val="00A5401A"/>
    <w:rsid w:val="00A54107"/>
    <w:rsid w:val="00A5431D"/>
    <w:rsid w:val="00A545BB"/>
    <w:rsid w:val="00A546B8"/>
    <w:rsid w:val="00A54707"/>
    <w:rsid w:val="00A54FDD"/>
    <w:rsid w:val="00A55662"/>
    <w:rsid w:val="00A559D0"/>
    <w:rsid w:val="00A55B2E"/>
    <w:rsid w:val="00A568F9"/>
    <w:rsid w:val="00A56E69"/>
    <w:rsid w:val="00A56EC8"/>
    <w:rsid w:val="00A5704B"/>
    <w:rsid w:val="00A5712C"/>
    <w:rsid w:val="00A571FB"/>
    <w:rsid w:val="00A573C7"/>
    <w:rsid w:val="00A57505"/>
    <w:rsid w:val="00A6044F"/>
    <w:rsid w:val="00A6081E"/>
    <w:rsid w:val="00A60A7B"/>
    <w:rsid w:val="00A612CA"/>
    <w:rsid w:val="00A6171C"/>
    <w:rsid w:val="00A61FC7"/>
    <w:rsid w:val="00A62048"/>
    <w:rsid w:val="00A62691"/>
    <w:rsid w:val="00A626CF"/>
    <w:rsid w:val="00A62BD7"/>
    <w:rsid w:val="00A62D02"/>
    <w:rsid w:val="00A62FD9"/>
    <w:rsid w:val="00A633E7"/>
    <w:rsid w:val="00A64608"/>
    <w:rsid w:val="00A64AF4"/>
    <w:rsid w:val="00A65344"/>
    <w:rsid w:val="00A655F8"/>
    <w:rsid w:val="00A65684"/>
    <w:rsid w:val="00A65702"/>
    <w:rsid w:val="00A65B25"/>
    <w:rsid w:val="00A65B5F"/>
    <w:rsid w:val="00A65E3F"/>
    <w:rsid w:val="00A65E54"/>
    <w:rsid w:val="00A66020"/>
    <w:rsid w:val="00A662B8"/>
    <w:rsid w:val="00A6658D"/>
    <w:rsid w:val="00A6662D"/>
    <w:rsid w:val="00A66B34"/>
    <w:rsid w:val="00A67288"/>
    <w:rsid w:val="00A673D2"/>
    <w:rsid w:val="00A67C41"/>
    <w:rsid w:val="00A67D54"/>
    <w:rsid w:val="00A7006D"/>
    <w:rsid w:val="00A70288"/>
    <w:rsid w:val="00A70686"/>
    <w:rsid w:val="00A706E5"/>
    <w:rsid w:val="00A707A9"/>
    <w:rsid w:val="00A707AC"/>
    <w:rsid w:val="00A70D2C"/>
    <w:rsid w:val="00A71037"/>
    <w:rsid w:val="00A7141B"/>
    <w:rsid w:val="00A7178B"/>
    <w:rsid w:val="00A71945"/>
    <w:rsid w:val="00A719F6"/>
    <w:rsid w:val="00A71A5F"/>
    <w:rsid w:val="00A7208C"/>
    <w:rsid w:val="00A7218A"/>
    <w:rsid w:val="00A72223"/>
    <w:rsid w:val="00A724A9"/>
    <w:rsid w:val="00A727AF"/>
    <w:rsid w:val="00A72BB9"/>
    <w:rsid w:val="00A7302C"/>
    <w:rsid w:val="00A730CF"/>
    <w:rsid w:val="00A73635"/>
    <w:rsid w:val="00A736A2"/>
    <w:rsid w:val="00A74001"/>
    <w:rsid w:val="00A743ED"/>
    <w:rsid w:val="00A743EE"/>
    <w:rsid w:val="00A7480F"/>
    <w:rsid w:val="00A74E0C"/>
    <w:rsid w:val="00A74F5D"/>
    <w:rsid w:val="00A7572C"/>
    <w:rsid w:val="00A757B9"/>
    <w:rsid w:val="00A76514"/>
    <w:rsid w:val="00A7652D"/>
    <w:rsid w:val="00A767B8"/>
    <w:rsid w:val="00A7684A"/>
    <w:rsid w:val="00A76A72"/>
    <w:rsid w:val="00A76B10"/>
    <w:rsid w:val="00A76FFA"/>
    <w:rsid w:val="00A7731A"/>
    <w:rsid w:val="00A775AE"/>
    <w:rsid w:val="00A7778E"/>
    <w:rsid w:val="00A778AC"/>
    <w:rsid w:val="00A77E3A"/>
    <w:rsid w:val="00A77F71"/>
    <w:rsid w:val="00A80141"/>
    <w:rsid w:val="00A80364"/>
    <w:rsid w:val="00A805A7"/>
    <w:rsid w:val="00A80A42"/>
    <w:rsid w:val="00A80C36"/>
    <w:rsid w:val="00A80CA4"/>
    <w:rsid w:val="00A80CBB"/>
    <w:rsid w:val="00A80D24"/>
    <w:rsid w:val="00A80E93"/>
    <w:rsid w:val="00A8101A"/>
    <w:rsid w:val="00A8103C"/>
    <w:rsid w:val="00A8138A"/>
    <w:rsid w:val="00A813FE"/>
    <w:rsid w:val="00A8154E"/>
    <w:rsid w:val="00A81B1F"/>
    <w:rsid w:val="00A81DE2"/>
    <w:rsid w:val="00A81E19"/>
    <w:rsid w:val="00A81FD3"/>
    <w:rsid w:val="00A8204F"/>
    <w:rsid w:val="00A822B2"/>
    <w:rsid w:val="00A8250B"/>
    <w:rsid w:val="00A82791"/>
    <w:rsid w:val="00A8336A"/>
    <w:rsid w:val="00A833E3"/>
    <w:rsid w:val="00A836E3"/>
    <w:rsid w:val="00A8425C"/>
    <w:rsid w:val="00A84261"/>
    <w:rsid w:val="00A84328"/>
    <w:rsid w:val="00A843C6"/>
    <w:rsid w:val="00A8446F"/>
    <w:rsid w:val="00A847E1"/>
    <w:rsid w:val="00A84DAA"/>
    <w:rsid w:val="00A85190"/>
    <w:rsid w:val="00A85311"/>
    <w:rsid w:val="00A8548F"/>
    <w:rsid w:val="00A85CE2"/>
    <w:rsid w:val="00A85DCB"/>
    <w:rsid w:val="00A86279"/>
    <w:rsid w:val="00A862AA"/>
    <w:rsid w:val="00A867CA"/>
    <w:rsid w:val="00A871E5"/>
    <w:rsid w:val="00A87CA2"/>
    <w:rsid w:val="00A87EBA"/>
    <w:rsid w:val="00A903DC"/>
    <w:rsid w:val="00A9056A"/>
    <w:rsid w:val="00A9077A"/>
    <w:rsid w:val="00A90DC1"/>
    <w:rsid w:val="00A91645"/>
    <w:rsid w:val="00A91709"/>
    <w:rsid w:val="00A917D8"/>
    <w:rsid w:val="00A91DAC"/>
    <w:rsid w:val="00A91F98"/>
    <w:rsid w:val="00A92709"/>
    <w:rsid w:val="00A92DE1"/>
    <w:rsid w:val="00A93122"/>
    <w:rsid w:val="00A931EA"/>
    <w:rsid w:val="00A93A5A"/>
    <w:rsid w:val="00A93BEF"/>
    <w:rsid w:val="00A946F8"/>
    <w:rsid w:val="00A94F55"/>
    <w:rsid w:val="00A952B7"/>
    <w:rsid w:val="00A95CCC"/>
    <w:rsid w:val="00A95CDC"/>
    <w:rsid w:val="00A95E35"/>
    <w:rsid w:val="00A95EB4"/>
    <w:rsid w:val="00A962EB"/>
    <w:rsid w:val="00A966E8"/>
    <w:rsid w:val="00A9701E"/>
    <w:rsid w:val="00A97038"/>
    <w:rsid w:val="00A97293"/>
    <w:rsid w:val="00A97514"/>
    <w:rsid w:val="00A97775"/>
    <w:rsid w:val="00A9795C"/>
    <w:rsid w:val="00A97B47"/>
    <w:rsid w:val="00AA0766"/>
    <w:rsid w:val="00AA097B"/>
    <w:rsid w:val="00AA0A67"/>
    <w:rsid w:val="00AA0F52"/>
    <w:rsid w:val="00AA1433"/>
    <w:rsid w:val="00AA1805"/>
    <w:rsid w:val="00AA1B1B"/>
    <w:rsid w:val="00AA1BFD"/>
    <w:rsid w:val="00AA1CB5"/>
    <w:rsid w:val="00AA1CDB"/>
    <w:rsid w:val="00AA1FDC"/>
    <w:rsid w:val="00AA2AE2"/>
    <w:rsid w:val="00AA30F9"/>
    <w:rsid w:val="00AA3573"/>
    <w:rsid w:val="00AA36A0"/>
    <w:rsid w:val="00AA3727"/>
    <w:rsid w:val="00AA390A"/>
    <w:rsid w:val="00AA3C46"/>
    <w:rsid w:val="00AA40CB"/>
    <w:rsid w:val="00AA40F9"/>
    <w:rsid w:val="00AA416D"/>
    <w:rsid w:val="00AA4290"/>
    <w:rsid w:val="00AA4303"/>
    <w:rsid w:val="00AA4A2E"/>
    <w:rsid w:val="00AA4B52"/>
    <w:rsid w:val="00AA5413"/>
    <w:rsid w:val="00AA5DDE"/>
    <w:rsid w:val="00AA6179"/>
    <w:rsid w:val="00AA63AF"/>
    <w:rsid w:val="00AA63B1"/>
    <w:rsid w:val="00AA67A1"/>
    <w:rsid w:val="00AA6800"/>
    <w:rsid w:val="00AA7C68"/>
    <w:rsid w:val="00AB015E"/>
    <w:rsid w:val="00AB0475"/>
    <w:rsid w:val="00AB12B1"/>
    <w:rsid w:val="00AB15F1"/>
    <w:rsid w:val="00AB2457"/>
    <w:rsid w:val="00AB2DEA"/>
    <w:rsid w:val="00AB3162"/>
    <w:rsid w:val="00AB317A"/>
    <w:rsid w:val="00AB319C"/>
    <w:rsid w:val="00AB3496"/>
    <w:rsid w:val="00AB35D3"/>
    <w:rsid w:val="00AB36BE"/>
    <w:rsid w:val="00AB3B86"/>
    <w:rsid w:val="00AB3C5E"/>
    <w:rsid w:val="00AB3FF2"/>
    <w:rsid w:val="00AB4146"/>
    <w:rsid w:val="00AB41BE"/>
    <w:rsid w:val="00AB4829"/>
    <w:rsid w:val="00AB51E9"/>
    <w:rsid w:val="00AB5445"/>
    <w:rsid w:val="00AB5542"/>
    <w:rsid w:val="00AB5655"/>
    <w:rsid w:val="00AB567F"/>
    <w:rsid w:val="00AB5FBE"/>
    <w:rsid w:val="00AB61D0"/>
    <w:rsid w:val="00AB6DCF"/>
    <w:rsid w:val="00AB7140"/>
    <w:rsid w:val="00AB76A9"/>
    <w:rsid w:val="00AB785A"/>
    <w:rsid w:val="00AB7A48"/>
    <w:rsid w:val="00AC0379"/>
    <w:rsid w:val="00AC0470"/>
    <w:rsid w:val="00AC0A30"/>
    <w:rsid w:val="00AC1094"/>
    <w:rsid w:val="00AC1280"/>
    <w:rsid w:val="00AC155B"/>
    <w:rsid w:val="00AC177A"/>
    <w:rsid w:val="00AC1EEE"/>
    <w:rsid w:val="00AC1EF0"/>
    <w:rsid w:val="00AC2206"/>
    <w:rsid w:val="00AC2567"/>
    <w:rsid w:val="00AC3097"/>
    <w:rsid w:val="00AC30A0"/>
    <w:rsid w:val="00AC351A"/>
    <w:rsid w:val="00AC38DF"/>
    <w:rsid w:val="00AC3900"/>
    <w:rsid w:val="00AC3DFE"/>
    <w:rsid w:val="00AC4793"/>
    <w:rsid w:val="00AC499D"/>
    <w:rsid w:val="00AC4E40"/>
    <w:rsid w:val="00AC4E8D"/>
    <w:rsid w:val="00AC50CD"/>
    <w:rsid w:val="00AC5384"/>
    <w:rsid w:val="00AC597D"/>
    <w:rsid w:val="00AC59C1"/>
    <w:rsid w:val="00AC5CE6"/>
    <w:rsid w:val="00AC5E2C"/>
    <w:rsid w:val="00AC60FB"/>
    <w:rsid w:val="00AC69EC"/>
    <w:rsid w:val="00AC6DCA"/>
    <w:rsid w:val="00AC6EC9"/>
    <w:rsid w:val="00AC7375"/>
    <w:rsid w:val="00AC76DD"/>
    <w:rsid w:val="00AC76E2"/>
    <w:rsid w:val="00AC76F8"/>
    <w:rsid w:val="00AC7C89"/>
    <w:rsid w:val="00AC7E57"/>
    <w:rsid w:val="00AD0020"/>
    <w:rsid w:val="00AD0B61"/>
    <w:rsid w:val="00AD0B90"/>
    <w:rsid w:val="00AD0D6F"/>
    <w:rsid w:val="00AD1043"/>
    <w:rsid w:val="00AD10C0"/>
    <w:rsid w:val="00AD14A5"/>
    <w:rsid w:val="00AD153E"/>
    <w:rsid w:val="00AD1982"/>
    <w:rsid w:val="00AD1BB5"/>
    <w:rsid w:val="00AD2313"/>
    <w:rsid w:val="00AD29B8"/>
    <w:rsid w:val="00AD2BD9"/>
    <w:rsid w:val="00AD2C8F"/>
    <w:rsid w:val="00AD2D46"/>
    <w:rsid w:val="00AD314E"/>
    <w:rsid w:val="00AD32C3"/>
    <w:rsid w:val="00AD3462"/>
    <w:rsid w:val="00AD3D7D"/>
    <w:rsid w:val="00AD48F2"/>
    <w:rsid w:val="00AD4AFA"/>
    <w:rsid w:val="00AD4C97"/>
    <w:rsid w:val="00AD4E40"/>
    <w:rsid w:val="00AD5BB3"/>
    <w:rsid w:val="00AD61C9"/>
    <w:rsid w:val="00AD63EC"/>
    <w:rsid w:val="00AD649D"/>
    <w:rsid w:val="00AD6CED"/>
    <w:rsid w:val="00AD7671"/>
    <w:rsid w:val="00AD7A54"/>
    <w:rsid w:val="00AD7BF5"/>
    <w:rsid w:val="00AE00EA"/>
    <w:rsid w:val="00AE024E"/>
    <w:rsid w:val="00AE0AFE"/>
    <w:rsid w:val="00AE0B5C"/>
    <w:rsid w:val="00AE0B8E"/>
    <w:rsid w:val="00AE0F9E"/>
    <w:rsid w:val="00AE14AA"/>
    <w:rsid w:val="00AE1587"/>
    <w:rsid w:val="00AE1A8C"/>
    <w:rsid w:val="00AE1B56"/>
    <w:rsid w:val="00AE2297"/>
    <w:rsid w:val="00AE2D2C"/>
    <w:rsid w:val="00AE2E74"/>
    <w:rsid w:val="00AE3093"/>
    <w:rsid w:val="00AE34F3"/>
    <w:rsid w:val="00AE358B"/>
    <w:rsid w:val="00AE38D7"/>
    <w:rsid w:val="00AE3AEB"/>
    <w:rsid w:val="00AE3EFA"/>
    <w:rsid w:val="00AE3F9D"/>
    <w:rsid w:val="00AE4014"/>
    <w:rsid w:val="00AE438D"/>
    <w:rsid w:val="00AE4791"/>
    <w:rsid w:val="00AE4CB7"/>
    <w:rsid w:val="00AE4EA2"/>
    <w:rsid w:val="00AE52B3"/>
    <w:rsid w:val="00AE5312"/>
    <w:rsid w:val="00AE5751"/>
    <w:rsid w:val="00AE5C3B"/>
    <w:rsid w:val="00AE5D71"/>
    <w:rsid w:val="00AE5DDB"/>
    <w:rsid w:val="00AE5E02"/>
    <w:rsid w:val="00AE6240"/>
    <w:rsid w:val="00AE6FB2"/>
    <w:rsid w:val="00AE724D"/>
    <w:rsid w:val="00AE7304"/>
    <w:rsid w:val="00AE775E"/>
    <w:rsid w:val="00AE7956"/>
    <w:rsid w:val="00AF02AA"/>
    <w:rsid w:val="00AF0427"/>
    <w:rsid w:val="00AF071C"/>
    <w:rsid w:val="00AF1084"/>
    <w:rsid w:val="00AF110C"/>
    <w:rsid w:val="00AF1D94"/>
    <w:rsid w:val="00AF1EE1"/>
    <w:rsid w:val="00AF20CF"/>
    <w:rsid w:val="00AF22CB"/>
    <w:rsid w:val="00AF2A70"/>
    <w:rsid w:val="00AF2ABD"/>
    <w:rsid w:val="00AF3163"/>
    <w:rsid w:val="00AF3350"/>
    <w:rsid w:val="00AF358A"/>
    <w:rsid w:val="00AF35EE"/>
    <w:rsid w:val="00AF368D"/>
    <w:rsid w:val="00AF371F"/>
    <w:rsid w:val="00AF4304"/>
    <w:rsid w:val="00AF4364"/>
    <w:rsid w:val="00AF446E"/>
    <w:rsid w:val="00AF45F0"/>
    <w:rsid w:val="00AF46DC"/>
    <w:rsid w:val="00AF5797"/>
    <w:rsid w:val="00AF5868"/>
    <w:rsid w:val="00AF5BF2"/>
    <w:rsid w:val="00AF60B0"/>
    <w:rsid w:val="00AF6346"/>
    <w:rsid w:val="00AF63BA"/>
    <w:rsid w:val="00AF652F"/>
    <w:rsid w:val="00AF65EF"/>
    <w:rsid w:val="00AF6892"/>
    <w:rsid w:val="00AF6CC6"/>
    <w:rsid w:val="00AF6EEC"/>
    <w:rsid w:val="00AF6F17"/>
    <w:rsid w:val="00AF7209"/>
    <w:rsid w:val="00AF75BD"/>
    <w:rsid w:val="00AF76A1"/>
    <w:rsid w:val="00AF78F4"/>
    <w:rsid w:val="00AF7AA8"/>
    <w:rsid w:val="00B0000A"/>
    <w:rsid w:val="00B00038"/>
    <w:rsid w:val="00B01B6B"/>
    <w:rsid w:val="00B0248D"/>
    <w:rsid w:val="00B02699"/>
    <w:rsid w:val="00B02824"/>
    <w:rsid w:val="00B02B41"/>
    <w:rsid w:val="00B03713"/>
    <w:rsid w:val="00B03DF7"/>
    <w:rsid w:val="00B04035"/>
    <w:rsid w:val="00B043B7"/>
    <w:rsid w:val="00B049A2"/>
    <w:rsid w:val="00B04B9D"/>
    <w:rsid w:val="00B053AE"/>
    <w:rsid w:val="00B05461"/>
    <w:rsid w:val="00B055B5"/>
    <w:rsid w:val="00B05750"/>
    <w:rsid w:val="00B05792"/>
    <w:rsid w:val="00B058AC"/>
    <w:rsid w:val="00B05C86"/>
    <w:rsid w:val="00B05CB3"/>
    <w:rsid w:val="00B06095"/>
    <w:rsid w:val="00B060BD"/>
    <w:rsid w:val="00B06462"/>
    <w:rsid w:val="00B06487"/>
    <w:rsid w:val="00B064AA"/>
    <w:rsid w:val="00B064D6"/>
    <w:rsid w:val="00B06825"/>
    <w:rsid w:val="00B06F76"/>
    <w:rsid w:val="00B070DC"/>
    <w:rsid w:val="00B07238"/>
    <w:rsid w:val="00B076FA"/>
    <w:rsid w:val="00B077D7"/>
    <w:rsid w:val="00B07A99"/>
    <w:rsid w:val="00B102C6"/>
    <w:rsid w:val="00B10639"/>
    <w:rsid w:val="00B10774"/>
    <w:rsid w:val="00B10891"/>
    <w:rsid w:val="00B10B31"/>
    <w:rsid w:val="00B10BE0"/>
    <w:rsid w:val="00B1135F"/>
    <w:rsid w:val="00B11A07"/>
    <w:rsid w:val="00B11CAE"/>
    <w:rsid w:val="00B11F1E"/>
    <w:rsid w:val="00B12587"/>
    <w:rsid w:val="00B12C68"/>
    <w:rsid w:val="00B12CB7"/>
    <w:rsid w:val="00B13740"/>
    <w:rsid w:val="00B13DA7"/>
    <w:rsid w:val="00B141AD"/>
    <w:rsid w:val="00B146D3"/>
    <w:rsid w:val="00B1475C"/>
    <w:rsid w:val="00B1483A"/>
    <w:rsid w:val="00B14854"/>
    <w:rsid w:val="00B14D0E"/>
    <w:rsid w:val="00B15213"/>
    <w:rsid w:val="00B152C8"/>
    <w:rsid w:val="00B15595"/>
    <w:rsid w:val="00B16178"/>
    <w:rsid w:val="00B1649D"/>
    <w:rsid w:val="00B1671E"/>
    <w:rsid w:val="00B16C5E"/>
    <w:rsid w:val="00B16CEA"/>
    <w:rsid w:val="00B171B1"/>
    <w:rsid w:val="00B1729C"/>
    <w:rsid w:val="00B1746B"/>
    <w:rsid w:val="00B17520"/>
    <w:rsid w:val="00B175A8"/>
    <w:rsid w:val="00B20079"/>
    <w:rsid w:val="00B201D9"/>
    <w:rsid w:val="00B20389"/>
    <w:rsid w:val="00B2071F"/>
    <w:rsid w:val="00B2074B"/>
    <w:rsid w:val="00B208C7"/>
    <w:rsid w:val="00B20EBF"/>
    <w:rsid w:val="00B2134B"/>
    <w:rsid w:val="00B2174D"/>
    <w:rsid w:val="00B218B5"/>
    <w:rsid w:val="00B21B08"/>
    <w:rsid w:val="00B22089"/>
    <w:rsid w:val="00B223D9"/>
    <w:rsid w:val="00B228B2"/>
    <w:rsid w:val="00B228F9"/>
    <w:rsid w:val="00B22EF1"/>
    <w:rsid w:val="00B2383A"/>
    <w:rsid w:val="00B23AE9"/>
    <w:rsid w:val="00B23C3D"/>
    <w:rsid w:val="00B23C99"/>
    <w:rsid w:val="00B23E87"/>
    <w:rsid w:val="00B23FD7"/>
    <w:rsid w:val="00B246EE"/>
    <w:rsid w:val="00B25230"/>
    <w:rsid w:val="00B2538E"/>
    <w:rsid w:val="00B254D0"/>
    <w:rsid w:val="00B25597"/>
    <w:rsid w:val="00B25636"/>
    <w:rsid w:val="00B2577D"/>
    <w:rsid w:val="00B26205"/>
    <w:rsid w:val="00B263AE"/>
    <w:rsid w:val="00B26400"/>
    <w:rsid w:val="00B26ACB"/>
    <w:rsid w:val="00B26B83"/>
    <w:rsid w:val="00B26E81"/>
    <w:rsid w:val="00B27091"/>
    <w:rsid w:val="00B272B5"/>
    <w:rsid w:val="00B30549"/>
    <w:rsid w:val="00B30805"/>
    <w:rsid w:val="00B308AE"/>
    <w:rsid w:val="00B3092D"/>
    <w:rsid w:val="00B312AF"/>
    <w:rsid w:val="00B31655"/>
    <w:rsid w:val="00B317DE"/>
    <w:rsid w:val="00B318CE"/>
    <w:rsid w:val="00B31B15"/>
    <w:rsid w:val="00B31B2C"/>
    <w:rsid w:val="00B31D5E"/>
    <w:rsid w:val="00B32176"/>
    <w:rsid w:val="00B3271D"/>
    <w:rsid w:val="00B327EE"/>
    <w:rsid w:val="00B32AC8"/>
    <w:rsid w:val="00B32CF5"/>
    <w:rsid w:val="00B32EF2"/>
    <w:rsid w:val="00B3338E"/>
    <w:rsid w:val="00B336C3"/>
    <w:rsid w:val="00B339A1"/>
    <w:rsid w:val="00B33CA6"/>
    <w:rsid w:val="00B33DA6"/>
    <w:rsid w:val="00B34358"/>
    <w:rsid w:val="00B34EF3"/>
    <w:rsid w:val="00B35079"/>
    <w:rsid w:val="00B3511B"/>
    <w:rsid w:val="00B353AC"/>
    <w:rsid w:val="00B3563C"/>
    <w:rsid w:val="00B35AA1"/>
    <w:rsid w:val="00B35E61"/>
    <w:rsid w:val="00B36297"/>
    <w:rsid w:val="00B3659D"/>
    <w:rsid w:val="00B365FB"/>
    <w:rsid w:val="00B36638"/>
    <w:rsid w:val="00B36759"/>
    <w:rsid w:val="00B3696D"/>
    <w:rsid w:val="00B36B82"/>
    <w:rsid w:val="00B36BB2"/>
    <w:rsid w:val="00B36E91"/>
    <w:rsid w:val="00B36FCB"/>
    <w:rsid w:val="00B36FD6"/>
    <w:rsid w:val="00B371F9"/>
    <w:rsid w:val="00B37239"/>
    <w:rsid w:val="00B3751D"/>
    <w:rsid w:val="00B375C1"/>
    <w:rsid w:val="00B37794"/>
    <w:rsid w:val="00B37B48"/>
    <w:rsid w:val="00B4017B"/>
    <w:rsid w:val="00B40211"/>
    <w:rsid w:val="00B40217"/>
    <w:rsid w:val="00B40555"/>
    <w:rsid w:val="00B405B8"/>
    <w:rsid w:val="00B410AB"/>
    <w:rsid w:val="00B414A7"/>
    <w:rsid w:val="00B41C50"/>
    <w:rsid w:val="00B4201D"/>
    <w:rsid w:val="00B4209B"/>
    <w:rsid w:val="00B421B8"/>
    <w:rsid w:val="00B42308"/>
    <w:rsid w:val="00B42746"/>
    <w:rsid w:val="00B428B8"/>
    <w:rsid w:val="00B42945"/>
    <w:rsid w:val="00B42A0B"/>
    <w:rsid w:val="00B42F93"/>
    <w:rsid w:val="00B43019"/>
    <w:rsid w:val="00B432B4"/>
    <w:rsid w:val="00B43A03"/>
    <w:rsid w:val="00B43A51"/>
    <w:rsid w:val="00B43DA7"/>
    <w:rsid w:val="00B43E0F"/>
    <w:rsid w:val="00B43EDA"/>
    <w:rsid w:val="00B43EF6"/>
    <w:rsid w:val="00B441AE"/>
    <w:rsid w:val="00B44413"/>
    <w:rsid w:val="00B4489F"/>
    <w:rsid w:val="00B4497B"/>
    <w:rsid w:val="00B451BE"/>
    <w:rsid w:val="00B452A0"/>
    <w:rsid w:val="00B45738"/>
    <w:rsid w:val="00B459B7"/>
    <w:rsid w:val="00B45AE8"/>
    <w:rsid w:val="00B45C1B"/>
    <w:rsid w:val="00B45F04"/>
    <w:rsid w:val="00B46738"/>
    <w:rsid w:val="00B46C6A"/>
    <w:rsid w:val="00B46F17"/>
    <w:rsid w:val="00B47226"/>
    <w:rsid w:val="00B47362"/>
    <w:rsid w:val="00B4740F"/>
    <w:rsid w:val="00B47762"/>
    <w:rsid w:val="00B47966"/>
    <w:rsid w:val="00B47E81"/>
    <w:rsid w:val="00B47F6F"/>
    <w:rsid w:val="00B47FBA"/>
    <w:rsid w:val="00B504DE"/>
    <w:rsid w:val="00B5087D"/>
    <w:rsid w:val="00B50A1D"/>
    <w:rsid w:val="00B50F63"/>
    <w:rsid w:val="00B5101E"/>
    <w:rsid w:val="00B510B1"/>
    <w:rsid w:val="00B52124"/>
    <w:rsid w:val="00B521CD"/>
    <w:rsid w:val="00B52495"/>
    <w:rsid w:val="00B52570"/>
    <w:rsid w:val="00B526D9"/>
    <w:rsid w:val="00B528BB"/>
    <w:rsid w:val="00B52A69"/>
    <w:rsid w:val="00B52B89"/>
    <w:rsid w:val="00B53162"/>
    <w:rsid w:val="00B53654"/>
    <w:rsid w:val="00B537AE"/>
    <w:rsid w:val="00B53B2C"/>
    <w:rsid w:val="00B53B44"/>
    <w:rsid w:val="00B53B55"/>
    <w:rsid w:val="00B5430B"/>
    <w:rsid w:val="00B543D9"/>
    <w:rsid w:val="00B54889"/>
    <w:rsid w:val="00B54D77"/>
    <w:rsid w:val="00B55387"/>
    <w:rsid w:val="00B55A4E"/>
    <w:rsid w:val="00B55FA1"/>
    <w:rsid w:val="00B56211"/>
    <w:rsid w:val="00B5625D"/>
    <w:rsid w:val="00B565B4"/>
    <w:rsid w:val="00B568E1"/>
    <w:rsid w:val="00B56DA9"/>
    <w:rsid w:val="00B57128"/>
    <w:rsid w:val="00B5751D"/>
    <w:rsid w:val="00B57E00"/>
    <w:rsid w:val="00B60291"/>
    <w:rsid w:val="00B602E8"/>
    <w:rsid w:val="00B60507"/>
    <w:rsid w:val="00B608ED"/>
    <w:rsid w:val="00B60FCD"/>
    <w:rsid w:val="00B616B6"/>
    <w:rsid w:val="00B6171A"/>
    <w:rsid w:val="00B61E02"/>
    <w:rsid w:val="00B621CC"/>
    <w:rsid w:val="00B62DA5"/>
    <w:rsid w:val="00B6319C"/>
    <w:rsid w:val="00B64501"/>
    <w:rsid w:val="00B64673"/>
    <w:rsid w:val="00B64D3D"/>
    <w:rsid w:val="00B64E53"/>
    <w:rsid w:val="00B64F97"/>
    <w:rsid w:val="00B64FE7"/>
    <w:rsid w:val="00B65086"/>
    <w:rsid w:val="00B654EF"/>
    <w:rsid w:val="00B65623"/>
    <w:rsid w:val="00B656D8"/>
    <w:rsid w:val="00B65A3D"/>
    <w:rsid w:val="00B65AE8"/>
    <w:rsid w:val="00B6629A"/>
    <w:rsid w:val="00B66929"/>
    <w:rsid w:val="00B67601"/>
    <w:rsid w:val="00B6789C"/>
    <w:rsid w:val="00B67C75"/>
    <w:rsid w:val="00B67D3A"/>
    <w:rsid w:val="00B67FD5"/>
    <w:rsid w:val="00B701C9"/>
    <w:rsid w:val="00B7029B"/>
    <w:rsid w:val="00B7038C"/>
    <w:rsid w:val="00B70E28"/>
    <w:rsid w:val="00B7148B"/>
    <w:rsid w:val="00B71672"/>
    <w:rsid w:val="00B71692"/>
    <w:rsid w:val="00B7186C"/>
    <w:rsid w:val="00B7187D"/>
    <w:rsid w:val="00B720B5"/>
    <w:rsid w:val="00B72603"/>
    <w:rsid w:val="00B72C6B"/>
    <w:rsid w:val="00B72F58"/>
    <w:rsid w:val="00B73141"/>
    <w:rsid w:val="00B73425"/>
    <w:rsid w:val="00B736AE"/>
    <w:rsid w:val="00B739E5"/>
    <w:rsid w:val="00B73F43"/>
    <w:rsid w:val="00B74104"/>
    <w:rsid w:val="00B7419F"/>
    <w:rsid w:val="00B74356"/>
    <w:rsid w:val="00B74489"/>
    <w:rsid w:val="00B744FD"/>
    <w:rsid w:val="00B74524"/>
    <w:rsid w:val="00B747C1"/>
    <w:rsid w:val="00B74A53"/>
    <w:rsid w:val="00B74B90"/>
    <w:rsid w:val="00B75461"/>
    <w:rsid w:val="00B754F0"/>
    <w:rsid w:val="00B75B3C"/>
    <w:rsid w:val="00B760BC"/>
    <w:rsid w:val="00B761B3"/>
    <w:rsid w:val="00B76407"/>
    <w:rsid w:val="00B768B9"/>
    <w:rsid w:val="00B76D79"/>
    <w:rsid w:val="00B76DF2"/>
    <w:rsid w:val="00B770F1"/>
    <w:rsid w:val="00B77706"/>
    <w:rsid w:val="00B77A92"/>
    <w:rsid w:val="00B77A9A"/>
    <w:rsid w:val="00B80237"/>
    <w:rsid w:val="00B80D11"/>
    <w:rsid w:val="00B81451"/>
    <w:rsid w:val="00B82878"/>
    <w:rsid w:val="00B82CFB"/>
    <w:rsid w:val="00B82D51"/>
    <w:rsid w:val="00B82DFB"/>
    <w:rsid w:val="00B8326B"/>
    <w:rsid w:val="00B83969"/>
    <w:rsid w:val="00B83B70"/>
    <w:rsid w:val="00B83DA9"/>
    <w:rsid w:val="00B84158"/>
    <w:rsid w:val="00B847F4"/>
    <w:rsid w:val="00B8569F"/>
    <w:rsid w:val="00B85952"/>
    <w:rsid w:val="00B85982"/>
    <w:rsid w:val="00B859CA"/>
    <w:rsid w:val="00B86AA6"/>
    <w:rsid w:val="00B86BD6"/>
    <w:rsid w:val="00B86E58"/>
    <w:rsid w:val="00B86F89"/>
    <w:rsid w:val="00B870FE"/>
    <w:rsid w:val="00B87693"/>
    <w:rsid w:val="00B876D5"/>
    <w:rsid w:val="00B87798"/>
    <w:rsid w:val="00B878FC"/>
    <w:rsid w:val="00B90029"/>
    <w:rsid w:val="00B90051"/>
    <w:rsid w:val="00B9008B"/>
    <w:rsid w:val="00B90169"/>
    <w:rsid w:val="00B90703"/>
    <w:rsid w:val="00B918EB"/>
    <w:rsid w:val="00B91FE6"/>
    <w:rsid w:val="00B923A2"/>
    <w:rsid w:val="00B927A8"/>
    <w:rsid w:val="00B9294D"/>
    <w:rsid w:val="00B92A0F"/>
    <w:rsid w:val="00B92B6E"/>
    <w:rsid w:val="00B92BF0"/>
    <w:rsid w:val="00B936D4"/>
    <w:rsid w:val="00B93F2C"/>
    <w:rsid w:val="00B9428F"/>
    <w:rsid w:val="00B9448F"/>
    <w:rsid w:val="00B95111"/>
    <w:rsid w:val="00B955BE"/>
    <w:rsid w:val="00B95A88"/>
    <w:rsid w:val="00B961AF"/>
    <w:rsid w:val="00B9635A"/>
    <w:rsid w:val="00B963EA"/>
    <w:rsid w:val="00B96909"/>
    <w:rsid w:val="00B96E10"/>
    <w:rsid w:val="00B96E8E"/>
    <w:rsid w:val="00B96F57"/>
    <w:rsid w:val="00B970B3"/>
    <w:rsid w:val="00B9737A"/>
    <w:rsid w:val="00B9778D"/>
    <w:rsid w:val="00B97E29"/>
    <w:rsid w:val="00BA01B9"/>
    <w:rsid w:val="00BA0B3E"/>
    <w:rsid w:val="00BA0B6C"/>
    <w:rsid w:val="00BA0CBF"/>
    <w:rsid w:val="00BA0E1A"/>
    <w:rsid w:val="00BA1385"/>
    <w:rsid w:val="00BA1804"/>
    <w:rsid w:val="00BA1ABB"/>
    <w:rsid w:val="00BA1E55"/>
    <w:rsid w:val="00BA2052"/>
    <w:rsid w:val="00BA244C"/>
    <w:rsid w:val="00BA27A6"/>
    <w:rsid w:val="00BA3212"/>
    <w:rsid w:val="00BA3431"/>
    <w:rsid w:val="00BA3798"/>
    <w:rsid w:val="00BA3AAC"/>
    <w:rsid w:val="00BA3AD5"/>
    <w:rsid w:val="00BA3CB8"/>
    <w:rsid w:val="00BA3D36"/>
    <w:rsid w:val="00BA401E"/>
    <w:rsid w:val="00BA433A"/>
    <w:rsid w:val="00BA4778"/>
    <w:rsid w:val="00BA4826"/>
    <w:rsid w:val="00BA4C21"/>
    <w:rsid w:val="00BA4C87"/>
    <w:rsid w:val="00BA4DA9"/>
    <w:rsid w:val="00BA4DF8"/>
    <w:rsid w:val="00BA4F6C"/>
    <w:rsid w:val="00BA665C"/>
    <w:rsid w:val="00BA6AF3"/>
    <w:rsid w:val="00BA71E8"/>
    <w:rsid w:val="00BA7659"/>
    <w:rsid w:val="00BA7BB6"/>
    <w:rsid w:val="00BB036E"/>
    <w:rsid w:val="00BB049B"/>
    <w:rsid w:val="00BB05C6"/>
    <w:rsid w:val="00BB078E"/>
    <w:rsid w:val="00BB0B04"/>
    <w:rsid w:val="00BB0EFF"/>
    <w:rsid w:val="00BB110B"/>
    <w:rsid w:val="00BB16F5"/>
    <w:rsid w:val="00BB1752"/>
    <w:rsid w:val="00BB1AF6"/>
    <w:rsid w:val="00BB1D00"/>
    <w:rsid w:val="00BB20BF"/>
    <w:rsid w:val="00BB2702"/>
    <w:rsid w:val="00BB29F9"/>
    <w:rsid w:val="00BB2C40"/>
    <w:rsid w:val="00BB2F9F"/>
    <w:rsid w:val="00BB328E"/>
    <w:rsid w:val="00BB34DF"/>
    <w:rsid w:val="00BB3970"/>
    <w:rsid w:val="00BB3FDA"/>
    <w:rsid w:val="00BB4827"/>
    <w:rsid w:val="00BB4AD5"/>
    <w:rsid w:val="00BB4DC0"/>
    <w:rsid w:val="00BB4E9F"/>
    <w:rsid w:val="00BB516E"/>
    <w:rsid w:val="00BB55DE"/>
    <w:rsid w:val="00BB5851"/>
    <w:rsid w:val="00BB5EC1"/>
    <w:rsid w:val="00BB5EEB"/>
    <w:rsid w:val="00BB6147"/>
    <w:rsid w:val="00BB680F"/>
    <w:rsid w:val="00BB6BC9"/>
    <w:rsid w:val="00BB7005"/>
    <w:rsid w:val="00BB723C"/>
    <w:rsid w:val="00BB73A7"/>
    <w:rsid w:val="00BB73EA"/>
    <w:rsid w:val="00BB752C"/>
    <w:rsid w:val="00BB7EE6"/>
    <w:rsid w:val="00BC07BC"/>
    <w:rsid w:val="00BC0DFC"/>
    <w:rsid w:val="00BC0E9D"/>
    <w:rsid w:val="00BC10FF"/>
    <w:rsid w:val="00BC1212"/>
    <w:rsid w:val="00BC1294"/>
    <w:rsid w:val="00BC12EF"/>
    <w:rsid w:val="00BC1A0C"/>
    <w:rsid w:val="00BC1ACB"/>
    <w:rsid w:val="00BC214B"/>
    <w:rsid w:val="00BC2230"/>
    <w:rsid w:val="00BC239F"/>
    <w:rsid w:val="00BC27D2"/>
    <w:rsid w:val="00BC2CB9"/>
    <w:rsid w:val="00BC2F8F"/>
    <w:rsid w:val="00BC330A"/>
    <w:rsid w:val="00BC38D9"/>
    <w:rsid w:val="00BC3C20"/>
    <w:rsid w:val="00BC3EC8"/>
    <w:rsid w:val="00BC3F37"/>
    <w:rsid w:val="00BC4219"/>
    <w:rsid w:val="00BC4783"/>
    <w:rsid w:val="00BC4900"/>
    <w:rsid w:val="00BC5027"/>
    <w:rsid w:val="00BC5219"/>
    <w:rsid w:val="00BC5620"/>
    <w:rsid w:val="00BC5E74"/>
    <w:rsid w:val="00BC63D7"/>
    <w:rsid w:val="00BC6A4C"/>
    <w:rsid w:val="00BC6C58"/>
    <w:rsid w:val="00BC6E6D"/>
    <w:rsid w:val="00BC752D"/>
    <w:rsid w:val="00BC7977"/>
    <w:rsid w:val="00BC7B92"/>
    <w:rsid w:val="00BC7B9D"/>
    <w:rsid w:val="00BC7CA0"/>
    <w:rsid w:val="00BD0439"/>
    <w:rsid w:val="00BD04FF"/>
    <w:rsid w:val="00BD0625"/>
    <w:rsid w:val="00BD0B01"/>
    <w:rsid w:val="00BD0B67"/>
    <w:rsid w:val="00BD0DB8"/>
    <w:rsid w:val="00BD1892"/>
    <w:rsid w:val="00BD1F95"/>
    <w:rsid w:val="00BD2EE1"/>
    <w:rsid w:val="00BD38A6"/>
    <w:rsid w:val="00BD3EFD"/>
    <w:rsid w:val="00BD411C"/>
    <w:rsid w:val="00BD4351"/>
    <w:rsid w:val="00BD4730"/>
    <w:rsid w:val="00BD48A8"/>
    <w:rsid w:val="00BD4B9B"/>
    <w:rsid w:val="00BD4C3C"/>
    <w:rsid w:val="00BD4C71"/>
    <w:rsid w:val="00BD4F4B"/>
    <w:rsid w:val="00BD5229"/>
    <w:rsid w:val="00BD5458"/>
    <w:rsid w:val="00BD54B8"/>
    <w:rsid w:val="00BD5711"/>
    <w:rsid w:val="00BD5777"/>
    <w:rsid w:val="00BD5B3E"/>
    <w:rsid w:val="00BD5EE6"/>
    <w:rsid w:val="00BD62F8"/>
    <w:rsid w:val="00BD669A"/>
    <w:rsid w:val="00BD69E5"/>
    <w:rsid w:val="00BD6C31"/>
    <w:rsid w:val="00BD6CA2"/>
    <w:rsid w:val="00BD6D8F"/>
    <w:rsid w:val="00BD6E10"/>
    <w:rsid w:val="00BD732F"/>
    <w:rsid w:val="00BD73B9"/>
    <w:rsid w:val="00BD743E"/>
    <w:rsid w:val="00BD76E6"/>
    <w:rsid w:val="00BD7858"/>
    <w:rsid w:val="00BD794B"/>
    <w:rsid w:val="00BD7BF8"/>
    <w:rsid w:val="00BE0939"/>
    <w:rsid w:val="00BE0A32"/>
    <w:rsid w:val="00BE0D4A"/>
    <w:rsid w:val="00BE0E11"/>
    <w:rsid w:val="00BE0F5E"/>
    <w:rsid w:val="00BE1041"/>
    <w:rsid w:val="00BE1047"/>
    <w:rsid w:val="00BE13CD"/>
    <w:rsid w:val="00BE15B1"/>
    <w:rsid w:val="00BE1773"/>
    <w:rsid w:val="00BE1B52"/>
    <w:rsid w:val="00BE1CC6"/>
    <w:rsid w:val="00BE1D35"/>
    <w:rsid w:val="00BE1ED5"/>
    <w:rsid w:val="00BE2284"/>
    <w:rsid w:val="00BE234E"/>
    <w:rsid w:val="00BE25C2"/>
    <w:rsid w:val="00BE282C"/>
    <w:rsid w:val="00BE2BE2"/>
    <w:rsid w:val="00BE2D70"/>
    <w:rsid w:val="00BE2EF9"/>
    <w:rsid w:val="00BE414B"/>
    <w:rsid w:val="00BE43C0"/>
    <w:rsid w:val="00BE4462"/>
    <w:rsid w:val="00BE4562"/>
    <w:rsid w:val="00BE459C"/>
    <w:rsid w:val="00BE470C"/>
    <w:rsid w:val="00BE4DE8"/>
    <w:rsid w:val="00BE505C"/>
    <w:rsid w:val="00BE5424"/>
    <w:rsid w:val="00BE5734"/>
    <w:rsid w:val="00BE594C"/>
    <w:rsid w:val="00BE5BA3"/>
    <w:rsid w:val="00BE5E9A"/>
    <w:rsid w:val="00BE61FA"/>
    <w:rsid w:val="00BE624B"/>
    <w:rsid w:val="00BE64C3"/>
    <w:rsid w:val="00BE670E"/>
    <w:rsid w:val="00BE6833"/>
    <w:rsid w:val="00BE7011"/>
    <w:rsid w:val="00BE7261"/>
    <w:rsid w:val="00BE7B43"/>
    <w:rsid w:val="00BE7DD5"/>
    <w:rsid w:val="00BF06B0"/>
    <w:rsid w:val="00BF071B"/>
    <w:rsid w:val="00BF0775"/>
    <w:rsid w:val="00BF0C20"/>
    <w:rsid w:val="00BF177D"/>
    <w:rsid w:val="00BF1A23"/>
    <w:rsid w:val="00BF1ABC"/>
    <w:rsid w:val="00BF22A6"/>
    <w:rsid w:val="00BF2408"/>
    <w:rsid w:val="00BF2C13"/>
    <w:rsid w:val="00BF2E1E"/>
    <w:rsid w:val="00BF33A6"/>
    <w:rsid w:val="00BF3D4A"/>
    <w:rsid w:val="00BF3E63"/>
    <w:rsid w:val="00BF40D2"/>
    <w:rsid w:val="00BF42ED"/>
    <w:rsid w:val="00BF4539"/>
    <w:rsid w:val="00BF4E1D"/>
    <w:rsid w:val="00BF4EE1"/>
    <w:rsid w:val="00BF51CE"/>
    <w:rsid w:val="00BF5661"/>
    <w:rsid w:val="00BF57EB"/>
    <w:rsid w:val="00BF5D09"/>
    <w:rsid w:val="00BF5F0A"/>
    <w:rsid w:val="00BF607D"/>
    <w:rsid w:val="00BF6081"/>
    <w:rsid w:val="00BF60A4"/>
    <w:rsid w:val="00BF6405"/>
    <w:rsid w:val="00BF6736"/>
    <w:rsid w:val="00BF79F9"/>
    <w:rsid w:val="00C0040B"/>
    <w:rsid w:val="00C006BD"/>
    <w:rsid w:val="00C00A26"/>
    <w:rsid w:val="00C00AF7"/>
    <w:rsid w:val="00C013D2"/>
    <w:rsid w:val="00C01972"/>
    <w:rsid w:val="00C023F6"/>
    <w:rsid w:val="00C02452"/>
    <w:rsid w:val="00C02889"/>
    <w:rsid w:val="00C02F9A"/>
    <w:rsid w:val="00C030C0"/>
    <w:rsid w:val="00C03AEC"/>
    <w:rsid w:val="00C03CD1"/>
    <w:rsid w:val="00C04004"/>
    <w:rsid w:val="00C04860"/>
    <w:rsid w:val="00C04C55"/>
    <w:rsid w:val="00C051AC"/>
    <w:rsid w:val="00C058CF"/>
    <w:rsid w:val="00C05C25"/>
    <w:rsid w:val="00C06115"/>
    <w:rsid w:val="00C061D3"/>
    <w:rsid w:val="00C06607"/>
    <w:rsid w:val="00C0672D"/>
    <w:rsid w:val="00C069E7"/>
    <w:rsid w:val="00C06DCD"/>
    <w:rsid w:val="00C06E0C"/>
    <w:rsid w:val="00C06EE6"/>
    <w:rsid w:val="00C074CA"/>
    <w:rsid w:val="00C0762F"/>
    <w:rsid w:val="00C07657"/>
    <w:rsid w:val="00C07B12"/>
    <w:rsid w:val="00C07D24"/>
    <w:rsid w:val="00C1010C"/>
    <w:rsid w:val="00C106FC"/>
    <w:rsid w:val="00C108D8"/>
    <w:rsid w:val="00C10A3A"/>
    <w:rsid w:val="00C10C8F"/>
    <w:rsid w:val="00C10CF1"/>
    <w:rsid w:val="00C10DF9"/>
    <w:rsid w:val="00C1124E"/>
    <w:rsid w:val="00C11387"/>
    <w:rsid w:val="00C11436"/>
    <w:rsid w:val="00C116B5"/>
    <w:rsid w:val="00C116C9"/>
    <w:rsid w:val="00C11A7E"/>
    <w:rsid w:val="00C11F6B"/>
    <w:rsid w:val="00C1220B"/>
    <w:rsid w:val="00C128B4"/>
    <w:rsid w:val="00C12C3F"/>
    <w:rsid w:val="00C12C61"/>
    <w:rsid w:val="00C12F3B"/>
    <w:rsid w:val="00C1317B"/>
    <w:rsid w:val="00C133D9"/>
    <w:rsid w:val="00C13565"/>
    <w:rsid w:val="00C136B0"/>
    <w:rsid w:val="00C1389B"/>
    <w:rsid w:val="00C13AE8"/>
    <w:rsid w:val="00C13CB5"/>
    <w:rsid w:val="00C13FA2"/>
    <w:rsid w:val="00C147A8"/>
    <w:rsid w:val="00C14A6E"/>
    <w:rsid w:val="00C15101"/>
    <w:rsid w:val="00C15897"/>
    <w:rsid w:val="00C15C21"/>
    <w:rsid w:val="00C160E7"/>
    <w:rsid w:val="00C163EB"/>
    <w:rsid w:val="00C168AB"/>
    <w:rsid w:val="00C169B7"/>
    <w:rsid w:val="00C174AE"/>
    <w:rsid w:val="00C17823"/>
    <w:rsid w:val="00C20EB1"/>
    <w:rsid w:val="00C21714"/>
    <w:rsid w:val="00C219CF"/>
    <w:rsid w:val="00C21E20"/>
    <w:rsid w:val="00C22190"/>
    <w:rsid w:val="00C22415"/>
    <w:rsid w:val="00C22522"/>
    <w:rsid w:val="00C226FE"/>
    <w:rsid w:val="00C229B9"/>
    <w:rsid w:val="00C22DDE"/>
    <w:rsid w:val="00C22DEA"/>
    <w:rsid w:val="00C230F4"/>
    <w:rsid w:val="00C23374"/>
    <w:rsid w:val="00C23965"/>
    <w:rsid w:val="00C241C0"/>
    <w:rsid w:val="00C242FE"/>
    <w:rsid w:val="00C24507"/>
    <w:rsid w:val="00C24EAE"/>
    <w:rsid w:val="00C250D0"/>
    <w:rsid w:val="00C254CB"/>
    <w:rsid w:val="00C25632"/>
    <w:rsid w:val="00C25739"/>
    <w:rsid w:val="00C2645A"/>
    <w:rsid w:val="00C26817"/>
    <w:rsid w:val="00C2684E"/>
    <w:rsid w:val="00C26C23"/>
    <w:rsid w:val="00C26C9B"/>
    <w:rsid w:val="00C26CBC"/>
    <w:rsid w:val="00C26FA5"/>
    <w:rsid w:val="00C27585"/>
    <w:rsid w:val="00C275E7"/>
    <w:rsid w:val="00C2786B"/>
    <w:rsid w:val="00C27A70"/>
    <w:rsid w:val="00C27B87"/>
    <w:rsid w:val="00C27CFA"/>
    <w:rsid w:val="00C30106"/>
    <w:rsid w:val="00C304EB"/>
    <w:rsid w:val="00C30745"/>
    <w:rsid w:val="00C30CD8"/>
    <w:rsid w:val="00C30E06"/>
    <w:rsid w:val="00C30FED"/>
    <w:rsid w:val="00C31010"/>
    <w:rsid w:val="00C31066"/>
    <w:rsid w:val="00C31721"/>
    <w:rsid w:val="00C31AEB"/>
    <w:rsid w:val="00C31D4A"/>
    <w:rsid w:val="00C32221"/>
    <w:rsid w:val="00C3267D"/>
    <w:rsid w:val="00C3279D"/>
    <w:rsid w:val="00C329E6"/>
    <w:rsid w:val="00C329F5"/>
    <w:rsid w:val="00C32BCA"/>
    <w:rsid w:val="00C332DC"/>
    <w:rsid w:val="00C33312"/>
    <w:rsid w:val="00C336D5"/>
    <w:rsid w:val="00C33BCA"/>
    <w:rsid w:val="00C34275"/>
    <w:rsid w:val="00C343B8"/>
    <w:rsid w:val="00C347D8"/>
    <w:rsid w:val="00C34ABE"/>
    <w:rsid w:val="00C34D77"/>
    <w:rsid w:val="00C3510A"/>
    <w:rsid w:val="00C35646"/>
    <w:rsid w:val="00C35991"/>
    <w:rsid w:val="00C35AFE"/>
    <w:rsid w:val="00C35B6B"/>
    <w:rsid w:val="00C35D33"/>
    <w:rsid w:val="00C36244"/>
    <w:rsid w:val="00C363B2"/>
    <w:rsid w:val="00C36E1D"/>
    <w:rsid w:val="00C3716A"/>
    <w:rsid w:val="00C373FE"/>
    <w:rsid w:val="00C376E2"/>
    <w:rsid w:val="00C37701"/>
    <w:rsid w:val="00C37738"/>
    <w:rsid w:val="00C378D8"/>
    <w:rsid w:val="00C4005C"/>
    <w:rsid w:val="00C40A1D"/>
    <w:rsid w:val="00C41910"/>
    <w:rsid w:val="00C41DDF"/>
    <w:rsid w:val="00C41E1B"/>
    <w:rsid w:val="00C42121"/>
    <w:rsid w:val="00C42932"/>
    <w:rsid w:val="00C42F41"/>
    <w:rsid w:val="00C4359F"/>
    <w:rsid w:val="00C435DE"/>
    <w:rsid w:val="00C43C26"/>
    <w:rsid w:val="00C43F81"/>
    <w:rsid w:val="00C447F2"/>
    <w:rsid w:val="00C44EDA"/>
    <w:rsid w:val="00C4558D"/>
    <w:rsid w:val="00C45813"/>
    <w:rsid w:val="00C459C6"/>
    <w:rsid w:val="00C45A55"/>
    <w:rsid w:val="00C45A8E"/>
    <w:rsid w:val="00C45BEF"/>
    <w:rsid w:val="00C45EFB"/>
    <w:rsid w:val="00C46591"/>
    <w:rsid w:val="00C46B8E"/>
    <w:rsid w:val="00C46E0B"/>
    <w:rsid w:val="00C4724D"/>
    <w:rsid w:val="00C47897"/>
    <w:rsid w:val="00C478FF"/>
    <w:rsid w:val="00C479D6"/>
    <w:rsid w:val="00C479EA"/>
    <w:rsid w:val="00C47AD5"/>
    <w:rsid w:val="00C47E1D"/>
    <w:rsid w:val="00C47F10"/>
    <w:rsid w:val="00C500C3"/>
    <w:rsid w:val="00C50176"/>
    <w:rsid w:val="00C507B6"/>
    <w:rsid w:val="00C507BC"/>
    <w:rsid w:val="00C508F9"/>
    <w:rsid w:val="00C50922"/>
    <w:rsid w:val="00C50A5E"/>
    <w:rsid w:val="00C50BDB"/>
    <w:rsid w:val="00C51617"/>
    <w:rsid w:val="00C517B8"/>
    <w:rsid w:val="00C51843"/>
    <w:rsid w:val="00C51925"/>
    <w:rsid w:val="00C51A63"/>
    <w:rsid w:val="00C523A1"/>
    <w:rsid w:val="00C5262C"/>
    <w:rsid w:val="00C5264F"/>
    <w:rsid w:val="00C52929"/>
    <w:rsid w:val="00C52A2D"/>
    <w:rsid w:val="00C533E8"/>
    <w:rsid w:val="00C53554"/>
    <w:rsid w:val="00C53591"/>
    <w:rsid w:val="00C5368B"/>
    <w:rsid w:val="00C53F4B"/>
    <w:rsid w:val="00C54097"/>
    <w:rsid w:val="00C542C9"/>
    <w:rsid w:val="00C54374"/>
    <w:rsid w:val="00C543B3"/>
    <w:rsid w:val="00C543DD"/>
    <w:rsid w:val="00C5452C"/>
    <w:rsid w:val="00C54DFC"/>
    <w:rsid w:val="00C54F22"/>
    <w:rsid w:val="00C54FD5"/>
    <w:rsid w:val="00C55943"/>
    <w:rsid w:val="00C55B04"/>
    <w:rsid w:val="00C55E51"/>
    <w:rsid w:val="00C5611D"/>
    <w:rsid w:val="00C56309"/>
    <w:rsid w:val="00C5670D"/>
    <w:rsid w:val="00C5674B"/>
    <w:rsid w:val="00C5677A"/>
    <w:rsid w:val="00C56C44"/>
    <w:rsid w:val="00C57256"/>
    <w:rsid w:val="00C573E0"/>
    <w:rsid w:val="00C576FC"/>
    <w:rsid w:val="00C57F6B"/>
    <w:rsid w:val="00C603A9"/>
    <w:rsid w:val="00C6057E"/>
    <w:rsid w:val="00C605F4"/>
    <w:rsid w:val="00C60718"/>
    <w:rsid w:val="00C60929"/>
    <w:rsid w:val="00C60B0E"/>
    <w:rsid w:val="00C60DA1"/>
    <w:rsid w:val="00C610A3"/>
    <w:rsid w:val="00C61417"/>
    <w:rsid w:val="00C61665"/>
    <w:rsid w:val="00C61BD5"/>
    <w:rsid w:val="00C61C38"/>
    <w:rsid w:val="00C633BE"/>
    <w:rsid w:val="00C6343C"/>
    <w:rsid w:val="00C637B0"/>
    <w:rsid w:val="00C63899"/>
    <w:rsid w:val="00C6425D"/>
    <w:rsid w:val="00C64282"/>
    <w:rsid w:val="00C64EE7"/>
    <w:rsid w:val="00C6506E"/>
    <w:rsid w:val="00C650D3"/>
    <w:rsid w:val="00C65346"/>
    <w:rsid w:val="00C65654"/>
    <w:rsid w:val="00C65837"/>
    <w:rsid w:val="00C6584A"/>
    <w:rsid w:val="00C65C94"/>
    <w:rsid w:val="00C660C5"/>
    <w:rsid w:val="00C662C6"/>
    <w:rsid w:val="00C666A7"/>
    <w:rsid w:val="00C667E5"/>
    <w:rsid w:val="00C667F8"/>
    <w:rsid w:val="00C66A1E"/>
    <w:rsid w:val="00C66AAB"/>
    <w:rsid w:val="00C66E47"/>
    <w:rsid w:val="00C67211"/>
    <w:rsid w:val="00C6737F"/>
    <w:rsid w:val="00C675A4"/>
    <w:rsid w:val="00C676FB"/>
    <w:rsid w:val="00C6777D"/>
    <w:rsid w:val="00C67938"/>
    <w:rsid w:val="00C67B00"/>
    <w:rsid w:val="00C67B11"/>
    <w:rsid w:val="00C67F63"/>
    <w:rsid w:val="00C700CF"/>
    <w:rsid w:val="00C701A6"/>
    <w:rsid w:val="00C703E8"/>
    <w:rsid w:val="00C70510"/>
    <w:rsid w:val="00C70679"/>
    <w:rsid w:val="00C70A22"/>
    <w:rsid w:val="00C70EA4"/>
    <w:rsid w:val="00C71389"/>
    <w:rsid w:val="00C7150F"/>
    <w:rsid w:val="00C71CCC"/>
    <w:rsid w:val="00C71D5E"/>
    <w:rsid w:val="00C71EA9"/>
    <w:rsid w:val="00C71F86"/>
    <w:rsid w:val="00C72809"/>
    <w:rsid w:val="00C73199"/>
    <w:rsid w:val="00C73AB8"/>
    <w:rsid w:val="00C73C03"/>
    <w:rsid w:val="00C73C51"/>
    <w:rsid w:val="00C73EB3"/>
    <w:rsid w:val="00C73FEC"/>
    <w:rsid w:val="00C740CD"/>
    <w:rsid w:val="00C74683"/>
    <w:rsid w:val="00C7479B"/>
    <w:rsid w:val="00C74938"/>
    <w:rsid w:val="00C74B95"/>
    <w:rsid w:val="00C74BAB"/>
    <w:rsid w:val="00C74C8F"/>
    <w:rsid w:val="00C74D23"/>
    <w:rsid w:val="00C750FD"/>
    <w:rsid w:val="00C75385"/>
    <w:rsid w:val="00C7553F"/>
    <w:rsid w:val="00C75B53"/>
    <w:rsid w:val="00C75D48"/>
    <w:rsid w:val="00C75F37"/>
    <w:rsid w:val="00C75F45"/>
    <w:rsid w:val="00C75FDC"/>
    <w:rsid w:val="00C7601C"/>
    <w:rsid w:val="00C760A4"/>
    <w:rsid w:val="00C7644C"/>
    <w:rsid w:val="00C7669E"/>
    <w:rsid w:val="00C76718"/>
    <w:rsid w:val="00C76A56"/>
    <w:rsid w:val="00C76A70"/>
    <w:rsid w:val="00C76E52"/>
    <w:rsid w:val="00C77E10"/>
    <w:rsid w:val="00C77EAE"/>
    <w:rsid w:val="00C77F33"/>
    <w:rsid w:val="00C80166"/>
    <w:rsid w:val="00C804FB"/>
    <w:rsid w:val="00C80689"/>
    <w:rsid w:val="00C80A87"/>
    <w:rsid w:val="00C80DC2"/>
    <w:rsid w:val="00C80E21"/>
    <w:rsid w:val="00C80EE6"/>
    <w:rsid w:val="00C81154"/>
    <w:rsid w:val="00C81281"/>
    <w:rsid w:val="00C81761"/>
    <w:rsid w:val="00C81899"/>
    <w:rsid w:val="00C81911"/>
    <w:rsid w:val="00C81A73"/>
    <w:rsid w:val="00C8217B"/>
    <w:rsid w:val="00C82507"/>
    <w:rsid w:val="00C8253E"/>
    <w:rsid w:val="00C825C7"/>
    <w:rsid w:val="00C82829"/>
    <w:rsid w:val="00C82A58"/>
    <w:rsid w:val="00C8386E"/>
    <w:rsid w:val="00C83FA3"/>
    <w:rsid w:val="00C83FEF"/>
    <w:rsid w:val="00C84293"/>
    <w:rsid w:val="00C8454D"/>
    <w:rsid w:val="00C84C27"/>
    <w:rsid w:val="00C84D3E"/>
    <w:rsid w:val="00C84DED"/>
    <w:rsid w:val="00C84EB1"/>
    <w:rsid w:val="00C85D53"/>
    <w:rsid w:val="00C85D6D"/>
    <w:rsid w:val="00C85E08"/>
    <w:rsid w:val="00C85E23"/>
    <w:rsid w:val="00C85FD8"/>
    <w:rsid w:val="00C86243"/>
    <w:rsid w:val="00C869B2"/>
    <w:rsid w:val="00C870D8"/>
    <w:rsid w:val="00C87721"/>
    <w:rsid w:val="00C87B97"/>
    <w:rsid w:val="00C87C6B"/>
    <w:rsid w:val="00C87C9B"/>
    <w:rsid w:val="00C87E19"/>
    <w:rsid w:val="00C904A4"/>
    <w:rsid w:val="00C90CBB"/>
    <w:rsid w:val="00C90DE7"/>
    <w:rsid w:val="00C90E80"/>
    <w:rsid w:val="00C91000"/>
    <w:rsid w:val="00C913E7"/>
    <w:rsid w:val="00C9174A"/>
    <w:rsid w:val="00C91A4F"/>
    <w:rsid w:val="00C91E03"/>
    <w:rsid w:val="00C92F3C"/>
    <w:rsid w:val="00C93ABB"/>
    <w:rsid w:val="00C941D5"/>
    <w:rsid w:val="00C94945"/>
    <w:rsid w:val="00C94A03"/>
    <w:rsid w:val="00C95192"/>
    <w:rsid w:val="00C953BF"/>
    <w:rsid w:val="00C954D1"/>
    <w:rsid w:val="00C958AD"/>
    <w:rsid w:val="00C9630D"/>
    <w:rsid w:val="00C96335"/>
    <w:rsid w:val="00C96CF6"/>
    <w:rsid w:val="00C96DA0"/>
    <w:rsid w:val="00C970AB"/>
    <w:rsid w:val="00C977C9"/>
    <w:rsid w:val="00C97D21"/>
    <w:rsid w:val="00CA0047"/>
    <w:rsid w:val="00CA016F"/>
    <w:rsid w:val="00CA029E"/>
    <w:rsid w:val="00CA030D"/>
    <w:rsid w:val="00CA0C6B"/>
    <w:rsid w:val="00CA106A"/>
    <w:rsid w:val="00CA17F8"/>
    <w:rsid w:val="00CA197E"/>
    <w:rsid w:val="00CA1A84"/>
    <w:rsid w:val="00CA1F6F"/>
    <w:rsid w:val="00CA21DA"/>
    <w:rsid w:val="00CA22FE"/>
    <w:rsid w:val="00CA2379"/>
    <w:rsid w:val="00CA2652"/>
    <w:rsid w:val="00CA26B3"/>
    <w:rsid w:val="00CA29BB"/>
    <w:rsid w:val="00CA29C8"/>
    <w:rsid w:val="00CA2DE3"/>
    <w:rsid w:val="00CA2E89"/>
    <w:rsid w:val="00CA337D"/>
    <w:rsid w:val="00CA3385"/>
    <w:rsid w:val="00CA3387"/>
    <w:rsid w:val="00CA3673"/>
    <w:rsid w:val="00CA3B6A"/>
    <w:rsid w:val="00CA431C"/>
    <w:rsid w:val="00CA4987"/>
    <w:rsid w:val="00CA5908"/>
    <w:rsid w:val="00CA593B"/>
    <w:rsid w:val="00CA5A31"/>
    <w:rsid w:val="00CA5CEA"/>
    <w:rsid w:val="00CA6B5B"/>
    <w:rsid w:val="00CA6DEF"/>
    <w:rsid w:val="00CA6DF2"/>
    <w:rsid w:val="00CA6E1D"/>
    <w:rsid w:val="00CA75AD"/>
    <w:rsid w:val="00CA79D1"/>
    <w:rsid w:val="00CA7BCE"/>
    <w:rsid w:val="00CA7C12"/>
    <w:rsid w:val="00CA7DDA"/>
    <w:rsid w:val="00CB01CF"/>
    <w:rsid w:val="00CB0349"/>
    <w:rsid w:val="00CB0568"/>
    <w:rsid w:val="00CB0AF8"/>
    <w:rsid w:val="00CB0B03"/>
    <w:rsid w:val="00CB0B5B"/>
    <w:rsid w:val="00CB0E6D"/>
    <w:rsid w:val="00CB17D4"/>
    <w:rsid w:val="00CB1A3F"/>
    <w:rsid w:val="00CB29FB"/>
    <w:rsid w:val="00CB2BF9"/>
    <w:rsid w:val="00CB2D99"/>
    <w:rsid w:val="00CB2DDB"/>
    <w:rsid w:val="00CB2E32"/>
    <w:rsid w:val="00CB3015"/>
    <w:rsid w:val="00CB3033"/>
    <w:rsid w:val="00CB31D4"/>
    <w:rsid w:val="00CB3F47"/>
    <w:rsid w:val="00CB4234"/>
    <w:rsid w:val="00CB47D4"/>
    <w:rsid w:val="00CB48CB"/>
    <w:rsid w:val="00CB5188"/>
    <w:rsid w:val="00CB51C2"/>
    <w:rsid w:val="00CB55CB"/>
    <w:rsid w:val="00CB59B8"/>
    <w:rsid w:val="00CB5A2E"/>
    <w:rsid w:val="00CB5AD0"/>
    <w:rsid w:val="00CB5B45"/>
    <w:rsid w:val="00CB6394"/>
    <w:rsid w:val="00CB63C0"/>
    <w:rsid w:val="00CB6C47"/>
    <w:rsid w:val="00CB7281"/>
    <w:rsid w:val="00CB758F"/>
    <w:rsid w:val="00CB78A6"/>
    <w:rsid w:val="00CB7A78"/>
    <w:rsid w:val="00CBF3DF"/>
    <w:rsid w:val="00CC004B"/>
    <w:rsid w:val="00CC05B8"/>
    <w:rsid w:val="00CC10FE"/>
    <w:rsid w:val="00CC18DA"/>
    <w:rsid w:val="00CC18F1"/>
    <w:rsid w:val="00CC19DA"/>
    <w:rsid w:val="00CC1B8D"/>
    <w:rsid w:val="00CC1BAE"/>
    <w:rsid w:val="00CC1C3E"/>
    <w:rsid w:val="00CC2462"/>
    <w:rsid w:val="00CC25A8"/>
    <w:rsid w:val="00CC26E0"/>
    <w:rsid w:val="00CC2777"/>
    <w:rsid w:val="00CC2ABE"/>
    <w:rsid w:val="00CC2D8A"/>
    <w:rsid w:val="00CC2DDB"/>
    <w:rsid w:val="00CC2E78"/>
    <w:rsid w:val="00CC3157"/>
    <w:rsid w:val="00CC3740"/>
    <w:rsid w:val="00CC3908"/>
    <w:rsid w:val="00CC3A4B"/>
    <w:rsid w:val="00CC3DF5"/>
    <w:rsid w:val="00CC423B"/>
    <w:rsid w:val="00CC4241"/>
    <w:rsid w:val="00CC42CB"/>
    <w:rsid w:val="00CC4493"/>
    <w:rsid w:val="00CC483E"/>
    <w:rsid w:val="00CC49F5"/>
    <w:rsid w:val="00CC4E8D"/>
    <w:rsid w:val="00CC50A3"/>
    <w:rsid w:val="00CC52F1"/>
    <w:rsid w:val="00CC572B"/>
    <w:rsid w:val="00CC5872"/>
    <w:rsid w:val="00CC5B1B"/>
    <w:rsid w:val="00CC5E55"/>
    <w:rsid w:val="00CC62CA"/>
    <w:rsid w:val="00CC63F2"/>
    <w:rsid w:val="00CC6575"/>
    <w:rsid w:val="00CC67B5"/>
    <w:rsid w:val="00CC68DD"/>
    <w:rsid w:val="00CC731D"/>
    <w:rsid w:val="00CC76B5"/>
    <w:rsid w:val="00CC7847"/>
    <w:rsid w:val="00CC79CA"/>
    <w:rsid w:val="00CD02DB"/>
    <w:rsid w:val="00CD0BA6"/>
    <w:rsid w:val="00CD170A"/>
    <w:rsid w:val="00CD1CF0"/>
    <w:rsid w:val="00CD1EC0"/>
    <w:rsid w:val="00CD1F7C"/>
    <w:rsid w:val="00CD2454"/>
    <w:rsid w:val="00CD2E64"/>
    <w:rsid w:val="00CD32A2"/>
    <w:rsid w:val="00CD32C9"/>
    <w:rsid w:val="00CD340D"/>
    <w:rsid w:val="00CD460A"/>
    <w:rsid w:val="00CD4CD8"/>
    <w:rsid w:val="00CD4FEE"/>
    <w:rsid w:val="00CD5143"/>
    <w:rsid w:val="00CD517A"/>
    <w:rsid w:val="00CD52FE"/>
    <w:rsid w:val="00CD5600"/>
    <w:rsid w:val="00CD5889"/>
    <w:rsid w:val="00CD5F17"/>
    <w:rsid w:val="00CD6F12"/>
    <w:rsid w:val="00CD73F0"/>
    <w:rsid w:val="00CD7658"/>
    <w:rsid w:val="00CD7778"/>
    <w:rsid w:val="00CE057B"/>
    <w:rsid w:val="00CE05C6"/>
    <w:rsid w:val="00CE06C6"/>
    <w:rsid w:val="00CE07EB"/>
    <w:rsid w:val="00CE1164"/>
    <w:rsid w:val="00CE1910"/>
    <w:rsid w:val="00CE1A1E"/>
    <w:rsid w:val="00CE1B09"/>
    <w:rsid w:val="00CE1B45"/>
    <w:rsid w:val="00CE2130"/>
    <w:rsid w:val="00CE24C6"/>
    <w:rsid w:val="00CE2A48"/>
    <w:rsid w:val="00CE2AF6"/>
    <w:rsid w:val="00CE2DFF"/>
    <w:rsid w:val="00CE2E76"/>
    <w:rsid w:val="00CE2F14"/>
    <w:rsid w:val="00CE3014"/>
    <w:rsid w:val="00CE303D"/>
    <w:rsid w:val="00CE32B8"/>
    <w:rsid w:val="00CE341F"/>
    <w:rsid w:val="00CE3661"/>
    <w:rsid w:val="00CE3792"/>
    <w:rsid w:val="00CE3A94"/>
    <w:rsid w:val="00CE3F95"/>
    <w:rsid w:val="00CE4D86"/>
    <w:rsid w:val="00CE500B"/>
    <w:rsid w:val="00CE524A"/>
    <w:rsid w:val="00CE52B4"/>
    <w:rsid w:val="00CE52DD"/>
    <w:rsid w:val="00CE558A"/>
    <w:rsid w:val="00CE583E"/>
    <w:rsid w:val="00CE59E8"/>
    <w:rsid w:val="00CE5C3E"/>
    <w:rsid w:val="00CE6518"/>
    <w:rsid w:val="00CE6889"/>
    <w:rsid w:val="00CE6FEB"/>
    <w:rsid w:val="00CE701F"/>
    <w:rsid w:val="00CE72D8"/>
    <w:rsid w:val="00CE791F"/>
    <w:rsid w:val="00CE7A48"/>
    <w:rsid w:val="00CE7BD8"/>
    <w:rsid w:val="00CF0105"/>
    <w:rsid w:val="00CF017B"/>
    <w:rsid w:val="00CF0260"/>
    <w:rsid w:val="00CF041C"/>
    <w:rsid w:val="00CF089E"/>
    <w:rsid w:val="00CF0AF4"/>
    <w:rsid w:val="00CF10BE"/>
    <w:rsid w:val="00CF1328"/>
    <w:rsid w:val="00CF14C5"/>
    <w:rsid w:val="00CF1652"/>
    <w:rsid w:val="00CF1CB4"/>
    <w:rsid w:val="00CF1DDA"/>
    <w:rsid w:val="00CF20AA"/>
    <w:rsid w:val="00CF2135"/>
    <w:rsid w:val="00CF2283"/>
    <w:rsid w:val="00CF2406"/>
    <w:rsid w:val="00CF247E"/>
    <w:rsid w:val="00CF26B9"/>
    <w:rsid w:val="00CF275F"/>
    <w:rsid w:val="00CF27BD"/>
    <w:rsid w:val="00CF27D8"/>
    <w:rsid w:val="00CF2BA0"/>
    <w:rsid w:val="00CF2EB8"/>
    <w:rsid w:val="00CF2F79"/>
    <w:rsid w:val="00CF32B2"/>
    <w:rsid w:val="00CF3646"/>
    <w:rsid w:val="00CF3804"/>
    <w:rsid w:val="00CF3FB7"/>
    <w:rsid w:val="00CF415E"/>
    <w:rsid w:val="00CF47C3"/>
    <w:rsid w:val="00CF4EB3"/>
    <w:rsid w:val="00CF5369"/>
    <w:rsid w:val="00CF54CE"/>
    <w:rsid w:val="00CF55C9"/>
    <w:rsid w:val="00CF569E"/>
    <w:rsid w:val="00CF57CB"/>
    <w:rsid w:val="00CF58CD"/>
    <w:rsid w:val="00CF5960"/>
    <w:rsid w:val="00CF5A9C"/>
    <w:rsid w:val="00CF5AE7"/>
    <w:rsid w:val="00CF5B16"/>
    <w:rsid w:val="00CF5F96"/>
    <w:rsid w:val="00CF6842"/>
    <w:rsid w:val="00CF720C"/>
    <w:rsid w:val="00CF731B"/>
    <w:rsid w:val="00CF7A20"/>
    <w:rsid w:val="00CF7D19"/>
    <w:rsid w:val="00D0007A"/>
    <w:rsid w:val="00D00614"/>
    <w:rsid w:val="00D00A02"/>
    <w:rsid w:val="00D00B28"/>
    <w:rsid w:val="00D00F4E"/>
    <w:rsid w:val="00D00FF4"/>
    <w:rsid w:val="00D014C7"/>
    <w:rsid w:val="00D016D1"/>
    <w:rsid w:val="00D01841"/>
    <w:rsid w:val="00D01F1A"/>
    <w:rsid w:val="00D0200D"/>
    <w:rsid w:val="00D022C8"/>
    <w:rsid w:val="00D024B9"/>
    <w:rsid w:val="00D024F8"/>
    <w:rsid w:val="00D02BE1"/>
    <w:rsid w:val="00D02ECD"/>
    <w:rsid w:val="00D02F3A"/>
    <w:rsid w:val="00D03475"/>
    <w:rsid w:val="00D03C31"/>
    <w:rsid w:val="00D0456F"/>
    <w:rsid w:val="00D045F3"/>
    <w:rsid w:val="00D0479D"/>
    <w:rsid w:val="00D047F1"/>
    <w:rsid w:val="00D04DB2"/>
    <w:rsid w:val="00D050BB"/>
    <w:rsid w:val="00D05101"/>
    <w:rsid w:val="00D05332"/>
    <w:rsid w:val="00D05713"/>
    <w:rsid w:val="00D05898"/>
    <w:rsid w:val="00D05BFD"/>
    <w:rsid w:val="00D05F63"/>
    <w:rsid w:val="00D06549"/>
    <w:rsid w:val="00D06923"/>
    <w:rsid w:val="00D06BFF"/>
    <w:rsid w:val="00D06C45"/>
    <w:rsid w:val="00D075D3"/>
    <w:rsid w:val="00D07B0A"/>
    <w:rsid w:val="00D108AC"/>
    <w:rsid w:val="00D10956"/>
    <w:rsid w:val="00D10D78"/>
    <w:rsid w:val="00D10E42"/>
    <w:rsid w:val="00D1128C"/>
    <w:rsid w:val="00D11369"/>
    <w:rsid w:val="00D11726"/>
    <w:rsid w:val="00D1177B"/>
    <w:rsid w:val="00D11D1F"/>
    <w:rsid w:val="00D1200E"/>
    <w:rsid w:val="00D12263"/>
    <w:rsid w:val="00D1244C"/>
    <w:rsid w:val="00D126BA"/>
    <w:rsid w:val="00D12C17"/>
    <w:rsid w:val="00D12F22"/>
    <w:rsid w:val="00D131D7"/>
    <w:rsid w:val="00D134B9"/>
    <w:rsid w:val="00D136D0"/>
    <w:rsid w:val="00D1420E"/>
    <w:rsid w:val="00D1434E"/>
    <w:rsid w:val="00D143AC"/>
    <w:rsid w:val="00D143B5"/>
    <w:rsid w:val="00D144BE"/>
    <w:rsid w:val="00D14B55"/>
    <w:rsid w:val="00D14F04"/>
    <w:rsid w:val="00D14F95"/>
    <w:rsid w:val="00D155F9"/>
    <w:rsid w:val="00D15BA4"/>
    <w:rsid w:val="00D15E69"/>
    <w:rsid w:val="00D161BC"/>
    <w:rsid w:val="00D16248"/>
    <w:rsid w:val="00D1624A"/>
    <w:rsid w:val="00D16844"/>
    <w:rsid w:val="00D17925"/>
    <w:rsid w:val="00D179AC"/>
    <w:rsid w:val="00D17C7F"/>
    <w:rsid w:val="00D20315"/>
    <w:rsid w:val="00D209E4"/>
    <w:rsid w:val="00D20CE0"/>
    <w:rsid w:val="00D21A1B"/>
    <w:rsid w:val="00D21BFC"/>
    <w:rsid w:val="00D21F59"/>
    <w:rsid w:val="00D22092"/>
    <w:rsid w:val="00D221CB"/>
    <w:rsid w:val="00D22428"/>
    <w:rsid w:val="00D225DC"/>
    <w:rsid w:val="00D23452"/>
    <w:rsid w:val="00D23C6D"/>
    <w:rsid w:val="00D23D1C"/>
    <w:rsid w:val="00D23EE8"/>
    <w:rsid w:val="00D23F30"/>
    <w:rsid w:val="00D24238"/>
    <w:rsid w:val="00D245C9"/>
    <w:rsid w:val="00D25208"/>
    <w:rsid w:val="00D25A27"/>
    <w:rsid w:val="00D25B7E"/>
    <w:rsid w:val="00D25B90"/>
    <w:rsid w:val="00D25DAD"/>
    <w:rsid w:val="00D262C2"/>
    <w:rsid w:val="00D27507"/>
    <w:rsid w:val="00D2784F"/>
    <w:rsid w:val="00D27BB7"/>
    <w:rsid w:val="00D27E21"/>
    <w:rsid w:val="00D3028F"/>
    <w:rsid w:val="00D3033B"/>
    <w:rsid w:val="00D3034F"/>
    <w:rsid w:val="00D30767"/>
    <w:rsid w:val="00D307D5"/>
    <w:rsid w:val="00D30B44"/>
    <w:rsid w:val="00D30EA3"/>
    <w:rsid w:val="00D3137D"/>
    <w:rsid w:val="00D316AD"/>
    <w:rsid w:val="00D317F2"/>
    <w:rsid w:val="00D31ABB"/>
    <w:rsid w:val="00D31CB7"/>
    <w:rsid w:val="00D32091"/>
    <w:rsid w:val="00D32123"/>
    <w:rsid w:val="00D323BB"/>
    <w:rsid w:val="00D324A7"/>
    <w:rsid w:val="00D32582"/>
    <w:rsid w:val="00D32704"/>
    <w:rsid w:val="00D329C0"/>
    <w:rsid w:val="00D32B85"/>
    <w:rsid w:val="00D32F60"/>
    <w:rsid w:val="00D32FFF"/>
    <w:rsid w:val="00D3320F"/>
    <w:rsid w:val="00D33429"/>
    <w:rsid w:val="00D335CD"/>
    <w:rsid w:val="00D3362E"/>
    <w:rsid w:val="00D33676"/>
    <w:rsid w:val="00D33996"/>
    <w:rsid w:val="00D33B68"/>
    <w:rsid w:val="00D3498C"/>
    <w:rsid w:val="00D3499C"/>
    <w:rsid w:val="00D34AEF"/>
    <w:rsid w:val="00D35023"/>
    <w:rsid w:val="00D35216"/>
    <w:rsid w:val="00D35D8B"/>
    <w:rsid w:val="00D35DFE"/>
    <w:rsid w:val="00D35F74"/>
    <w:rsid w:val="00D364AF"/>
    <w:rsid w:val="00D366A9"/>
    <w:rsid w:val="00D36BF4"/>
    <w:rsid w:val="00D36DAB"/>
    <w:rsid w:val="00D37531"/>
    <w:rsid w:val="00D37C0E"/>
    <w:rsid w:val="00D37CB3"/>
    <w:rsid w:val="00D37E1D"/>
    <w:rsid w:val="00D40247"/>
    <w:rsid w:val="00D40253"/>
    <w:rsid w:val="00D402DF"/>
    <w:rsid w:val="00D40961"/>
    <w:rsid w:val="00D40D27"/>
    <w:rsid w:val="00D41056"/>
    <w:rsid w:val="00D41081"/>
    <w:rsid w:val="00D418F0"/>
    <w:rsid w:val="00D41C4D"/>
    <w:rsid w:val="00D41D64"/>
    <w:rsid w:val="00D41D68"/>
    <w:rsid w:val="00D41EB1"/>
    <w:rsid w:val="00D422C7"/>
    <w:rsid w:val="00D42650"/>
    <w:rsid w:val="00D42B81"/>
    <w:rsid w:val="00D434F4"/>
    <w:rsid w:val="00D4353C"/>
    <w:rsid w:val="00D4364B"/>
    <w:rsid w:val="00D43BAE"/>
    <w:rsid w:val="00D43CBE"/>
    <w:rsid w:val="00D43D98"/>
    <w:rsid w:val="00D44562"/>
    <w:rsid w:val="00D446E4"/>
    <w:rsid w:val="00D447F0"/>
    <w:rsid w:val="00D44AAC"/>
    <w:rsid w:val="00D45101"/>
    <w:rsid w:val="00D4569E"/>
    <w:rsid w:val="00D458D7"/>
    <w:rsid w:val="00D45A83"/>
    <w:rsid w:val="00D45B81"/>
    <w:rsid w:val="00D45DA6"/>
    <w:rsid w:val="00D45F23"/>
    <w:rsid w:val="00D45F4A"/>
    <w:rsid w:val="00D460D0"/>
    <w:rsid w:val="00D4610E"/>
    <w:rsid w:val="00D463AA"/>
    <w:rsid w:val="00D4645B"/>
    <w:rsid w:val="00D4664B"/>
    <w:rsid w:val="00D469B0"/>
    <w:rsid w:val="00D46CAA"/>
    <w:rsid w:val="00D46FDA"/>
    <w:rsid w:val="00D470FD"/>
    <w:rsid w:val="00D47C56"/>
    <w:rsid w:val="00D500C2"/>
    <w:rsid w:val="00D50728"/>
    <w:rsid w:val="00D507D5"/>
    <w:rsid w:val="00D50910"/>
    <w:rsid w:val="00D50D93"/>
    <w:rsid w:val="00D51180"/>
    <w:rsid w:val="00D51402"/>
    <w:rsid w:val="00D51567"/>
    <w:rsid w:val="00D51586"/>
    <w:rsid w:val="00D515D6"/>
    <w:rsid w:val="00D51916"/>
    <w:rsid w:val="00D52692"/>
    <w:rsid w:val="00D53138"/>
    <w:rsid w:val="00D53E2E"/>
    <w:rsid w:val="00D54F3E"/>
    <w:rsid w:val="00D551D7"/>
    <w:rsid w:val="00D55352"/>
    <w:rsid w:val="00D55591"/>
    <w:rsid w:val="00D55690"/>
    <w:rsid w:val="00D55A45"/>
    <w:rsid w:val="00D56140"/>
    <w:rsid w:val="00D56210"/>
    <w:rsid w:val="00D56270"/>
    <w:rsid w:val="00D563AB"/>
    <w:rsid w:val="00D5654A"/>
    <w:rsid w:val="00D57074"/>
    <w:rsid w:val="00D57091"/>
    <w:rsid w:val="00D57255"/>
    <w:rsid w:val="00D575CE"/>
    <w:rsid w:val="00D57616"/>
    <w:rsid w:val="00D57A0B"/>
    <w:rsid w:val="00D57A2A"/>
    <w:rsid w:val="00D57D22"/>
    <w:rsid w:val="00D60323"/>
    <w:rsid w:val="00D6052E"/>
    <w:rsid w:val="00D6082F"/>
    <w:rsid w:val="00D60EA7"/>
    <w:rsid w:val="00D611FA"/>
    <w:rsid w:val="00D61CBE"/>
    <w:rsid w:val="00D61E8B"/>
    <w:rsid w:val="00D62BC9"/>
    <w:rsid w:val="00D62EF2"/>
    <w:rsid w:val="00D62F32"/>
    <w:rsid w:val="00D6374D"/>
    <w:rsid w:val="00D63DDE"/>
    <w:rsid w:val="00D6422B"/>
    <w:rsid w:val="00D64481"/>
    <w:rsid w:val="00D6468E"/>
    <w:rsid w:val="00D64997"/>
    <w:rsid w:val="00D64F19"/>
    <w:rsid w:val="00D65143"/>
    <w:rsid w:val="00D6557E"/>
    <w:rsid w:val="00D65BA3"/>
    <w:rsid w:val="00D65E40"/>
    <w:rsid w:val="00D663A5"/>
    <w:rsid w:val="00D66488"/>
    <w:rsid w:val="00D665AF"/>
    <w:rsid w:val="00D66672"/>
    <w:rsid w:val="00D667AC"/>
    <w:rsid w:val="00D668F4"/>
    <w:rsid w:val="00D66F6D"/>
    <w:rsid w:val="00D67251"/>
    <w:rsid w:val="00D67601"/>
    <w:rsid w:val="00D67B3D"/>
    <w:rsid w:val="00D702DE"/>
    <w:rsid w:val="00D70329"/>
    <w:rsid w:val="00D7091F"/>
    <w:rsid w:val="00D70B31"/>
    <w:rsid w:val="00D70C8F"/>
    <w:rsid w:val="00D70D56"/>
    <w:rsid w:val="00D715F5"/>
    <w:rsid w:val="00D71804"/>
    <w:rsid w:val="00D71928"/>
    <w:rsid w:val="00D71F5B"/>
    <w:rsid w:val="00D72330"/>
    <w:rsid w:val="00D72A0E"/>
    <w:rsid w:val="00D72AEF"/>
    <w:rsid w:val="00D7314B"/>
    <w:rsid w:val="00D73846"/>
    <w:rsid w:val="00D73950"/>
    <w:rsid w:val="00D73CB4"/>
    <w:rsid w:val="00D73D64"/>
    <w:rsid w:val="00D73DBA"/>
    <w:rsid w:val="00D73FA3"/>
    <w:rsid w:val="00D74763"/>
    <w:rsid w:val="00D7476F"/>
    <w:rsid w:val="00D74797"/>
    <w:rsid w:val="00D755AB"/>
    <w:rsid w:val="00D755EA"/>
    <w:rsid w:val="00D75650"/>
    <w:rsid w:val="00D7571C"/>
    <w:rsid w:val="00D75A6F"/>
    <w:rsid w:val="00D75B11"/>
    <w:rsid w:val="00D76B28"/>
    <w:rsid w:val="00D76DD4"/>
    <w:rsid w:val="00D770CD"/>
    <w:rsid w:val="00D770F1"/>
    <w:rsid w:val="00D77368"/>
    <w:rsid w:val="00D773DB"/>
    <w:rsid w:val="00D774C0"/>
    <w:rsid w:val="00D77BCE"/>
    <w:rsid w:val="00D80619"/>
    <w:rsid w:val="00D80696"/>
    <w:rsid w:val="00D808A3"/>
    <w:rsid w:val="00D81327"/>
    <w:rsid w:val="00D813A0"/>
    <w:rsid w:val="00D814CB"/>
    <w:rsid w:val="00D81916"/>
    <w:rsid w:val="00D81B7E"/>
    <w:rsid w:val="00D820ED"/>
    <w:rsid w:val="00D82388"/>
    <w:rsid w:val="00D825D2"/>
    <w:rsid w:val="00D82BF9"/>
    <w:rsid w:val="00D838A0"/>
    <w:rsid w:val="00D83B68"/>
    <w:rsid w:val="00D83DA4"/>
    <w:rsid w:val="00D84D4D"/>
    <w:rsid w:val="00D853F5"/>
    <w:rsid w:val="00D856C1"/>
    <w:rsid w:val="00D85707"/>
    <w:rsid w:val="00D85816"/>
    <w:rsid w:val="00D86181"/>
    <w:rsid w:val="00D86359"/>
    <w:rsid w:val="00D863C8"/>
    <w:rsid w:val="00D8684E"/>
    <w:rsid w:val="00D86DF9"/>
    <w:rsid w:val="00D86F15"/>
    <w:rsid w:val="00D86FDB"/>
    <w:rsid w:val="00D87108"/>
    <w:rsid w:val="00D87150"/>
    <w:rsid w:val="00D87A1B"/>
    <w:rsid w:val="00D87CF3"/>
    <w:rsid w:val="00D90818"/>
    <w:rsid w:val="00D90A36"/>
    <w:rsid w:val="00D90DB5"/>
    <w:rsid w:val="00D912F5"/>
    <w:rsid w:val="00D91551"/>
    <w:rsid w:val="00D915FF"/>
    <w:rsid w:val="00D917FE"/>
    <w:rsid w:val="00D91F94"/>
    <w:rsid w:val="00D9226E"/>
    <w:rsid w:val="00D92D86"/>
    <w:rsid w:val="00D92E50"/>
    <w:rsid w:val="00D934F6"/>
    <w:rsid w:val="00D93701"/>
    <w:rsid w:val="00D93BD9"/>
    <w:rsid w:val="00D93FB1"/>
    <w:rsid w:val="00D9433F"/>
    <w:rsid w:val="00D946D8"/>
    <w:rsid w:val="00D94FBA"/>
    <w:rsid w:val="00D95401"/>
    <w:rsid w:val="00D95E65"/>
    <w:rsid w:val="00D963B2"/>
    <w:rsid w:val="00D96530"/>
    <w:rsid w:val="00D96734"/>
    <w:rsid w:val="00D96791"/>
    <w:rsid w:val="00D96889"/>
    <w:rsid w:val="00D968C3"/>
    <w:rsid w:val="00D96C89"/>
    <w:rsid w:val="00D97043"/>
    <w:rsid w:val="00D97429"/>
    <w:rsid w:val="00D975A5"/>
    <w:rsid w:val="00D97843"/>
    <w:rsid w:val="00D97C7A"/>
    <w:rsid w:val="00D97C83"/>
    <w:rsid w:val="00D97F1B"/>
    <w:rsid w:val="00D97F7A"/>
    <w:rsid w:val="00D97FAE"/>
    <w:rsid w:val="00DA021A"/>
    <w:rsid w:val="00DA0443"/>
    <w:rsid w:val="00DA0529"/>
    <w:rsid w:val="00DA0B05"/>
    <w:rsid w:val="00DA16E3"/>
    <w:rsid w:val="00DA19E0"/>
    <w:rsid w:val="00DA1B3A"/>
    <w:rsid w:val="00DA1BA8"/>
    <w:rsid w:val="00DA1E00"/>
    <w:rsid w:val="00DA21D6"/>
    <w:rsid w:val="00DA293A"/>
    <w:rsid w:val="00DA3AAB"/>
    <w:rsid w:val="00DA3D7D"/>
    <w:rsid w:val="00DA3F29"/>
    <w:rsid w:val="00DA41F4"/>
    <w:rsid w:val="00DA4958"/>
    <w:rsid w:val="00DA4B4C"/>
    <w:rsid w:val="00DA5AB4"/>
    <w:rsid w:val="00DA5EA9"/>
    <w:rsid w:val="00DA60E9"/>
    <w:rsid w:val="00DA615B"/>
    <w:rsid w:val="00DA642A"/>
    <w:rsid w:val="00DA6921"/>
    <w:rsid w:val="00DA6EED"/>
    <w:rsid w:val="00DA7461"/>
    <w:rsid w:val="00DA75D3"/>
    <w:rsid w:val="00DA7710"/>
    <w:rsid w:val="00DB0082"/>
    <w:rsid w:val="00DB00F1"/>
    <w:rsid w:val="00DB0350"/>
    <w:rsid w:val="00DB040D"/>
    <w:rsid w:val="00DB0577"/>
    <w:rsid w:val="00DB0642"/>
    <w:rsid w:val="00DB08B1"/>
    <w:rsid w:val="00DB0E32"/>
    <w:rsid w:val="00DB0F74"/>
    <w:rsid w:val="00DB16AF"/>
    <w:rsid w:val="00DB1872"/>
    <w:rsid w:val="00DB1A16"/>
    <w:rsid w:val="00DB1CBB"/>
    <w:rsid w:val="00DB1DE1"/>
    <w:rsid w:val="00DB1F76"/>
    <w:rsid w:val="00DB2199"/>
    <w:rsid w:val="00DB2411"/>
    <w:rsid w:val="00DB2883"/>
    <w:rsid w:val="00DB2A75"/>
    <w:rsid w:val="00DB2F08"/>
    <w:rsid w:val="00DB36F4"/>
    <w:rsid w:val="00DB3745"/>
    <w:rsid w:val="00DB378A"/>
    <w:rsid w:val="00DB37A2"/>
    <w:rsid w:val="00DB3CBA"/>
    <w:rsid w:val="00DB41F2"/>
    <w:rsid w:val="00DB468B"/>
    <w:rsid w:val="00DB4772"/>
    <w:rsid w:val="00DB4A0D"/>
    <w:rsid w:val="00DB520D"/>
    <w:rsid w:val="00DB5220"/>
    <w:rsid w:val="00DB52DF"/>
    <w:rsid w:val="00DB5378"/>
    <w:rsid w:val="00DB5484"/>
    <w:rsid w:val="00DB5712"/>
    <w:rsid w:val="00DB581B"/>
    <w:rsid w:val="00DB5B38"/>
    <w:rsid w:val="00DB5B3C"/>
    <w:rsid w:val="00DB6106"/>
    <w:rsid w:val="00DB6231"/>
    <w:rsid w:val="00DB65EE"/>
    <w:rsid w:val="00DB697C"/>
    <w:rsid w:val="00DB6ACC"/>
    <w:rsid w:val="00DB6B25"/>
    <w:rsid w:val="00DB6E60"/>
    <w:rsid w:val="00DB751D"/>
    <w:rsid w:val="00DB75FA"/>
    <w:rsid w:val="00DB78A8"/>
    <w:rsid w:val="00DB793E"/>
    <w:rsid w:val="00DB7CA3"/>
    <w:rsid w:val="00DB7E95"/>
    <w:rsid w:val="00DC0105"/>
    <w:rsid w:val="00DC07D3"/>
    <w:rsid w:val="00DC08A2"/>
    <w:rsid w:val="00DC0995"/>
    <w:rsid w:val="00DC0A6D"/>
    <w:rsid w:val="00DC0D95"/>
    <w:rsid w:val="00DC1596"/>
    <w:rsid w:val="00DC163F"/>
    <w:rsid w:val="00DC1C6B"/>
    <w:rsid w:val="00DC2409"/>
    <w:rsid w:val="00DC2A62"/>
    <w:rsid w:val="00DC2CFA"/>
    <w:rsid w:val="00DC30FA"/>
    <w:rsid w:val="00DC31F8"/>
    <w:rsid w:val="00DC3D6C"/>
    <w:rsid w:val="00DC3DA6"/>
    <w:rsid w:val="00DC3DFD"/>
    <w:rsid w:val="00DC3EF0"/>
    <w:rsid w:val="00DC3FC9"/>
    <w:rsid w:val="00DC41BE"/>
    <w:rsid w:val="00DC4BCF"/>
    <w:rsid w:val="00DC4FB9"/>
    <w:rsid w:val="00DC4FC9"/>
    <w:rsid w:val="00DC527E"/>
    <w:rsid w:val="00DC534E"/>
    <w:rsid w:val="00DC548F"/>
    <w:rsid w:val="00DC5F6A"/>
    <w:rsid w:val="00DC62C8"/>
    <w:rsid w:val="00DC6324"/>
    <w:rsid w:val="00DC63D1"/>
    <w:rsid w:val="00DC6525"/>
    <w:rsid w:val="00DC6D37"/>
    <w:rsid w:val="00DC7348"/>
    <w:rsid w:val="00DC7413"/>
    <w:rsid w:val="00DD0029"/>
    <w:rsid w:val="00DD0167"/>
    <w:rsid w:val="00DD07A5"/>
    <w:rsid w:val="00DD10DD"/>
    <w:rsid w:val="00DD1860"/>
    <w:rsid w:val="00DD1BA8"/>
    <w:rsid w:val="00DD27CD"/>
    <w:rsid w:val="00DD2B77"/>
    <w:rsid w:val="00DD2D9E"/>
    <w:rsid w:val="00DD2F2E"/>
    <w:rsid w:val="00DD329E"/>
    <w:rsid w:val="00DD3544"/>
    <w:rsid w:val="00DD39C5"/>
    <w:rsid w:val="00DD3B00"/>
    <w:rsid w:val="00DD3EAC"/>
    <w:rsid w:val="00DD408E"/>
    <w:rsid w:val="00DD4767"/>
    <w:rsid w:val="00DD4812"/>
    <w:rsid w:val="00DD4A37"/>
    <w:rsid w:val="00DD4B06"/>
    <w:rsid w:val="00DD4BA8"/>
    <w:rsid w:val="00DD53DD"/>
    <w:rsid w:val="00DD557B"/>
    <w:rsid w:val="00DD575D"/>
    <w:rsid w:val="00DD60BC"/>
    <w:rsid w:val="00DD690C"/>
    <w:rsid w:val="00DD6F76"/>
    <w:rsid w:val="00DD704D"/>
    <w:rsid w:val="00DD74F3"/>
    <w:rsid w:val="00DD7DDA"/>
    <w:rsid w:val="00DD7DEF"/>
    <w:rsid w:val="00DD7EBE"/>
    <w:rsid w:val="00DE057C"/>
    <w:rsid w:val="00DE0CD8"/>
    <w:rsid w:val="00DE0FAD"/>
    <w:rsid w:val="00DE14B4"/>
    <w:rsid w:val="00DE14F7"/>
    <w:rsid w:val="00DE1D49"/>
    <w:rsid w:val="00DE2003"/>
    <w:rsid w:val="00DE202B"/>
    <w:rsid w:val="00DE2236"/>
    <w:rsid w:val="00DE23E1"/>
    <w:rsid w:val="00DE2492"/>
    <w:rsid w:val="00DE2776"/>
    <w:rsid w:val="00DE2EB4"/>
    <w:rsid w:val="00DE2F29"/>
    <w:rsid w:val="00DE3035"/>
    <w:rsid w:val="00DE3336"/>
    <w:rsid w:val="00DE36DF"/>
    <w:rsid w:val="00DE38BD"/>
    <w:rsid w:val="00DE3CB2"/>
    <w:rsid w:val="00DE402E"/>
    <w:rsid w:val="00DE4582"/>
    <w:rsid w:val="00DE48A3"/>
    <w:rsid w:val="00DE4963"/>
    <w:rsid w:val="00DE4D7A"/>
    <w:rsid w:val="00DE554D"/>
    <w:rsid w:val="00DE580F"/>
    <w:rsid w:val="00DE5A58"/>
    <w:rsid w:val="00DE64AB"/>
    <w:rsid w:val="00DE72A7"/>
    <w:rsid w:val="00DE731E"/>
    <w:rsid w:val="00DE76AA"/>
    <w:rsid w:val="00DE7829"/>
    <w:rsid w:val="00DE7A30"/>
    <w:rsid w:val="00DE7AFD"/>
    <w:rsid w:val="00DE7C59"/>
    <w:rsid w:val="00DF06F6"/>
    <w:rsid w:val="00DF0870"/>
    <w:rsid w:val="00DF0D3E"/>
    <w:rsid w:val="00DF0E20"/>
    <w:rsid w:val="00DF0FC9"/>
    <w:rsid w:val="00DF1022"/>
    <w:rsid w:val="00DF129E"/>
    <w:rsid w:val="00DF1420"/>
    <w:rsid w:val="00DF1EA2"/>
    <w:rsid w:val="00DF2372"/>
    <w:rsid w:val="00DF25FE"/>
    <w:rsid w:val="00DF267D"/>
    <w:rsid w:val="00DF2876"/>
    <w:rsid w:val="00DF2D2F"/>
    <w:rsid w:val="00DF31DE"/>
    <w:rsid w:val="00DF354A"/>
    <w:rsid w:val="00DF373C"/>
    <w:rsid w:val="00DF37E0"/>
    <w:rsid w:val="00DF38A4"/>
    <w:rsid w:val="00DF3A36"/>
    <w:rsid w:val="00DF3DFB"/>
    <w:rsid w:val="00DF45E5"/>
    <w:rsid w:val="00DF460E"/>
    <w:rsid w:val="00DF494B"/>
    <w:rsid w:val="00DF49E1"/>
    <w:rsid w:val="00DF5136"/>
    <w:rsid w:val="00DF55C0"/>
    <w:rsid w:val="00DF5D01"/>
    <w:rsid w:val="00DF5FC3"/>
    <w:rsid w:val="00DF6309"/>
    <w:rsid w:val="00DF6392"/>
    <w:rsid w:val="00DF681E"/>
    <w:rsid w:val="00DF6B91"/>
    <w:rsid w:val="00DF6C07"/>
    <w:rsid w:val="00DF6C53"/>
    <w:rsid w:val="00DF731F"/>
    <w:rsid w:val="00DF734C"/>
    <w:rsid w:val="00DF7579"/>
    <w:rsid w:val="00DF78A8"/>
    <w:rsid w:val="00DF7C4C"/>
    <w:rsid w:val="00E00187"/>
    <w:rsid w:val="00E008D0"/>
    <w:rsid w:val="00E009B2"/>
    <w:rsid w:val="00E0155D"/>
    <w:rsid w:val="00E01772"/>
    <w:rsid w:val="00E01B7B"/>
    <w:rsid w:val="00E01DAF"/>
    <w:rsid w:val="00E01DB3"/>
    <w:rsid w:val="00E02024"/>
    <w:rsid w:val="00E020B0"/>
    <w:rsid w:val="00E023F2"/>
    <w:rsid w:val="00E025B9"/>
    <w:rsid w:val="00E026CB"/>
    <w:rsid w:val="00E0285B"/>
    <w:rsid w:val="00E02ABC"/>
    <w:rsid w:val="00E02DFE"/>
    <w:rsid w:val="00E0325C"/>
    <w:rsid w:val="00E03E14"/>
    <w:rsid w:val="00E03E2A"/>
    <w:rsid w:val="00E04EF0"/>
    <w:rsid w:val="00E04FE4"/>
    <w:rsid w:val="00E0545B"/>
    <w:rsid w:val="00E059C7"/>
    <w:rsid w:val="00E0628A"/>
    <w:rsid w:val="00E06438"/>
    <w:rsid w:val="00E064A2"/>
    <w:rsid w:val="00E068CA"/>
    <w:rsid w:val="00E074C0"/>
    <w:rsid w:val="00E075F7"/>
    <w:rsid w:val="00E07791"/>
    <w:rsid w:val="00E078B3"/>
    <w:rsid w:val="00E07902"/>
    <w:rsid w:val="00E07A1F"/>
    <w:rsid w:val="00E07E79"/>
    <w:rsid w:val="00E1022D"/>
    <w:rsid w:val="00E10FDF"/>
    <w:rsid w:val="00E1127D"/>
    <w:rsid w:val="00E11B4D"/>
    <w:rsid w:val="00E11B7B"/>
    <w:rsid w:val="00E11EF8"/>
    <w:rsid w:val="00E12481"/>
    <w:rsid w:val="00E128F6"/>
    <w:rsid w:val="00E12FB9"/>
    <w:rsid w:val="00E132A1"/>
    <w:rsid w:val="00E1371D"/>
    <w:rsid w:val="00E13C30"/>
    <w:rsid w:val="00E13CB1"/>
    <w:rsid w:val="00E13E1E"/>
    <w:rsid w:val="00E13F90"/>
    <w:rsid w:val="00E143DC"/>
    <w:rsid w:val="00E143DF"/>
    <w:rsid w:val="00E14897"/>
    <w:rsid w:val="00E14B0A"/>
    <w:rsid w:val="00E14D1F"/>
    <w:rsid w:val="00E14E55"/>
    <w:rsid w:val="00E1583A"/>
    <w:rsid w:val="00E15B28"/>
    <w:rsid w:val="00E15D7F"/>
    <w:rsid w:val="00E15F44"/>
    <w:rsid w:val="00E160C1"/>
    <w:rsid w:val="00E1656A"/>
    <w:rsid w:val="00E166C1"/>
    <w:rsid w:val="00E16B2B"/>
    <w:rsid w:val="00E17849"/>
    <w:rsid w:val="00E17A6D"/>
    <w:rsid w:val="00E17D93"/>
    <w:rsid w:val="00E17E16"/>
    <w:rsid w:val="00E17F49"/>
    <w:rsid w:val="00E2009A"/>
    <w:rsid w:val="00E20315"/>
    <w:rsid w:val="00E20335"/>
    <w:rsid w:val="00E2095C"/>
    <w:rsid w:val="00E20B84"/>
    <w:rsid w:val="00E20E86"/>
    <w:rsid w:val="00E2101C"/>
    <w:rsid w:val="00E2105A"/>
    <w:rsid w:val="00E212B7"/>
    <w:rsid w:val="00E21E51"/>
    <w:rsid w:val="00E21EB0"/>
    <w:rsid w:val="00E22236"/>
    <w:rsid w:val="00E2238E"/>
    <w:rsid w:val="00E227AA"/>
    <w:rsid w:val="00E2288B"/>
    <w:rsid w:val="00E22C31"/>
    <w:rsid w:val="00E22C84"/>
    <w:rsid w:val="00E22F76"/>
    <w:rsid w:val="00E23124"/>
    <w:rsid w:val="00E23371"/>
    <w:rsid w:val="00E237B6"/>
    <w:rsid w:val="00E237C5"/>
    <w:rsid w:val="00E2383C"/>
    <w:rsid w:val="00E24431"/>
    <w:rsid w:val="00E24793"/>
    <w:rsid w:val="00E24A98"/>
    <w:rsid w:val="00E24F74"/>
    <w:rsid w:val="00E24FDE"/>
    <w:rsid w:val="00E25089"/>
    <w:rsid w:val="00E251B9"/>
    <w:rsid w:val="00E25204"/>
    <w:rsid w:val="00E25368"/>
    <w:rsid w:val="00E25976"/>
    <w:rsid w:val="00E267DB"/>
    <w:rsid w:val="00E26B84"/>
    <w:rsid w:val="00E26D93"/>
    <w:rsid w:val="00E26DEF"/>
    <w:rsid w:val="00E26F87"/>
    <w:rsid w:val="00E27053"/>
    <w:rsid w:val="00E2708A"/>
    <w:rsid w:val="00E27895"/>
    <w:rsid w:val="00E27985"/>
    <w:rsid w:val="00E27D5C"/>
    <w:rsid w:val="00E3009A"/>
    <w:rsid w:val="00E30244"/>
    <w:rsid w:val="00E3041A"/>
    <w:rsid w:val="00E304C0"/>
    <w:rsid w:val="00E30508"/>
    <w:rsid w:val="00E308AE"/>
    <w:rsid w:val="00E30BBD"/>
    <w:rsid w:val="00E30CFD"/>
    <w:rsid w:val="00E31045"/>
    <w:rsid w:val="00E3119C"/>
    <w:rsid w:val="00E31385"/>
    <w:rsid w:val="00E31720"/>
    <w:rsid w:val="00E31838"/>
    <w:rsid w:val="00E32104"/>
    <w:rsid w:val="00E323B0"/>
    <w:rsid w:val="00E324EB"/>
    <w:rsid w:val="00E32832"/>
    <w:rsid w:val="00E32B66"/>
    <w:rsid w:val="00E32C8C"/>
    <w:rsid w:val="00E32EB6"/>
    <w:rsid w:val="00E32EFF"/>
    <w:rsid w:val="00E32F4E"/>
    <w:rsid w:val="00E3329D"/>
    <w:rsid w:val="00E3369D"/>
    <w:rsid w:val="00E337ED"/>
    <w:rsid w:val="00E33F17"/>
    <w:rsid w:val="00E34047"/>
    <w:rsid w:val="00E34188"/>
    <w:rsid w:val="00E347C7"/>
    <w:rsid w:val="00E349B1"/>
    <w:rsid w:val="00E34E0F"/>
    <w:rsid w:val="00E3507C"/>
    <w:rsid w:val="00E35216"/>
    <w:rsid w:val="00E35D05"/>
    <w:rsid w:val="00E364DC"/>
    <w:rsid w:val="00E36A23"/>
    <w:rsid w:val="00E36B9B"/>
    <w:rsid w:val="00E36D5C"/>
    <w:rsid w:val="00E36D73"/>
    <w:rsid w:val="00E3705A"/>
    <w:rsid w:val="00E3723F"/>
    <w:rsid w:val="00E37396"/>
    <w:rsid w:val="00E376A1"/>
    <w:rsid w:val="00E40057"/>
    <w:rsid w:val="00E400F0"/>
    <w:rsid w:val="00E405BB"/>
    <w:rsid w:val="00E4088D"/>
    <w:rsid w:val="00E40D9A"/>
    <w:rsid w:val="00E4110A"/>
    <w:rsid w:val="00E41608"/>
    <w:rsid w:val="00E42471"/>
    <w:rsid w:val="00E42618"/>
    <w:rsid w:val="00E42675"/>
    <w:rsid w:val="00E426A4"/>
    <w:rsid w:val="00E42C44"/>
    <w:rsid w:val="00E42D4E"/>
    <w:rsid w:val="00E42DB6"/>
    <w:rsid w:val="00E43003"/>
    <w:rsid w:val="00E4306A"/>
    <w:rsid w:val="00E4345D"/>
    <w:rsid w:val="00E4381F"/>
    <w:rsid w:val="00E43C6E"/>
    <w:rsid w:val="00E43D11"/>
    <w:rsid w:val="00E43F09"/>
    <w:rsid w:val="00E43F87"/>
    <w:rsid w:val="00E44090"/>
    <w:rsid w:val="00E44A2E"/>
    <w:rsid w:val="00E44B04"/>
    <w:rsid w:val="00E44C52"/>
    <w:rsid w:val="00E45059"/>
    <w:rsid w:val="00E45256"/>
    <w:rsid w:val="00E45670"/>
    <w:rsid w:val="00E45856"/>
    <w:rsid w:val="00E45A52"/>
    <w:rsid w:val="00E45E9D"/>
    <w:rsid w:val="00E45ED8"/>
    <w:rsid w:val="00E46149"/>
    <w:rsid w:val="00E4614F"/>
    <w:rsid w:val="00E4653B"/>
    <w:rsid w:val="00E46EB9"/>
    <w:rsid w:val="00E478A2"/>
    <w:rsid w:val="00E478D7"/>
    <w:rsid w:val="00E500DC"/>
    <w:rsid w:val="00E502CE"/>
    <w:rsid w:val="00E5043C"/>
    <w:rsid w:val="00E504CA"/>
    <w:rsid w:val="00E509AD"/>
    <w:rsid w:val="00E51098"/>
    <w:rsid w:val="00E51AD7"/>
    <w:rsid w:val="00E51D87"/>
    <w:rsid w:val="00E51E31"/>
    <w:rsid w:val="00E520EA"/>
    <w:rsid w:val="00E52281"/>
    <w:rsid w:val="00E5291C"/>
    <w:rsid w:val="00E52DE9"/>
    <w:rsid w:val="00E52FE5"/>
    <w:rsid w:val="00E53400"/>
    <w:rsid w:val="00E53A3E"/>
    <w:rsid w:val="00E5430E"/>
    <w:rsid w:val="00E54420"/>
    <w:rsid w:val="00E5479B"/>
    <w:rsid w:val="00E54B26"/>
    <w:rsid w:val="00E54D37"/>
    <w:rsid w:val="00E54F5A"/>
    <w:rsid w:val="00E54FB6"/>
    <w:rsid w:val="00E5509F"/>
    <w:rsid w:val="00E55A4F"/>
    <w:rsid w:val="00E562C7"/>
    <w:rsid w:val="00E56814"/>
    <w:rsid w:val="00E56C98"/>
    <w:rsid w:val="00E56CA2"/>
    <w:rsid w:val="00E56E85"/>
    <w:rsid w:val="00E56FEF"/>
    <w:rsid w:val="00E573B9"/>
    <w:rsid w:val="00E57AE6"/>
    <w:rsid w:val="00E6012A"/>
    <w:rsid w:val="00E611B4"/>
    <w:rsid w:val="00E613DF"/>
    <w:rsid w:val="00E6176F"/>
    <w:rsid w:val="00E617DD"/>
    <w:rsid w:val="00E61877"/>
    <w:rsid w:val="00E618D9"/>
    <w:rsid w:val="00E61A21"/>
    <w:rsid w:val="00E61F14"/>
    <w:rsid w:val="00E6201C"/>
    <w:rsid w:val="00E6245D"/>
    <w:rsid w:val="00E62500"/>
    <w:rsid w:val="00E627D0"/>
    <w:rsid w:val="00E62C9D"/>
    <w:rsid w:val="00E62F97"/>
    <w:rsid w:val="00E6415A"/>
    <w:rsid w:val="00E642F9"/>
    <w:rsid w:val="00E64936"/>
    <w:rsid w:val="00E64C10"/>
    <w:rsid w:val="00E64C67"/>
    <w:rsid w:val="00E64F09"/>
    <w:rsid w:val="00E653F7"/>
    <w:rsid w:val="00E65414"/>
    <w:rsid w:val="00E6578E"/>
    <w:rsid w:val="00E65937"/>
    <w:rsid w:val="00E66113"/>
    <w:rsid w:val="00E6623F"/>
    <w:rsid w:val="00E668C0"/>
    <w:rsid w:val="00E66BD4"/>
    <w:rsid w:val="00E672EB"/>
    <w:rsid w:val="00E673BB"/>
    <w:rsid w:val="00E67A81"/>
    <w:rsid w:val="00E67D5F"/>
    <w:rsid w:val="00E701D5"/>
    <w:rsid w:val="00E70824"/>
    <w:rsid w:val="00E70C6F"/>
    <w:rsid w:val="00E70DDF"/>
    <w:rsid w:val="00E710A4"/>
    <w:rsid w:val="00E71115"/>
    <w:rsid w:val="00E71341"/>
    <w:rsid w:val="00E7138C"/>
    <w:rsid w:val="00E71829"/>
    <w:rsid w:val="00E72E4C"/>
    <w:rsid w:val="00E72FA1"/>
    <w:rsid w:val="00E72FA6"/>
    <w:rsid w:val="00E7389B"/>
    <w:rsid w:val="00E739AF"/>
    <w:rsid w:val="00E73AD3"/>
    <w:rsid w:val="00E73DCA"/>
    <w:rsid w:val="00E748C3"/>
    <w:rsid w:val="00E7493B"/>
    <w:rsid w:val="00E74E99"/>
    <w:rsid w:val="00E74F69"/>
    <w:rsid w:val="00E751D2"/>
    <w:rsid w:val="00E75AE9"/>
    <w:rsid w:val="00E75C36"/>
    <w:rsid w:val="00E75F08"/>
    <w:rsid w:val="00E7625A"/>
    <w:rsid w:val="00E7635F"/>
    <w:rsid w:val="00E766E6"/>
    <w:rsid w:val="00E7678E"/>
    <w:rsid w:val="00E7690D"/>
    <w:rsid w:val="00E76BCF"/>
    <w:rsid w:val="00E76DCF"/>
    <w:rsid w:val="00E770F9"/>
    <w:rsid w:val="00E77101"/>
    <w:rsid w:val="00E77151"/>
    <w:rsid w:val="00E77FA3"/>
    <w:rsid w:val="00E8086C"/>
    <w:rsid w:val="00E81150"/>
    <w:rsid w:val="00E8117F"/>
    <w:rsid w:val="00E81531"/>
    <w:rsid w:val="00E815D6"/>
    <w:rsid w:val="00E816A0"/>
    <w:rsid w:val="00E81706"/>
    <w:rsid w:val="00E825BF"/>
    <w:rsid w:val="00E828C4"/>
    <w:rsid w:val="00E82F77"/>
    <w:rsid w:val="00E83769"/>
    <w:rsid w:val="00E83E1E"/>
    <w:rsid w:val="00E844E1"/>
    <w:rsid w:val="00E845FD"/>
    <w:rsid w:val="00E84677"/>
    <w:rsid w:val="00E8475D"/>
    <w:rsid w:val="00E8477F"/>
    <w:rsid w:val="00E84A41"/>
    <w:rsid w:val="00E854C3"/>
    <w:rsid w:val="00E855D6"/>
    <w:rsid w:val="00E8567E"/>
    <w:rsid w:val="00E858E8"/>
    <w:rsid w:val="00E85985"/>
    <w:rsid w:val="00E85CE3"/>
    <w:rsid w:val="00E8645C"/>
    <w:rsid w:val="00E86519"/>
    <w:rsid w:val="00E866D8"/>
    <w:rsid w:val="00E86C24"/>
    <w:rsid w:val="00E86FE9"/>
    <w:rsid w:val="00E876F0"/>
    <w:rsid w:val="00E87C28"/>
    <w:rsid w:val="00E87C64"/>
    <w:rsid w:val="00E87DBE"/>
    <w:rsid w:val="00E90B88"/>
    <w:rsid w:val="00E90C37"/>
    <w:rsid w:val="00E912DA"/>
    <w:rsid w:val="00E91392"/>
    <w:rsid w:val="00E91FD7"/>
    <w:rsid w:val="00E91FF0"/>
    <w:rsid w:val="00E92019"/>
    <w:rsid w:val="00E922D9"/>
    <w:rsid w:val="00E92385"/>
    <w:rsid w:val="00E9260D"/>
    <w:rsid w:val="00E93C57"/>
    <w:rsid w:val="00E93CA0"/>
    <w:rsid w:val="00E94A2E"/>
    <w:rsid w:val="00E9505B"/>
    <w:rsid w:val="00E9546F"/>
    <w:rsid w:val="00E95803"/>
    <w:rsid w:val="00E95CC1"/>
    <w:rsid w:val="00E95CD2"/>
    <w:rsid w:val="00E95E67"/>
    <w:rsid w:val="00E960A3"/>
    <w:rsid w:val="00E96848"/>
    <w:rsid w:val="00E96AE0"/>
    <w:rsid w:val="00E96C50"/>
    <w:rsid w:val="00E96E22"/>
    <w:rsid w:val="00E976FA"/>
    <w:rsid w:val="00E97979"/>
    <w:rsid w:val="00E97FFB"/>
    <w:rsid w:val="00EA00AC"/>
    <w:rsid w:val="00EA0718"/>
    <w:rsid w:val="00EA0CDB"/>
    <w:rsid w:val="00EA108B"/>
    <w:rsid w:val="00EA1382"/>
    <w:rsid w:val="00EA13BA"/>
    <w:rsid w:val="00EA1709"/>
    <w:rsid w:val="00EA189F"/>
    <w:rsid w:val="00EA1CE3"/>
    <w:rsid w:val="00EA23CD"/>
    <w:rsid w:val="00EA2CFD"/>
    <w:rsid w:val="00EA2DCB"/>
    <w:rsid w:val="00EA337B"/>
    <w:rsid w:val="00EA3454"/>
    <w:rsid w:val="00EA349D"/>
    <w:rsid w:val="00EA3B1E"/>
    <w:rsid w:val="00EA3D09"/>
    <w:rsid w:val="00EA418B"/>
    <w:rsid w:val="00EA45EC"/>
    <w:rsid w:val="00EA4815"/>
    <w:rsid w:val="00EA4879"/>
    <w:rsid w:val="00EA4A7F"/>
    <w:rsid w:val="00EA5049"/>
    <w:rsid w:val="00EA5712"/>
    <w:rsid w:val="00EA5E10"/>
    <w:rsid w:val="00EA64DF"/>
    <w:rsid w:val="00EA6808"/>
    <w:rsid w:val="00EA68CE"/>
    <w:rsid w:val="00EA7067"/>
    <w:rsid w:val="00EA70E5"/>
    <w:rsid w:val="00EA70FB"/>
    <w:rsid w:val="00EA7555"/>
    <w:rsid w:val="00EA7826"/>
    <w:rsid w:val="00EA7E9D"/>
    <w:rsid w:val="00EA7F39"/>
    <w:rsid w:val="00EA7FF3"/>
    <w:rsid w:val="00EB037C"/>
    <w:rsid w:val="00EB0474"/>
    <w:rsid w:val="00EB0937"/>
    <w:rsid w:val="00EB0FBA"/>
    <w:rsid w:val="00EB1ADA"/>
    <w:rsid w:val="00EB1B3E"/>
    <w:rsid w:val="00EB1B5D"/>
    <w:rsid w:val="00EB249C"/>
    <w:rsid w:val="00EB2596"/>
    <w:rsid w:val="00EB2644"/>
    <w:rsid w:val="00EB28F0"/>
    <w:rsid w:val="00EB2965"/>
    <w:rsid w:val="00EB2B3B"/>
    <w:rsid w:val="00EB2EF1"/>
    <w:rsid w:val="00EB2F2D"/>
    <w:rsid w:val="00EB3059"/>
    <w:rsid w:val="00EB3469"/>
    <w:rsid w:val="00EB3558"/>
    <w:rsid w:val="00EB3A48"/>
    <w:rsid w:val="00EB3B20"/>
    <w:rsid w:val="00EB4910"/>
    <w:rsid w:val="00EB4A34"/>
    <w:rsid w:val="00EB4DBF"/>
    <w:rsid w:val="00EB504B"/>
    <w:rsid w:val="00EB6121"/>
    <w:rsid w:val="00EB6BF1"/>
    <w:rsid w:val="00EB6F7C"/>
    <w:rsid w:val="00EB6FB5"/>
    <w:rsid w:val="00EB76CB"/>
    <w:rsid w:val="00EB7EE6"/>
    <w:rsid w:val="00EB7F5A"/>
    <w:rsid w:val="00EC0445"/>
    <w:rsid w:val="00EC0726"/>
    <w:rsid w:val="00EC15BA"/>
    <w:rsid w:val="00EC1C4D"/>
    <w:rsid w:val="00EC2748"/>
    <w:rsid w:val="00EC30B1"/>
    <w:rsid w:val="00EC3B4B"/>
    <w:rsid w:val="00EC43F6"/>
    <w:rsid w:val="00EC442F"/>
    <w:rsid w:val="00EC4725"/>
    <w:rsid w:val="00EC4A12"/>
    <w:rsid w:val="00EC5538"/>
    <w:rsid w:val="00EC5566"/>
    <w:rsid w:val="00EC5578"/>
    <w:rsid w:val="00EC6693"/>
    <w:rsid w:val="00EC675C"/>
    <w:rsid w:val="00EC69E7"/>
    <w:rsid w:val="00EC6AFA"/>
    <w:rsid w:val="00ED01A7"/>
    <w:rsid w:val="00ED0230"/>
    <w:rsid w:val="00ED0965"/>
    <w:rsid w:val="00ED09A8"/>
    <w:rsid w:val="00ED12FF"/>
    <w:rsid w:val="00ED16AD"/>
    <w:rsid w:val="00ED2508"/>
    <w:rsid w:val="00ED26F8"/>
    <w:rsid w:val="00ED2705"/>
    <w:rsid w:val="00ED2DB9"/>
    <w:rsid w:val="00ED2F55"/>
    <w:rsid w:val="00ED3216"/>
    <w:rsid w:val="00ED34D9"/>
    <w:rsid w:val="00ED3584"/>
    <w:rsid w:val="00ED4031"/>
    <w:rsid w:val="00ED4097"/>
    <w:rsid w:val="00ED49BF"/>
    <w:rsid w:val="00ED4DFE"/>
    <w:rsid w:val="00ED5206"/>
    <w:rsid w:val="00ED5B99"/>
    <w:rsid w:val="00ED6070"/>
    <w:rsid w:val="00ED6134"/>
    <w:rsid w:val="00ED628B"/>
    <w:rsid w:val="00ED639E"/>
    <w:rsid w:val="00ED6825"/>
    <w:rsid w:val="00ED6853"/>
    <w:rsid w:val="00ED688B"/>
    <w:rsid w:val="00ED7281"/>
    <w:rsid w:val="00ED76AF"/>
    <w:rsid w:val="00ED78DC"/>
    <w:rsid w:val="00EE0246"/>
    <w:rsid w:val="00EE029D"/>
    <w:rsid w:val="00EE032C"/>
    <w:rsid w:val="00EE11C7"/>
    <w:rsid w:val="00EE14BD"/>
    <w:rsid w:val="00EE16FB"/>
    <w:rsid w:val="00EE26CC"/>
    <w:rsid w:val="00EE2E54"/>
    <w:rsid w:val="00EE3048"/>
    <w:rsid w:val="00EE31C6"/>
    <w:rsid w:val="00EE386F"/>
    <w:rsid w:val="00EE3A4C"/>
    <w:rsid w:val="00EE3BAC"/>
    <w:rsid w:val="00EE4286"/>
    <w:rsid w:val="00EE45AE"/>
    <w:rsid w:val="00EE47B5"/>
    <w:rsid w:val="00EE4B62"/>
    <w:rsid w:val="00EE51FF"/>
    <w:rsid w:val="00EE59B1"/>
    <w:rsid w:val="00EE5AE8"/>
    <w:rsid w:val="00EE5B7C"/>
    <w:rsid w:val="00EE5C2E"/>
    <w:rsid w:val="00EE6262"/>
    <w:rsid w:val="00EE62A5"/>
    <w:rsid w:val="00EE63F1"/>
    <w:rsid w:val="00EE65D1"/>
    <w:rsid w:val="00EE6A1A"/>
    <w:rsid w:val="00EE71EF"/>
    <w:rsid w:val="00EE73F8"/>
    <w:rsid w:val="00EE76BF"/>
    <w:rsid w:val="00EE7762"/>
    <w:rsid w:val="00EE7D64"/>
    <w:rsid w:val="00EF02AE"/>
    <w:rsid w:val="00EF02D0"/>
    <w:rsid w:val="00EF02D4"/>
    <w:rsid w:val="00EF0770"/>
    <w:rsid w:val="00EF101A"/>
    <w:rsid w:val="00EF1573"/>
    <w:rsid w:val="00EF1CF0"/>
    <w:rsid w:val="00EF22FD"/>
    <w:rsid w:val="00EF28DB"/>
    <w:rsid w:val="00EF2EE4"/>
    <w:rsid w:val="00EF2F67"/>
    <w:rsid w:val="00EF3576"/>
    <w:rsid w:val="00EF3B15"/>
    <w:rsid w:val="00EF435B"/>
    <w:rsid w:val="00EF4580"/>
    <w:rsid w:val="00EF4CF8"/>
    <w:rsid w:val="00EF4E23"/>
    <w:rsid w:val="00EF5CD6"/>
    <w:rsid w:val="00EF5EC3"/>
    <w:rsid w:val="00EF7660"/>
    <w:rsid w:val="00EF77A7"/>
    <w:rsid w:val="00EF7DE2"/>
    <w:rsid w:val="00F005C2"/>
    <w:rsid w:val="00F0105A"/>
    <w:rsid w:val="00F017DE"/>
    <w:rsid w:val="00F0312D"/>
    <w:rsid w:val="00F03353"/>
    <w:rsid w:val="00F03670"/>
    <w:rsid w:val="00F039E6"/>
    <w:rsid w:val="00F03B2B"/>
    <w:rsid w:val="00F03EA2"/>
    <w:rsid w:val="00F03F8D"/>
    <w:rsid w:val="00F044D0"/>
    <w:rsid w:val="00F045AF"/>
    <w:rsid w:val="00F0462A"/>
    <w:rsid w:val="00F04932"/>
    <w:rsid w:val="00F04C04"/>
    <w:rsid w:val="00F04DC7"/>
    <w:rsid w:val="00F05319"/>
    <w:rsid w:val="00F05528"/>
    <w:rsid w:val="00F05DB9"/>
    <w:rsid w:val="00F060ED"/>
    <w:rsid w:val="00F064D1"/>
    <w:rsid w:val="00F06619"/>
    <w:rsid w:val="00F0712C"/>
    <w:rsid w:val="00F072BB"/>
    <w:rsid w:val="00F07591"/>
    <w:rsid w:val="00F07EFE"/>
    <w:rsid w:val="00F1016E"/>
    <w:rsid w:val="00F105A1"/>
    <w:rsid w:val="00F10B9E"/>
    <w:rsid w:val="00F11138"/>
    <w:rsid w:val="00F113E9"/>
    <w:rsid w:val="00F11508"/>
    <w:rsid w:val="00F115C5"/>
    <w:rsid w:val="00F11F89"/>
    <w:rsid w:val="00F1230F"/>
    <w:rsid w:val="00F12AC9"/>
    <w:rsid w:val="00F12E17"/>
    <w:rsid w:val="00F12FC6"/>
    <w:rsid w:val="00F13044"/>
    <w:rsid w:val="00F13B72"/>
    <w:rsid w:val="00F13C36"/>
    <w:rsid w:val="00F13EC1"/>
    <w:rsid w:val="00F140CE"/>
    <w:rsid w:val="00F142C6"/>
    <w:rsid w:val="00F14704"/>
    <w:rsid w:val="00F148EA"/>
    <w:rsid w:val="00F148FE"/>
    <w:rsid w:val="00F151B3"/>
    <w:rsid w:val="00F15315"/>
    <w:rsid w:val="00F15726"/>
    <w:rsid w:val="00F157F6"/>
    <w:rsid w:val="00F1587D"/>
    <w:rsid w:val="00F15ABC"/>
    <w:rsid w:val="00F15BAB"/>
    <w:rsid w:val="00F15D0D"/>
    <w:rsid w:val="00F15DF3"/>
    <w:rsid w:val="00F15F3B"/>
    <w:rsid w:val="00F16525"/>
    <w:rsid w:val="00F1672C"/>
    <w:rsid w:val="00F16A41"/>
    <w:rsid w:val="00F16CB5"/>
    <w:rsid w:val="00F16F0A"/>
    <w:rsid w:val="00F17350"/>
    <w:rsid w:val="00F17529"/>
    <w:rsid w:val="00F17B5A"/>
    <w:rsid w:val="00F20549"/>
    <w:rsid w:val="00F206D1"/>
    <w:rsid w:val="00F20917"/>
    <w:rsid w:val="00F2093F"/>
    <w:rsid w:val="00F20AFF"/>
    <w:rsid w:val="00F20F61"/>
    <w:rsid w:val="00F2169E"/>
    <w:rsid w:val="00F21A39"/>
    <w:rsid w:val="00F21C7A"/>
    <w:rsid w:val="00F22316"/>
    <w:rsid w:val="00F223E8"/>
    <w:rsid w:val="00F2290D"/>
    <w:rsid w:val="00F22EDF"/>
    <w:rsid w:val="00F24F7E"/>
    <w:rsid w:val="00F25440"/>
    <w:rsid w:val="00F2556B"/>
    <w:rsid w:val="00F25653"/>
    <w:rsid w:val="00F25A15"/>
    <w:rsid w:val="00F25B99"/>
    <w:rsid w:val="00F25C13"/>
    <w:rsid w:val="00F25CEF"/>
    <w:rsid w:val="00F25FC2"/>
    <w:rsid w:val="00F26371"/>
    <w:rsid w:val="00F2664E"/>
    <w:rsid w:val="00F26835"/>
    <w:rsid w:val="00F2705D"/>
    <w:rsid w:val="00F27471"/>
    <w:rsid w:val="00F31118"/>
    <w:rsid w:val="00F31365"/>
    <w:rsid w:val="00F316C1"/>
    <w:rsid w:val="00F31FB1"/>
    <w:rsid w:val="00F32791"/>
    <w:rsid w:val="00F3297E"/>
    <w:rsid w:val="00F338D1"/>
    <w:rsid w:val="00F33A04"/>
    <w:rsid w:val="00F33F6C"/>
    <w:rsid w:val="00F34026"/>
    <w:rsid w:val="00F3437E"/>
    <w:rsid w:val="00F3540A"/>
    <w:rsid w:val="00F36041"/>
    <w:rsid w:val="00F36244"/>
    <w:rsid w:val="00F3655D"/>
    <w:rsid w:val="00F3681E"/>
    <w:rsid w:val="00F36CDD"/>
    <w:rsid w:val="00F36D0F"/>
    <w:rsid w:val="00F36FF3"/>
    <w:rsid w:val="00F372A3"/>
    <w:rsid w:val="00F373A7"/>
    <w:rsid w:val="00F3742B"/>
    <w:rsid w:val="00F37578"/>
    <w:rsid w:val="00F3762E"/>
    <w:rsid w:val="00F37839"/>
    <w:rsid w:val="00F379B0"/>
    <w:rsid w:val="00F37A6B"/>
    <w:rsid w:val="00F37FDF"/>
    <w:rsid w:val="00F40637"/>
    <w:rsid w:val="00F409EF"/>
    <w:rsid w:val="00F40D62"/>
    <w:rsid w:val="00F40D91"/>
    <w:rsid w:val="00F40EC4"/>
    <w:rsid w:val="00F41245"/>
    <w:rsid w:val="00F412B0"/>
    <w:rsid w:val="00F417C0"/>
    <w:rsid w:val="00F41A18"/>
    <w:rsid w:val="00F41B02"/>
    <w:rsid w:val="00F41BB9"/>
    <w:rsid w:val="00F42360"/>
    <w:rsid w:val="00F42428"/>
    <w:rsid w:val="00F426A8"/>
    <w:rsid w:val="00F42840"/>
    <w:rsid w:val="00F435B8"/>
    <w:rsid w:val="00F43B67"/>
    <w:rsid w:val="00F43C0C"/>
    <w:rsid w:val="00F43F57"/>
    <w:rsid w:val="00F4408B"/>
    <w:rsid w:val="00F4424B"/>
    <w:rsid w:val="00F44967"/>
    <w:rsid w:val="00F45325"/>
    <w:rsid w:val="00F45BCA"/>
    <w:rsid w:val="00F46410"/>
    <w:rsid w:val="00F46481"/>
    <w:rsid w:val="00F4666E"/>
    <w:rsid w:val="00F46BC7"/>
    <w:rsid w:val="00F46BD2"/>
    <w:rsid w:val="00F46C05"/>
    <w:rsid w:val="00F46F81"/>
    <w:rsid w:val="00F46F8A"/>
    <w:rsid w:val="00F470F2"/>
    <w:rsid w:val="00F473DC"/>
    <w:rsid w:val="00F47553"/>
    <w:rsid w:val="00F47CF7"/>
    <w:rsid w:val="00F5093C"/>
    <w:rsid w:val="00F50DC6"/>
    <w:rsid w:val="00F50E13"/>
    <w:rsid w:val="00F51890"/>
    <w:rsid w:val="00F518FA"/>
    <w:rsid w:val="00F52709"/>
    <w:rsid w:val="00F528CC"/>
    <w:rsid w:val="00F52AD6"/>
    <w:rsid w:val="00F52B45"/>
    <w:rsid w:val="00F53764"/>
    <w:rsid w:val="00F53CDD"/>
    <w:rsid w:val="00F54776"/>
    <w:rsid w:val="00F54F3C"/>
    <w:rsid w:val="00F55020"/>
    <w:rsid w:val="00F554D0"/>
    <w:rsid w:val="00F555E4"/>
    <w:rsid w:val="00F55623"/>
    <w:rsid w:val="00F559FA"/>
    <w:rsid w:val="00F55D1C"/>
    <w:rsid w:val="00F55F77"/>
    <w:rsid w:val="00F562B2"/>
    <w:rsid w:val="00F56461"/>
    <w:rsid w:val="00F5674F"/>
    <w:rsid w:val="00F56A6F"/>
    <w:rsid w:val="00F56AC8"/>
    <w:rsid w:val="00F56E7C"/>
    <w:rsid w:val="00F5724B"/>
    <w:rsid w:val="00F5785E"/>
    <w:rsid w:val="00F6004C"/>
    <w:rsid w:val="00F600A3"/>
    <w:rsid w:val="00F6016C"/>
    <w:rsid w:val="00F60256"/>
    <w:rsid w:val="00F607EC"/>
    <w:rsid w:val="00F610D5"/>
    <w:rsid w:val="00F612E7"/>
    <w:rsid w:val="00F612F0"/>
    <w:rsid w:val="00F61846"/>
    <w:rsid w:val="00F61C54"/>
    <w:rsid w:val="00F61ED2"/>
    <w:rsid w:val="00F63412"/>
    <w:rsid w:val="00F638EB"/>
    <w:rsid w:val="00F63907"/>
    <w:rsid w:val="00F639AF"/>
    <w:rsid w:val="00F63A23"/>
    <w:rsid w:val="00F647F9"/>
    <w:rsid w:val="00F64A75"/>
    <w:rsid w:val="00F65789"/>
    <w:rsid w:val="00F65AB7"/>
    <w:rsid w:val="00F65C96"/>
    <w:rsid w:val="00F6610E"/>
    <w:rsid w:val="00F665F1"/>
    <w:rsid w:val="00F666CF"/>
    <w:rsid w:val="00F666FF"/>
    <w:rsid w:val="00F66DAF"/>
    <w:rsid w:val="00F670B0"/>
    <w:rsid w:val="00F6724C"/>
    <w:rsid w:val="00F6749B"/>
    <w:rsid w:val="00F675FE"/>
    <w:rsid w:val="00F67819"/>
    <w:rsid w:val="00F67A84"/>
    <w:rsid w:val="00F67B24"/>
    <w:rsid w:val="00F702F7"/>
    <w:rsid w:val="00F7043D"/>
    <w:rsid w:val="00F70EC1"/>
    <w:rsid w:val="00F7132A"/>
    <w:rsid w:val="00F71483"/>
    <w:rsid w:val="00F715FB"/>
    <w:rsid w:val="00F71C37"/>
    <w:rsid w:val="00F71C38"/>
    <w:rsid w:val="00F721D6"/>
    <w:rsid w:val="00F725C6"/>
    <w:rsid w:val="00F72635"/>
    <w:rsid w:val="00F7267D"/>
    <w:rsid w:val="00F72A30"/>
    <w:rsid w:val="00F72A31"/>
    <w:rsid w:val="00F730BB"/>
    <w:rsid w:val="00F73400"/>
    <w:rsid w:val="00F734BD"/>
    <w:rsid w:val="00F7355F"/>
    <w:rsid w:val="00F73999"/>
    <w:rsid w:val="00F73A13"/>
    <w:rsid w:val="00F74228"/>
    <w:rsid w:val="00F74CE9"/>
    <w:rsid w:val="00F74F76"/>
    <w:rsid w:val="00F7514A"/>
    <w:rsid w:val="00F75FC6"/>
    <w:rsid w:val="00F765B0"/>
    <w:rsid w:val="00F76945"/>
    <w:rsid w:val="00F76E3E"/>
    <w:rsid w:val="00F76E60"/>
    <w:rsid w:val="00F7715C"/>
    <w:rsid w:val="00F77790"/>
    <w:rsid w:val="00F778D1"/>
    <w:rsid w:val="00F77EB0"/>
    <w:rsid w:val="00F8003E"/>
    <w:rsid w:val="00F802A1"/>
    <w:rsid w:val="00F8054F"/>
    <w:rsid w:val="00F806FF"/>
    <w:rsid w:val="00F81141"/>
    <w:rsid w:val="00F81384"/>
    <w:rsid w:val="00F81626"/>
    <w:rsid w:val="00F81646"/>
    <w:rsid w:val="00F8181D"/>
    <w:rsid w:val="00F819AB"/>
    <w:rsid w:val="00F81DBA"/>
    <w:rsid w:val="00F820AC"/>
    <w:rsid w:val="00F82183"/>
    <w:rsid w:val="00F823F3"/>
    <w:rsid w:val="00F82A39"/>
    <w:rsid w:val="00F82D22"/>
    <w:rsid w:val="00F82D86"/>
    <w:rsid w:val="00F82E0F"/>
    <w:rsid w:val="00F82F57"/>
    <w:rsid w:val="00F839E7"/>
    <w:rsid w:val="00F83EA8"/>
    <w:rsid w:val="00F83F13"/>
    <w:rsid w:val="00F84442"/>
    <w:rsid w:val="00F84907"/>
    <w:rsid w:val="00F84C80"/>
    <w:rsid w:val="00F84E7F"/>
    <w:rsid w:val="00F84EE0"/>
    <w:rsid w:val="00F85227"/>
    <w:rsid w:val="00F854FA"/>
    <w:rsid w:val="00F857C5"/>
    <w:rsid w:val="00F85A4D"/>
    <w:rsid w:val="00F85A93"/>
    <w:rsid w:val="00F85B36"/>
    <w:rsid w:val="00F85F03"/>
    <w:rsid w:val="00F85F61"/>
    <w:rsid w:val="00F86525"/>
    <w:rsid w:val="00F8723C"/>
    <w:rsid w:val="00F87454"/>
    <w:rsid w:val="00F87C1E"/>
    <w:rsid w:val="00F904D7"/>
    <w:rsid w:val="00F906D7"/>
    <w:rsid w:val="00F90C29"/>
    <w:rsid w:val="00F90D7D"/>
    <w:rsid w:val="00F9123C"/>
    <w:rsid w:val="00F9147B"/>
    <w:rsid w:val="00F91527"/>
    <w:rsid w:val="00F9187E"/>
    <w:rsid w:val="00F918AB"/>
    <w:rsid w:val="00F91B6C"/>
    <w:rsid w:val="00F91E0B"/>
    <w:rsid w:val="00F92083"/>
    <w:rsid w:val="00F92112"/>
    <w:rsid w:val="00F9266A"/>
    <w:rsid w:val="00F92F46"/>
    <w:rsid w:val="00F93852"/>
    <w:rsid w:val="00F93A65"/>
    <w:rsid w:val="00F93CD7"/>
    <w:rsid w:val="00F9408B"/>
    <w:rsid w:val="00F9410A"/>
    <w:rsid w:val="00F942ED"/>
    <w:rsid w:val="00F9433A"/>
    <w:rsid w:val="00F94397"/>
    <w:rsid w:val="00F943B7"/>
    <w:rsid w:val="00F944C7"/>
    <w:rsid w:val="00F94870"/>
    <w:rsid w:val="00F94927"/>
    <w:rsid w:val="00F94DFC"/>
    <w:rsid w:val="00F9533B"/>
    <w:rsid w:val="00F956FF"/>
    <w:rsid w:val="00F957FF"/>
    <w:rsid w:val="00F9580B"/>
    <w:rsid w:val="00F95965"/>
    <w:rsid w:val="00F959D0"/>
    <w:rsid w:val="00F95F8A"/>
    <w:rsid w:val="00F96025"/>
    <w:rsid w:val="00F96181"/>
    <w:rsid w:val="00F96253"/>
    <w:rsid w:val="00F964EF"/>
    <w:rsid w:val="00F96651"/>
    <w:rsid w:val="00F968A3"/>
    <w:rsid w:val="00F968B3"/>
    <w:rsid w:val="00F96D00"/>
    <w:rsid w:val="00F96D35"/>
    <w:rsid w:val="00F96E0B"/>
    <w:rsid w:val="00F96E28"/>
    <w:rsid w:val="00F96F82"/>
    <w:rsid w:val="00F97006"/>
    <w:rsid w:val="00F9715E"/>
    <w:rsid w:val="00F9719D"/>
    <w:rsid w:val="00F97360"/>
    <w:rsid w:val="00F97478"/>
    <w:rsid w:val="00F975C8"/>
    <w:rsid w:val="00F975EE"/>
    <w:rsid w:val="00F97B21"/>
    <w:rsid w:val="00F97B53"/>
    <w:rsid w:val="00FA02B7"/>
    <w:rsid w:val="00FA07E6"/>
    <w:rsid w:val="00FA07F2"/>
    <w:rsid w:val="00FA0E4C"/>
    <w:rsid w:val="00FA0FE9"/>
    <w:rsid w:val="00FA1387"/>
    <w:rsid w:val="00FA15E7"/>
    <w:rsid w:val="00FA1914"/>
    <w:rsid w:val="00FA1966"/>
    <w:rsid w:val="00FA1BB6"/>
    <w:rsid w:val="00FA1EC5"/>
    <w:rsid w:val="00FA1FF1"/>
    <w:rsid w:val="00FA2035"/>
    <w:rsid w:val="00FA2EA4"/>
    <w:rsid w:val="00FA3304"/>
    <w:rsid w:val="00FA3329"/>
    <w:rsid w:val="00FA38F6"/>
    <w:rsid w:val="00FA393B"/>
    <w:rsid w:val="00FA3BD3"/>
    <w:rsid w:val="00FA3D48"/>
    <w:rsid w:val="00FA457C"/>
    <w:rsid w:val="00FA4C6D"/>
    <w:rsid w:val="00FA5088"/>
    <w:rsid w:val="00FA53B5"/>
    <w:rsid w:val="00FA5CF9"/>
    <w:rsid w:val="00FA5D41"/>
    <w:rsid w:val="00FA64E2"/>
    <w:rsid w:val="00FA74CA"/>
    <w:rsid w:val="00FA7547"/>
    <w:rsid w:val="00FA78AF"/>
    <w:rsid w:val="00FA7B2E"/>
    <w:rsid w:val="00FA7B88"/>
    <w:rsid w:val="00FB0160"/>
    <w:rsid w:val="00FB0494"/>
    <w:rsid w:val="00FB05C2"/>
    <w:rsid w:val="00FB05F4"/>
    <w:rsid w:val="00FB061E"/>
    <w:rsid w:val="00FB072E"/>
    <w:rsid w:val="00FB0FCE"/>
    <w:rsid w:val="00FB157D"/>
    <w:rsid w:val="00FB1763"/>
    <w:rsid w:val="00FB1F4C"/>
    <w:rsid w:val="00FB2014"/>
    <w:rsid w:val="00FB21F8"/>
    <w:rsid w:val="00FB22E5"/>
    <w:rsid w:val="00FB2468"/>
    <w:rsid w:val="00FB277F"/>
    <w:rsid w:val="00FB2B35"/>
    <w:rsid w:val="00FB2CF8"/>
    <w:rsid w:val="00FB2E5E"/>
    <w:rsid w:val="00FB30D2"/>
    <w:rsid w:val="00FB31B8"/>
    <w:rsid w:val="00FB329E"/>
    <w:rsid w:val="00FB34AC"/>
    <w:rsid w:val="00FB3898"/>
    <w:rsid w:val="00FB3B6C"/>
    <w:rsid w:val="00FB42CA"/>
    <w:rsid w:val="00FB4592"/>
    <w:rsid w:val="00FB4640"/>
    <w:rsid w:val="00FB4F8C"/>
    <w:rsid w:val="00FB51FB"/>
    <w:rsid w:val="00FB5409"/>
    <w:rsid w:val="00FB5559"/>
    <w:rsid w:val="00FB5B35"/>
    <w:rsid w:val="00FB5C50"/>
    <w:rsid w:val="00FB6118"/>
    <w:rsid w:val="00FB62E9"/>
    <w:rsid w:val="00FB65D7"/>
    <w:rsid w:val="00FB6C6A"/>
    <w:rsid w:val="00FB6DAA"/>
    <w:rsid w:val="00FB6F8C"/>
    <w:rsid w:val="00FB768D"/>
    <w:rsid w:val="00FB7DD8"/>
    <w:rsid w:val="00FC0495"/>
    <w:rsid w:val="00FC0A5B"/>
    <w:rsid w:val="00FC0B7C"/>
    <w:rsid w:val="00FC12CF"/>
    <w:rsid w:val="00FC1482"/>
    <w:rsid w:val="00FC168C"/>
    <w:rsid w:val="00FC1C94"/>
    <w:rsid w:val="00FC1D05"/>
    <w:rsid w:val="00FC1D77"/>
    <w:rsid w:val="00FC2004"/>
    <w:rsid w:val="00FC218D"/>
    <w:rsid w:val="00FC234B"/>
    <w:rsid w:val="00FC263F"/>
    <w:rsid w:val="00FC26FB"/>
    <w:rsid w:val="00FC29E5"/>
    <w:rsid w:val="00FC2EEB"/>
    <w:rsid w:val="00FC334B"/>
    <w:rsid w:val="00FC3397"/>
    <w:rsid w:val="00FC3545"/>
    <w:rsid w:val="00FC3797"/>
    <w:rsid w:val="00FC41BA"/>
    <w:rsid w:val="00FC479D"/>
    <w:rsid w:val="00FC4B8C"/>
    <w:rsid w:val="00FC4C55"/>
    <w:rsid w:val="00FC4E19"/>
    <w:rsid w:val="00FC4F4A"/>
    <w:rsid w:val="00FC4F6C"/>
    <w:rsid w:val="00FC5DAD"/>
    <w:rsid w:val="00FC6072"/>
    <w:rsid w:val="00FC61D3"/>
    <w:rsid w:val="00FC68B3"/>
    <w:rsid w:val="00FC6BCB"/>
    <w:rsid w:val="00FC6F18"/>
    <w:rsid w:val="00FC73AC"/>
    <w:rsid w:val="00FC74DD"/>
    <w:rsid w:val="00FC76B4"/>
    <w:rsid w:val="00FC78E1"/>
    <w:rsid w:val="00FC7A98"/>
    <w:rsid w:val="00FC7C6C"/>
    <w:rsid w:val="00FC7DD5"/>
    <w:rsid w:val="00FC7DF8"/>
    <w:rsid w:val="00FD033F"/>
    <w:rsid w:val="00FD06BF"/>
    <w:rsid w:val="00FD07F4"/>
    <w:rsid w:val="00FD10A5"/>
    <w:rsid w:val="00FD1172"/>
    <w:rsid w:val="00FD1181"/>
    <w:rsid w:val="00FD19CD"/>
    <w:rsid w:val="00FD1A6B"/>
    <w:rsid w:val="00FD1B3C"/>
    <w:rsid w:val="00FD1C98"/>
    <w:rsid w:val="00FD2D19"/>
    <w:rsid w:val="00FD3077"/>
    <w:rsid w:val="00FD3333"/>
    <w:rsid w:val="00FD3610"/>
    <w:rsid w:val="00FD3C37"/>
    <w:rsid w:val="00FD3CF1"/>
    <w:rsid w:val="00FD3FDA"/>
    <w:rsid w:val="00FD414E"/>
    <w:rsid w:val="00FD4340"/>
    <w:rsid w:val="00FD4433"/>
    <w:rsid w:val="00FD48FB"/>
    <w:rsid w:val="00FD5172"/>
    <w:rsid w:val="00FD53E8"/>
    <w:rsid w:val="00FD54DA"/>
    <w:rsid w:val="00FD5835"/>
    <w:rsid w:val="00FD5BCB"/>
    <w:rsid w:val="00FD6697"/>
    <w:rsid w:val="00FD66F5"/>
    <w:rsid w:val="00FD694E"/>
    <w:rsid w:val="00FD707D"/>
    <w:rsid w:val="00FD733E"/>
    <w:rsid w:val="00FD76DE"/>
    <w:rsid w:val="00FD7788"/>
    <w:rsid w:val="00FE0070"/>
    <w:rsid w:val="00FE084D"/>
    <w:rsid w:val="00FE0897"/>
    <w:rsid w:val="00FE0AD5"/>
    <w:rsid w:val="00FE0F4B"/>
    <w:rsid w:val="00FE0FFF"/>
    <w:rsid w:val="00FE101C"/>
    <w:rsid w:val="00FE11AE"/>
    <w:rsid w:val="00FE1543"/>
    <w:rsid w:val="00FE1976"/>
    <w:rsid w:val="00FE1E30"/>
    <w:rsid w:val="00FE1FB3"/>
    <w:rsid w:val="00FE2369"/>
    <w:rsid w:val="00FE29C7"/>
    <w:rsid w:val="00FE29D2"/>
    <w:rsid w:val="00FE2E72"/>
    <w:rsid w:val="00FE32F5"/>
    <w:rsid w:val="00FE36F7"/>
    <w:rsid w:val="00FE436E"/>
    <w:rsid w:val="00FE44E9"/>
    <w:rsid w:val="00FE4CA2"/>
    <w:rsid w:val="00FE531A"/>
    <w:rsid w:val="00FE53B2"/>
    <w:rsid w:val="00FE565E"/>
    <w:rsid w:val="00FE5A98"/>
    <w:rsid w:val="00FE5BD9"/>
    <w:rsid w:val="00FE5D67"/>
    <w:rsid w:val="00FE5F0B"/>
    <w:rsid w:val="00FE620F"/>
    <w:rsid w:val="00FE6B3B"/>
    <w:rsid w:val="00FE6DDC"/>
    <w:rsid w:val="00FE6EC9"/>
    <w:rsid w:val="00FE7057"/>
    <w:rsid w:val="00FE74D6"/>
    <w:rsid w:val="00FE77F8"/>
    <w:rsid w:val="00FE7ED0"/>
    <w:rsid w:val="00FF060C"/>
    <w:rsid w:val="00FF0E39"/>
    <w:rsid w:val="00FF153C"/>
    <w:rsid w:val="00FF190A"/>
    <w:rsid w:val="00FF1A09"/>
    <w:rsid w:val="00FF1BA1"/>
    <w:rsid w:val="00FF1E9D"/>
    <w:rsid w:val="00FF1F7B"/>
    <w:rsid w:val="00FF2788"/>
    <w:rsid w:val="00FF2DC3"/>
    <w:rsid w:val="00FF334A"/>
    <w:rsid w:val="00FF33DF"/>
    <w:rsid w:val="00FF3C33"/>
    <w:rsid w:val="00FF3D34"/>
    <w:rsid w:val="00FF3F39"/>
    <w:rsid w:val="00FF4296"/>
    <w:rsid w:val="00FF48DE"/>
    <w:rsid w:val="00FF4C85"/>
    <w:rsid w:val="00FF4CAF"/>
    <w:rsid w:val="00FF4D5E"/>
    <w:rsid w:val="00FF4E43"/>
    <w:rsid w:val="00FF5C82"/>
    <w:rsid w:val="00FF713B"/>
    <w:rsid w:val="00FF7526"/>
    <w:rsid w:val="00FF7D57"/>
    <w:rsid w:val="00FF7E0B"/>
    <w:rsid w:val="00FF7E2E"/>
    <w:rsid w:val="01B63E2B"/>
    <w:rsid w:val="032A966F"/>
    <w:rsid w:val="03B3F876"/>
    <w:rsid w:val="0429CB4F"/>
    <w:rsid w:val="05EA6B19"/>
    <w:rsid w:val="08782BBF"/>
    <w:rsid w:val="0B2ED650"/>
    <w:rsid w:val="0B5BB2C9"/>
    <w:rsid w:val="0B7F7963"/>
    <w:rsid w:val="0B8BE3A3"/>
    <w:rsid w:val="0CA73666"/>
    <w:rsid w:val="0CFAFABF"/>
    <w:rsid w:val="0D225A99"/>
    <w:rsid w:val="0D22CBC9"/>
    <w:rsid w:val="0F3281F9"/>
    <w:rsid w:val="0FACD0F3"/>
    <w:rsid w:val="0FC82271"/>
    <w:rsid w:val="1008CF6F"/>
    <w:rsid w:val="10131574"/>
    <w:rsid w:val="1162584D"/>
    <w:rsid w:val="122BADE7"/>
    <w:rsid w:val="12C4D619"/>
    <w:rsid w:val="13294017"/>
    <w:rsid w:val="139BFFC7"/>
    <w:rsid w:val="14B55350"/>
    <w:rsid w:val="157C7D40"/>
    <w:rsid w:val="1628ADC9"/>
    <w:rsid w:val="16899C4D"/>
    <w:rsid w:val="17044F89"/>
    <w:rsid w:val="18429855"/>
    <w:rsid w:val="191F4E6F"/>
    <w:rsid w:val="1A4C67DC"/>
    <w:rsid w:val="1A842FCA"/>
    <w:rsid w:val="1B8E8335"/>
    <w:rsid w:val="1D92E8F8"/>
    <w:rsid w:val="1E6427D3"/>
    <w:rsid w:val="1E6A9140"/>
    <w:rsid w:val="205BBE9F"/>
    <w:rsid w:val="20CAD23D"/>
    <w:rsid w:val="215CEEB2"/>
    <w:rsid w:val="21732020"/>
    <w:rsid w:val="23B44CF2"/>
    <w:rsid w:val="2737A151"/>
    <w:rsid w:val="273DD5F8"/>
    <w:rsid w:val="275D09EC"/>
    <w:rsid w:val="28685DA0"/>
    <w:rsid w:val="2871BC8C"/>
    <w:rsid w:val="295D7369"/>
    <w:rsid w:val="29C7ADAC"/>
    <w:rsid w:val="2A6A5CF9"/>
    <w:rsid w:val="2B2F5419"/>
    <w:rsid w:val="2B671D65"/>
    <w:rsid w:val="2BEE6EB2"/>
    <w:rsid w:val="2C23D893"/>
    <w:rsid w:val="2C93EFF0"/>
    <w:rsid w:val="2CAA5F7C"/>
    <w:rsid w:val="2D150473"/>
    <w:rsid w:val="2EE82F98"/>
    <w:rsid w:val="2EF01EDD"/>
    <w:rsid w:val="30A93735"/>
    <w:rsid w:val="30B7CEFC"/>
    <w:rsid w:val="30D10A57"/>
    <w:rsid w:val="316BCAE1"/>
    <w:rsid w:val="31E7DAD6"/>
    <w:rsid w:val="32E0E128"/>
    <w:rsid w:val="332C0E71"/>
    <w:rsid w:val="33CA81E8"/>
    <w:rsid w:val="3418E87F"/>
    <w:rsid w:val="3453D6C0"/>
    <w:rsid w:val="3457C54C"/>
    <w:rsid w:val="34E7A2FE"/>
    <w:rsid w:val="34FEBC5A"/>
    <w:rsid w:val="359F0D4D"/>
    <w:rsid w:val="361B4D01"/>
    <w:rsid w:val="36B2DE7F"/>
    <w:rsid w:val="372D6901"/>
    <w:rsid w:val="37FF1EF7"/>
    <w:rsid w:val="380DC264"/>
    <w:rsid w:val="3940B48A"/>
    <w:rsid w:val="39A1283B"/>
    <w:rsid w:val="3A8F4B55"/>
    <w:rsid w:val="3AF2527D"/>
    <w:rsid w:val="3B70EF3B"/>
    <w:rsid w:val="3BA2DF67"/>
    <w:rsid w:val="3E2D909F"/>
    <w:rsid w:val="3E97A5FB"/>
    <w:rsid w:val="3FBAA73E"/>
    <w:rsid w:val="4169000E"/>
    <w:rsid w:val="41FE014E"/>
    <w:rsid w:val="42928364"/>
    <w:rsid w:val="437F01EE"/>
    <w:rsid w:val="44117E99"/>
    <w:rsid w:val="4473607C"/>
    <w:rsid w:val="44FEF2DB"/>
    <w:rsid w:val="4557958F"/>
    <w:rsid w:val="46108B0B"/>
    <w:rsid w:val="4729E9E1"/>
    <w:rsid w:val="4799C4E5"/>
    <w:rsid w:val="4895614C"/>
    <w:rsid w:val="49E97804"/>
    <w:rsid w:val="4A54B1AB"/>
    <w:rsid w:val="4B878324"/>
    <w:rsid w:val="4C028F65"/>
    <w:rsid w:val="4D29CBF0"/>
    <w:rsid w:val="4D84155F"/>
    <w:rsid w:val="4DF6E9E2"/>
    <w:rsid w:val="4DF9A446"/>
    <w:rsid w:val="4E811C17"/>
    <w:rsid w:val="4E81B213"/>
    <w:rsid w:val="4FF1BB7D"/>
    <w:rsid w:val="50873B92"/>
    <w:rsid w:val="5095A86E"/>
    <w:rsid w:val="50DE6885"/>
    <w:rsid w:val="51371FAC"/>
    <w:rsid w:val="52CEB2F3"/>
    <w:rsid w:val="5347BB29"/>
    <w:rsid w:val="5497C08C"/>
    <w:rsid w:val="54EFF8F4"/>
    <w:rsid w:val="563DCD59"/>
    <w:rsid w:val="56CF87C3"/>
    <w:rsid w:val="571C8B3C"/>
    <w:rsid w:val="5793737B"/>
    <w:rsid w:val="5834A1EC"/>
    <w:rsid w:val="58F46D1D"/>
    <w:rsid w:val="59C5B5E9"/>
    <w:rsid w:val="5B8A70DC"/>
    <w:rsid w:val="5BCBEE31"/>
    <w:rsid w:val="5C0FCFCD"/>
    <w:rsid w:val="5C48E495"/>
    <w:rsid w:val="5CC64DCB"/>
    <w:rsid w:val="5D4DA7E1"/>
    <w:rsid w:val="601164EE"/>
    <w:rsid w:val="610A30B5"/>
    <w:rsid w:val="612C99B0"/>
    <w:rsid w:val="61A68A19"/>
    <w:rsid w:val="6216C342"/>
    <w:rsid w:val="62B07AE2"/>
    <w:rsid w:val="62D8E3A7"/>
    <w:rsid w:val="62F544C4"/>
    <w:rsid w:val="633FC905"/>
    <w:rsid w:val="6662F0CE"/>
    <w:rsid w:val="694198DD"/>
    <w:rsid w:val="69A85010"/>
    <w:rsid w:val="6A3E1046"/>
    <w:rsid w:val="6B19F46B"/>
    <w:rsid w:val="6B54FA73"/>
    <w:rsid w:val="6BB8218C"/>
    <w:rsid w:val="6BD28A99"/>
    <w:rsid w:val="6C300938"/>
    <w:rsid w:val="6D20E954"/>
    <w:rsid w:val="6EE2483D"/>
    <w:rsid w:val="6F150F4A"/>
    <w:rsid w:val="6F4AFEA1"/>
    <w:rsid w:val="6F87CD77"/>
    <w:rsid w:val="702408CB"/>
    <w:rsid w:val="70B60CBB"/>
    <w:rsid w:val="70DE44F7"/>
    <w:rsid w:val="7285A482"/>
    <w:rsid w:val="73FF4DFB"/>
    <w:rsid w:val="751BEE40"/>
    <w:rsid w:val="79D2BC78"/>
    <w:rsid w:val="7A9A984A"/>
    <w:rsid w:val="7C3AC558"/>
    <w:rsid w:val="7CCA98FF"/>
    <w:rsid w:val="7CEEED49"/>
    <w:rsid w:val="7D49BECE"/>
    <w:rsid w:val="7DD8A09C"/>
    <w:rsid w:val="7DD8B8D8"/>
    <w:rsid w:val="7E35DAF1"/>
    <w:rsid w:val="7E72C9E0"/>
    <w:rsid w:val="7E918DFB"/>
    <w:rsid w:val="7E9CA0A0"/>
    <w:rsid w:val="7F03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394DD"/>
  <w15:chartTrackingRefBased/>
  <w15:docId w15:val="{FE32770B-CA46-4FDB-BACF-E9F19F64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932"/>
    <w:rPr>
      <w:rFonts w:ascii="Arial" w:eastAsia="Times New Roman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AAB"/>
    <w:pPr>
      <w:keepNext/>
      <w:keepLines/>
      <w:numPr>
        <w:numId w:val="28"/>
      </w:numPr>
      <w:spacing w:before="120" w:line="360" w:lineRule="auto"/>
      <w:outlineLvl w:val="0"/>
    </w:pPr>
    <w:rPr>
      <w:rFonts w:ascii="GT Walsheim Pro" w:hAnsi="GT Walsheim Pro"/>
      <w:b/>
      <w:bCs/>
      <w:color w:val="1F4E79" w:themeColor="accent1" w:themeShade="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66AAB"/>
    <w:pPr>
      <w:keepNext/>
      <w:keepLines/>
      <w:numPr>
        <w:ilvl w:val="1"/>
        <w:numId w:val="28"/>
      </w:numPr>
      <w:spacing w:before="120" w:line="360" w:lineRule="auto"/>
      <w:outlineLvl w:val="1"/>
    </w:pPr>
    <w:rPr>
      <w:rFonts w:ascii="GT Walsheim Pro" w:hAnsi="GT Walsheim Pro"/>
      <w:b/>
      <w:bCs/>
      <w:iCs/>
      <w:color w:val="1F4E79" w:themeColor="accent1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C66AAB"/>
    <w:pPr>
      <w:keepNext/>
      <w:numPr>
        <w:ilvl w:val="2"/>
        <w:numId w:val="5"/>
      </w:numPr>
      <w:spacing w:before="120" w:after="60" w:line="360" w:lineRule="auto"/>
      <w:outlineLvl w:val="2"/>
    </w:pPr>
    <w:rPr>
      <w:rFonts w:ascii="GT Walsheim Pro" w:hAnsi="GT Walsheim Pro"/>
      <w:b/>
      <w:bCs/>
      <w:color w:val="1F4E79" w:themeColor="accent1" w:themeShade="80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20ED"/>
    <w:pPr>
      <w:keepNext/>
      <w:keepLines/>
      <w:numPr>
        <w:ilvl w:val="3"/>
        <w:numId w:val="5"/>
      </w:numPr>
      <w:spacing w:before="120" w:line="360" w:lineRule="auto"/>
      <w:outlineLvl w:val="3"/>
    </w:pPr>
    <w:rPr>
      <w:rFonts w:ascii="GT Walsheim Pro" w:eastAsia="Yu Gothic Light" w:hAnsi="GT Walsheim Pro" w:cs="Times New Roman"/>
      <w:b/>
      <w:i/>
      <w:iCs/>
      <w:color w:val="800000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431D"/>
    <w:pPr>
      <w:keepNext/>
      <w:keepLines/>
      <w:numPr>
        <w:ilvl w:val="4"/>
        <w:numId w:val="5"/>
      </w:numPr>
      <w:spacing w:before="120" w:line="360" w:lineRule="auto"/>
      <w:outlineLvl w:val="4"/>
    </w:pPr>
    <w:rPr>
      <w:rFonts w:ascii="GT Walsheim Pro" w:eastAsia="Yu Gothic Light" w:hAnsi="GT Walsheim Pro" w:cs="Times New Roman"/>
      <w:b/>
      <w:i/>
      <w:color w:val="3422A1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C637B0"/>
    <w:pPr>
      <w:keepNext/>
      <w:keepLines/>
      <w:spacing w:before="40"/>
      <w:outlineLvl w:val="5"/>
    </w:pPr>
    <w:rPr>
      <w:rFonts w:eastAsia="Yu Gothic Light" w:cs="Times New Roman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66AAB"/>
    <w:rPr>
      <w:rFonts w:ascii="GT Walsheim Pro" w:eastAsia="Times New Roman" w:hAnsi="GT Walsheim Pro"/>
      <w:b/>
      <w:bCs/>
      <w:color w:val="1F4E79" w:themeColor="accent1" w:themeShade="80"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C66AAB"/>
    <w:rPr>
      <w:rFonts w:ascii="GT Walsheim Pro" w:eastAsia="Times New Roman" w:hAnsi="GT Walsheim Pro"/>
      <w:b/>
      <w:bCs/>
      <w:iCs/>
      <w:color w:val="1F4E79" w:themeColor="accent1" w:themeShade="80"/>
      <w:sz w:val="28"/>
      <w:szCs w:val="28"/>
    </w:rPr>
  </w:style>
  <w:style w:type="character" w:customStyle="1" w:styleId="Heading3Char">
    <w:name w:val="Heading 3 Char"/>
    <w:link w:val="Heading3"/>
    <w:uiPriority w:val="9"/>
    <w:rsid w:val="00C66AAB"/>
    <w:rPr>
      <w:rFonts w:ascii="GT Walsheim Pro" w:eastAsia="Times New Roman" w:hAnsi="GT Walsheim Pro"/>
      <w:b/>
      <w:bCs/>
      <w:color w:val="1F4E79" w:themeColor="accent1" w:themeShade="80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9460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002"/>
  </w:style>
  <w:style w:type="paragraph" w:styleId="Footer">
    <w:name w:val="footer"/>
    <w:basedOn w:val="Normal"/>
    <w:link w:val="FooterChar"/>
    <w:uiPriority w:val="99"/>
    <w:unhideWhenUsed/>
    <w:rsid w:val="009460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002"/>
  </w:style>
  <w:style w:type="paragraph" w:styleId="TOCHeading">
    <w:name w:val="TOC Heading"/>
    <w:basedOn w:val="Heading1"/>
    <w:next w:val="Normal"/>
    <w:uiPriority w:val="39"/>
    <w:unhideWhenUsed/>
    <w:qFormat/>
    <w:rsid w:val="008853DF"/>
    <w:pPr>
      <w:numPr>
        <w:numId w:val="0"/>
      </w:numPr>
      <w:spacing w:line="259" w:lineRule="auto"/>
      <w:outlineLvl w:val="9"/>
    </w:pPr>
    <w:rPr>
      <w:rFonts w:eastAsia="Yu Gothic Light"/>
      <w:b w:val="0"/>
      <w:bCs w:val="0"/>
      <w:kern w:val="0"/>
      <w:sz w:val="24"/>
    </w:rPr>
  </w:style>
  <w:style w:type="character" w:styleId="Hyperlink">
    <w:name w:val="Hyperlink"/>
    <w:uiPriority w:val="99"/>
    <w:unhideWhenUsed/>
    <w:rsid w:val="00946002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46002"/>
    <w:pPr>
      <w:ind w:left="720"/>
      <w:contextualSpacing/>
    </w:pPr>
  </w:style>
  <w:style w:type="table" w:styleId="GridTable5Dark-Accent2">
    <w:name w:val="Grid Table 5 Dark Accent 2"/>
    <w:basedOn w:val="TableNormal"/>
    <w:uiPriority w:val="50"/>
    <w:rsid w:val="0094600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0000"/>
      </w:tcPr>
    </w:tblStylePr>
    <w:tblStylePr w:type="band1Vert">
      <w:tblPr/>
      <w:tcPr>
        <w:shd w:val="clear" w:color="auto" w:fill="FF9999"/>
      </w:tcPr>
    </w:tblStylePr>
    <w:tblStylePr w:type="band1Horz">
      <w:tblPr/>
      <w:tcPr>
        <w:shd w:val="clear" w:color="auto" w:fill="FF9999"/>
      </w:tcPr>
    </w:tblStylePr>
  </w:style>
  <w:style w:type="table" w:styleId="GridTable4-Accent2">
    <w:name w:val="Grid Table 4 Accent 2"/>
    <w:basedOn w:val="TableNormal"/>
    <w:uiPriority w:val="49"/>
    <w:rsid w:val="00946002"/>
    <w:tblPr>
      <w:tblStyleRowBandSize w:val="1"/>
      <w:tblStyleColBandSize w:val="1"/>
      <w:tblBorders>
        <w:top w:val="single" w:sz="4" w:space="0" w:color="FF6666"/>
        <w:left w:val="single" w:sz="4" w:space="0" w:color="FF6666"/>
        <w:bottom w:val="single" w:sz="4" w:space="0" w:color="FF6666"/>
        <w:right w:val="single" w:sz="4" w:space="0" w:color="FF6666"/>
        <w:insideH w:val="single" w:sz="4" w:space="0" w:color="FF6666"/>
        <w:insideV w:val="single" w:sz="4" w:space="0" w:color="FF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nil"/>
          <w:insideV w:val="nil"/>
        </w:tcBorders>
        <w:shd w:val="clear" w:color="auto" w:fill="FF0000"/>
      </w:tcPr>
    </w:tblStylePr>
    <w:tblStylePr w:type="lastRow">
      <w:rPr>
        <w:b/>
        <w:bCs/>
      </w:rPr>
      <w:tblPr/>
      <w:tcPr>
        <w:tcBorders>
          <w:top w:val="double" w:sz="4" w:space="0" w:color="FF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/>
      </w:tcPr>
    </w:tblStylePr>
    <w:tblStylePr w:type="band1Horz">
      <w:tblPr/>
      <w:tcPr>
        <w:shd w:val="clear" w:color="auto" w:fill="FFCCCC"/>
      </w:tcPr>
    </w:tblStylePr>
  </w:style>
  <w:style w:type="paragraph" w:customStyle="1" w:styleId="MichaelStijl1">
    <w:name w:val="Michael Stijl 1"/>
    <w:basedOn w:val="Normal"/>
    <w:link w:val="MichaelStijl1Char"/>
    <w:rsid w:val="00946002"/>
    <w:rPr>
      <w:smallCaps/>
      <w:szCs w:val="16"/>
    </w:rPr>
  </w:style>
  <w:style w:type="character" w:customStyle="1" w:styleId="MichaelStijl1Char">
    <w:name w:val="Michael Stijl 1 Char"/>
    <w:link w:val="MichaelStijl1"/>
    <w:rsid w:val="00946002"/>
    <w:rPr>
      <w:smallCaps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460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0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002"/>
    <w:pPr>
      <w:spacing w:after="100"/>
      <w:ind w:left="440"/>
    </w:pPr>
  </w:style>
  <w:style w:type="table" w:styleId="TableGrid">
    <w:name w:val="Table Grid"/>
    <w:basedOn w:val="TableNormal"/>
    <w:uiPriority w:val="39"/>
    <w:rsid w:val="00946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uiPriority w:val="99"/>
    <w:semiHidden/>
    <w:unhideWhenUsed/>
    <w:rsid w:val="00946002"/>
    <w:rPr>
      <w:color w:val="954F72"/>
      <w:u w:val="single"/>
    </w:rPr>
  </w:style>
  <w:style w:type="table" w:styleId="GridTable3-Accent3">
    <w:name w:val="Grid Table 3 Accent 3"/>
    <w:basedOn w:val="TableNormal"/>
    <w:uiPriority w:val="48"/>
    <w:rsid w:val="0094600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94600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apple-converted-space">
    <w:name w:val="apple-converted-space"/>
    <w:basedOn w:val="DefaultParagraphFont"/>
    <w:rsid w:val="00946002"/>
  </w:style>
  <w:style w:type="character" w:styleId="Strong">
    <w:name w:val="Strong"/>
    <w:uiPriority w:val="22"/>
    <w:rsid w:val="00946002"/>
    <w:rPr>
      <w:b/>
      <w:bCs/>
    </w:rPr>
  </w:style>
  <w:style w:type="table" w:styleId="GridTable4-Accent1">
    <w:name w:val="Grid Table 4 Accent 1"/>
    <w:basedOn w:val="TableNormal"/>
    <w:uiPriority w:val="49"/>
    <w:rsid w:val="0094600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6Colorful-Accent2">
    <w:name w:val="Grid Table 6 Colorful Accent 2"/>
    <w:basedOn w:val="TableNormal"/>
    <w:uiPriority w:val="51"/>
    <w:rsid w:val="00946002"/>
    <w:rPr>
      <w:color w:val="BF0000"/>
    </w:rPr>
    <w:tblPr>
      <w:tblStyleRowBandSize w:val="1"/>
      <w:tblStyleColBandSize w:val="1"/>
      <w:tblBorders>
        <w:top w:val="single" w:sz="4" w:space="0" w:color="FF6666"/>
        <w:left w:val="single" w:sz="4" w:space="0" w:color="FF6666"/>
        <w:bottom w:val="single" w:sz="4" w:space="0" w:color="FF6666"/>
        <w:right w:val="single" w:sz="4" w:space="0" w:color="FF6666"/>
        <w:insideH w:val="single" w:sz="4" w:space="0" w:color="FF6666"/>
        <w:insideV w:val="single" w:sz="4" w:space="0" w:color="FF6666"/>
      </w:tblBorders>
    </w:tblPr>
    <w:tblStylePr w:type="firstRow">
      <w:rPr>
        <w:b/>
        <w:bCs/>
      </w:rPr>
      <w:tblPr/>
      <w:tcPr>
        <w:tcBorders>
          <w:bottom w:val="single" w:sz="12" w:space="0" w:color="FF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/>
      </w:tcPr>
    </w:tblStylePr>
    <w:tblStylePr w:type="band1Horz">
      <w:tblPr/>
      <w:tcPr>
        <w:shd w:val="clear" w:color="auto" w:fill="FFCCCC"/>
      </w:tcPr>
    </w:tblStylePr>
  </w:style>
  <w:style w:type="table" w:styleId="GridTable7Colorful-Accent2">
    <w:name w:val="Grid Table 7 Colorful Accent 2"/>
    <w:basedOn w:val="TableNormal"/>
    <w:uiPriority w:val="52"/>
    <w:rsid w:val="00946002"/>
    <w:rPr>
      <w:color w:val="BF0000"/>
    </w:rPr>
    <w:tblPr>
      <w:tblStyleRowBandSize w:val="1"/>
      <w:tblStyleColBandSize w:val="1"/>
      <w:tblBorders>
        <w:top w:val="single" w:sz="4" w:space="0" w:color="FF6666"/>
        <w:left w:val="single" w:sz="4" w:space="0" w:color="FF6666"/>
        <w:bottom w:val="single" w:sz="4" w:space="0" w:color="FF6666"/>
        <w:right w:val="single" w:sz="4" w:space="0" w:color="FF6666"/>
        <w:insideH w:val="single" w:sz="4" w:space="0" w:color="FF6666"/>
        <w:insideV w:val="single" w:sz="4" w:space="0" w:color="FF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CCCC"/>
      </w:tcPr>
    </w:tblStylePr>
    <w:tblStylePr w:type="band1Horz">
      <w:tblPr/>
      <w:tcPr>
        <w:shd w:val="clear" w:color="auto" w:fill="FFCCCC"/>
      </w:tcPr>
    </w:tblStylePr>
    <w:tblStylePr w:type="neCell">
      <w:tblPr/>
      <w:tcPr>
        <w:tcBorders>
          <w:bottom w:val="single" w:sz="4" w:space="0" w:color="FF6666"/>
        </w:tcBorders>
      </w:tcPr>
    </w:tblStylePr>
    <w:tblStylePr w:type="nwCell">
      <w:tblPr/>
      <w:tcPr>
        <w:tcBorders>
          <w:bottom w:val="single" w:sz="4" w:space="0" w:color="FF6666"/>
        </w:tcBorders>
      </w:tcPr>
    </w:tblStylePr>
    <w:tblStylePr w:type="seCell">
      <w:tblPr/>
      <w:tcPr>
        <w:tcBorders>
          <w:top w:val="single" w:sz="4" w:space="0" w:color="FF6666"/>
        </w:tcBorders>
      </w:tcPr>
    </w:tblStylePr>
    <w:tblStylePr w:type="swCell">
      <w:tblPr/>
      <w:tcPr>
        <w:tcBorders>
          <w:top w:val="single" w:sz="4" w:space="0" w:color="FF6666"/>
        </w:tcBorders>
      </w:tcPr>
    </w:tblStylePr>
  </w:style>
  <w:style w:type="table" w:styleId="ListTable2-Accent2">
    <w:name w:val="List Table 2 Accent 2"/>
    <w:basedOn w:val="TableNormal"/>
    <w:uiPriority w:val="47"/>
    <w:rsid w:val="00946002"/>
    <w:tblPr>
      <w:tblStyleRowBandSize w:val="1"/>
      <w:tblStyleColBandSize w:val="1"/>
      <w:tblBorders>
        <w:top w:val="single" w:sz="4" w:space="0" w:color="FF6666"/>
        <w:bottom w:val="single" w:sz="4" w:space="0" w:color="FF6666"/>
        <w:insideH w:val="single" w:sz="4" w:space="0" w:color="FF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/>
      </w:tcPr>
    </w:tblStylePr>
    <w:tblStylePr w:type="band1Horz">
      <w:tblPr/>
      <w:tcPr>
        <w:shd w:val="clear" w:color="auto" w:fill="FFCCCC"/>
      </w:tcPr>
    </w:tblStylePr>
  </w:style>
  <w:style w:type="table" w:styleId="ListTable1Light-Accent2">
    <w:name w:val="List Table 1 Light Accent 2"/>
    <w:basedOn w:val="TableNormal"/>
    <w:uiPriority w:val="46"/>
    <w:rsid w:val="0094600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/>
      </w:tcPr>
    </w:tblStylePr>
    <w:tblStylePr w:type="band1Horz">
      <w:tblPr/>
      <w:tcPr>
        <w:shd w:val="clear" w:color="auto" w:fill="FFCCCC"/>
      </w:tcPr>
    </w:tblStylePr>
  </w:style>
  <w:style w:type="table" w:styleId="ListTable3-Accent2">
    <w:name w:val="List Table 3 Accent 2"/>
    <w:basedOn w:val="TableNormal"/>
    <w:uiPriority w:val="48"/>
    <w:rsid w:val="00946002"/>
    <w:tblPr>
      <w:tblStyleRowBandSize w:val="1"/>
      <w:tblStyleColBandSize w:val="1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</w:tblBorders>
    </w:tblPr>
    <w:tblStylePr w:type="firstRow">
      <w:rPr>
        <w:b/>
        <w:bCs/>
        <w:color w:val="FFFFFF"/>
      </w:rPr>
      <w:tblPr/>
      <w:tcPr>
        <w:shd w:val="clear" w:color="auto" w:fill="FF0000"/>
      </w:tcPr>
    </w:tblStylePr>
    <w:tblStylePr w:type="lastRow">
      <w:rPr>
        <w:b/>
        <w:bCs/>
      </w:rPr>
      <w:tblPr/>
      <w:tcPr>
        <w:tcBorders>
          <w:top w:val="double" w:sz="4" w:space="0" w:color="FF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0000"/>
          <w:right w:val="single" w:sz="4" w:space="0" w:color="FF0000"/>
        </w:tcBorders>
      </w:tcPr>
    </w:tblStylePr>
    <w:tblStylePr w:type="band1Horz">
      <w:tblPr/>
      <w:tcPr>
        <w:tcBorders>
          <w:top w:val="single" w:sz="4" w:space="0" w:color="FF0000"/>
          <w:bottom w:val="single" w:sz="4" w:space="0" w:color="FF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/>
          <w:left w:val="nil"/>
        </w:tcBorders>
      </w:tcPr>
    </w:tblStylePr>
    <w:tblStylePr w:type="swCell">
      <w:tblPr/>
      <w:tcPr>
        <w:tcBorders>
          <w:top w:val="double" w:sz="4" w:space="0" w:color="FF0000"/>
          <w:right w:val="nil"/>
        </w:tcBorders>
      </w:tcPr>
    </w:tblStylePr>
  </w:style>
  <w:style w:type="paragraph" w:styleId="BodyText">
    <w:name w:val="Body Text"/>
    <w:basedOn w:val="Normal"/>
    <w:link w:val="BodyTextChar"/>
    <w:rsid w:val="00946002"/>
    <w:pPr>
      <w:spacing w:after="240" w:line="240" w:lineRule="atLeast"/>
      <w:ind w:firstLine="360"/>
      <w:jc w:val="both"/>
    </w:pPr>
    <w:rPr>
      <w:rFonts w:ascii="Garamond" w:hAnsi="Garamond" w:cs="Garamond"/>
    </w:rPr>
  </w:style>
  <w:style w:type="character" w:customStyle="1" w:styleId="BodyTextChar">
    <w:name w:val="Body Text Char"/>
    <w:link w:val="BodyText"/>
    <w:rsid w:val="00946002"/>
    <w:rPr>
      <w:rFonts w:ascii="Garamond" w:eastAsia="Times New Roman" w:hAnsi="Garamond" w:cs="Garamond"/>
      <w:lang w:eastAsia="nl-NL"/>
    </w:rPr>
  </w:style>
  <w:style w:type="table" w:styleId="GridTable4-Accent5">
    <w:name w:val="Grid Table 4 Accent 5"/>
    <w:basedOn w:val="TableNormal"/>
    <w:uiPriority w:val="49"/>
    <w:rsid w:val="0094600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ListBullet">
    <w:name w:val="List Bullet"/>
    <w:basedOn w:val="Normal"/>
    <w:rsid w:val="00946002"/>
    <w:pPr>
      <w:numPr>
        <w:numId w:val="29"/>
      </w:numPr>
      <w:spacing w:after="240" w:line="240" w:lineRule="atLeast"/>
      <w:ind w:right="720"/>
      <w:jc w:val="both"/>
    </w:pPr>
    <w:rPr>
      <w:rFonts w:ascii="Garamond" w:hAnsi="Garamond" w:cs="Garamond"/>
    </w:rPr>
  </w:style>
  <w:style w:type="paragraph" w:styleId="NoSpacing">
    <w:name w:val="No Spacing"/>
    <w:link w:val="NoSpacingChar"/>
    <w:uiPriority w:val="1"/>
    <w:rsid w:val="00946002"/>
    <w:rPr>
      <w:rFonts w:ascii="Garamond" w:eastAsia="Times New Roman" w:hAnsi="Garamond" w:cs="Garamond"/>
      <w:sz w:val="22"/>
      <w:szCs w:val="22"/>
    </w:rPr>
  </w:style>
  <w:style w:type="paragraph" w:customStyle="1" w:styleId="qowt-li-90">
    <w:name w:val="qowt-li-9_0"/>
    <w:basedOn w:val="Normal"/>
    <w:rsid w:val="00946002"/>
    <w:pPr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table" w:styleId="PlainTable1">
    <w:name w:val="Plain Table 1"/>
    <w:basedOn w:val="TableNormal"/>
    <w:uiPriority w:val="41"/>
    <w:rsid w:val="00946002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rmalWeb">
    <w:name w:val="Normal (Web)"/>
    <w:basedOn w:val="Normal"/>
    <w:uiPriority w:val="99"/>
    <w:unhideWhenUsed/>
    <w:rsid w:val="00946002"/>
    <w:pPr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paragraph" w:customStyle="1" w:styleId="Text">
    <w:name w:val="Text"/>
    <w:basedOn w:val="TOCHeading"/>
    <w:link w:val="TextChar"/>
    <w:rsid w:val="00946002"/>
    <w:pPr>
      <w:spacing w:before="0"/>
    </w:pPr>
    <w:rPr>
      <w:rFonts w:ascii="Verdana" w:hAnsi="Verdana" w:cs="Calibri"/>
      <w:color w:val="000000"/>
      <w:sz w:val="18"/>
      <w:szCs w:val="18"/>
    </w:rPr>
  </w:style>
  <w:style w:type="character" w:customStyle="1" w:styleId="TextChar">
    <w:name w:val="Text Char"/>
    <w:link w:val="Text"/>
    <w:rsid w:val="00946002"/>
    <w:rPr>
      <w:rFonts w:ascii="Verdana" w:eastAsia="Yu Gothic Light" w:hAnsi="Verdana" w:cs="Calibri"/>
      <w:b w:val="0"/>
      <w:bCs w:val="0"/>
      <w:color w:val="000000"/>
      <w:sz w:val="18"/>
      <w:szCs w:val="18"/>
      <w:lang w:eastAsia="nl-NL"/>
    </w:rPr>
  </w:style>
  <w:style w:type="paragraph" w:customStyle="1" w:styleId="qowt-li-40">
    <w:name w:val="qowt-li-4_0"/>
    <w:basedOn w:val="Normal"/>
    <w:rsid w:val="00946002"/>
    <w:pPr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paragraph" w:customStyle="1" w:styleId="textbox">
    <w:name w:val="textbox"/>
    <w:basedOn w:val="Normal"/>
    <w:rsid w:val="00946002"/>
    <w:pPr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920ED"/>
    <w:pPr>
      <w:jc w:val="center"/>
    </w:pPr>
    <w:rPr>
      <w:rFonts w:ascii="GT Walsheim Pro" w:eastAsia="Yu Gothic Light" w:hAnsi="GT Walsheim Pro"/>
      <w:color w:val="800000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link w:val="Title"/>
    <w:uiPriority w:val="10"/>
    <w:rsid w:val="008920ED"/>
    <w:rPr>
      <w:rFonts w:ascii="GT Walsheim Pro" w:eastAsia="Yu Gothic Light" w:hAnsi="GT Walsheim Pro"/>
      <w:color w:val="800000"/>
      <w:spacing w:val="-10"/>
      <w:kern w:val="28"/>
      <w:sz w:val="56"/>
      <w:szCs w:val="56"/>
      <w:lang w:eastAsia="en-US"/>
    </w:rPr>
  </w:style>
  <w:style w:type="paragraph" w:customStyle="1" w:styleId="xmsolistparagraph">
    <w:name w:val="x_msolistparagraph"/>
    <w:basedOn w:val="Normal"/>
    <w:uiPriority w:val="99"/>
    <w:rsid w:val="00946002"/>
    <w:pPr>
      <w:ind w:left="720"/>
    </w:pPr>
    <w:rPr>
      <w:rFonts w:ascii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0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46002"/>
    <w:rPr>
      <w:rFonts w:ascii="Segoe UI" w:hAnsi="Segoe UI" w:cs="Segoe UI"/>
      <w:sz w:val="18"/>
      <w:szCs w:val="18"/>
    </w:rPr>
  </w:style>
  <w:style w:type="table" w:styleId="GridTable2-Accent2">
    <w:name w:val="Grid Table 2 Accent 2"/>
    <w:basedOn w:val="TableNormal"/>
    <w:uiPriority w:val="47"/>
    <w:rsid w:val="00946002"/>
    <w:tblPr>
      <w:tblStyleRowBandSize w:val="1"/>
      <w:tblStyleColBandSize w:val="1"/>
      <w:tblBorders>
        <w:top w:val="single" w:sz="2" w:space="0" w:color="FF6666"/>
        <w:bottom w:val="single" w:sz="2" w:space="0" w:color="FF6666"/>
        <w:insideH w:val="single" w:sz="2" w:space="0" w:color="FF6666"/>
        <w:insideV w:val="single" w:sz="2" w:space="0" w:color="FF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/>
      </w:tcPr>
    </w:tblStylePr>
    <w:tblStylePr w:type="band1Horz">
      <w:tblPr/>
      <w:tcPr>
        <w:shd w:val="clear" w:color="auto" w:fill="FFCCCC"/>
      </w:tcPr>
    </w:tblStylePr>
  </w:style>
  <w:style w:type="character" w:customStyle="1" w:styleId="Onopgelostemelding1">
    <w:name w:val="Onopgeloste melding1"/>
    <w:uiPriority w:val="99"/>
    <w:semiHidden/>
    <w:unhideWhenUsed/>
    <w:rsid w:val="00946002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rsid w:val="009460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00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460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00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4600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46002"/>
    <w:rPr>
      <w:sz w:val="22"/>
      <w:szCs w:val="22"/>
      <w:lang w:eastAsia="en-US"/>
    </w:rPr>
  </w:style>
  <w:style w:type="paragraph" w:customStyle="1" w:styleId="paragraph">
    <w:name w:val="paragraph"/>
    <w:basedOn w:val="Normal"/>
    <w:rsid w:val="00946002"/>
    <w:pPr>
      <w:spacing w:before="100" w:beforeAutospacing="1" w:after="100" w:afterAutospacing="1"/>
    </w:pPr>
    <w:rPr>
      <w:rFonts w:ascii="Times New Roman" w:hAnsi="Times New Roman" w:cs="Times New Roman"/>
      <w:sz w:val="24"/>
      <w:lang w:val="en-GB" w:eastAsia="en-GB"/>
    </w:rPr>
  </w:style>
  <w:style w:type="character" w:customStyle="1" w:styleId="normaltextrun">
    <w:name w:val="normaltextrun"/>
    <w:basedOn w:val="DefaultParagraphFont"/>
    <w:rsid w:val="00946002"/>
  </w:style>
  <w:style w:type="character" w:customStyle="1" w:styleId="eop">
    <w:name w:val="eop"/>
    <w:basedOn w:val="DefaultParagraphFont"/>
    <w:rsid w:val="00946002"/>
  </w:style>
  <w:style w:type="paragraph" w:styleId="Bibliography">
    <w:name w:val="Bibliography"/>
    <w:basedOn w:val="Normal"/>
    <w:next w:val="Normal"/>
    <w:uiPriority w:val="37"/>
    <w:unhideWhenUsed/>
    <w:rsid w:val="00946002"/>
  </w:style>
  <w:style w:type="paragraph" w:customStyle="1" w:styleId="StandaardStijl">
    <w:name w:val="Standaard Stijl"/>
    <w:basedOn w:val="Text"/>
    <w:link w:val="StandaardStijlChar"/>
    <w:rsid w:val="00946002"/>
    <w:rPr>
      <w:bCs/>
    </w:rPr>
  </w:style>
  <w:style w:type="character" w:customStyle="1" w:styleId="StandaardStijlChar">
    <w:name w:val="Standaard Stijl Char"/>
    <w:link w:val="StandaardStijl"/>
    <w:rsid w:val="00946002"/>
    <w:rPr>
      <w:rFonts w:ascii="Verdana" w:eastAsia="Yu Gothic Light" w:hAnsi="Verdana" w:cs="Calibri"/>
      <w:b w:val="0"/>
      <w:bCs/>
      <w:color w:val="000000"/>
      <w:sz w:val="18"/>
      <w:szCs w:val="18"/>
      <w:lang w:eastAsia="nl-NL"/>
    </w:rPr>
  </w:style>
  <w:style w:type="table" w:styleId="GridTable3-Accent6">
    <w:name w:val="Grid Table 3 Accent 6"/>
    <w:basedOn w:val="TableNormal"/>
    <w:uiPriority w:val="48"/>
    <w:rsid w:val="00946002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32221"/>
    <w:pPr>
      <w:keepNext/>
    </w:pPr>
    <w:rPr>
      <w:i/>
      <w:iCs/>
      <w:color w:val="525252" w:themeColor="accent3" w:themeShade="80"/>
      <w:sz w:val="18"/>
      <w:szCs w:val="18"/>
    </w:rPr>
  </w:style>
  <w:style w:type="character" w:customStyle="1" w:styleId="Heading4Char">
    <w:name w:val="Heading 4 Char"/>
    <w:link w:val="Heading4"/>
    <w:uiPriority w:val="9"/>
    <w:rsid w:val="008920ED"/>
    <w:rPr>
      <w:rFonts w:ascii="GT Walsheim Pro" w:eastAsia="Yu Gothic Light" w:hAnsi="GT Walsheim Pro" w:cs="Times New Roman"/>
      <w:b/>
      <w:i/>
      <w:iCs/>
      <w:color w:val="800000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872F2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6872F2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6872F2"/>
    <w:rPr>
      <w:vertAlign w:val="superscript"/>
    </w:rPr>
  </w:style>
  <w:style w:type="character" w:styleId="SubtleReference">
    <w:name w:val="Subtle Reference"/>
    <w:uiPriority w:val="31"/>
    <w:rsid w:val="00950A33"/>
    <w:rPr>
      <w:smallCaps/>
      <w:color w:val="5A5A5A"/>
    </w:rPr>
  </w:style>
  <w:style w:type="paragraph" w:customStyle="1" w:styleId="Titeldocument">
    <w:name w:val="Titel document"/>
    <w:basedOn w:val="Normal"/>
    <w:uiPriority w:val="10"/>
    <w:qFormat/>
    <w:rsid w:val="00F04932"/>
    <w:pPr>
      <w:jc w:val="center"/>
    </w:pPr>
    <w:rPr>
      <w:b/>
      <w:sz w:val="32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55AA3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55AA3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855AA3"/>
    <w:rPr>
      <w:vertAlign w:val="superscript"/>
    </w:rPr>
  </w:style>
  <w:style w:type="character" w:customStyle="1" w:styleId="NoSpacingChar">
    <w:name w:val="No Spacing Char"/>
    <w:link w:val="NoSpacing"/>
    <w:uiPriority w:val="1"/>
    <w:locked/>
    <w:rsid w:val="00FE6DDC"/>
    <w:rPr>
      <w:rFonts w:ascii="Garamond" w:eastAsia="Times New Roman" w:hAnsi="Garamond" w:cs="Garamond"/>
      <w:lang w:eastAsia="nl-NL"/>
    </w:rPr>
  </w:style>
  <w:style w:type="character" w:customStyle="1" w:styleId="Heading5Char">
    <w:name w:val="Heading 5 Char"/>
    <w:link w:val="Heading5"/>
    <w:uiPriority w:val="9"/>
    <w:rsid w:val="0097431D"/>
    <w:rPr>
      <w:rFonts w:ascii="GT Walsheim Pro" w:eastAsia="Yu Gothic Light" w:hAnsi="GT Walsheim Pro" w:cs="Times New Roman"/>
      <w:b/>
      <w:i/>
      <w:color w:val="3422A1"/>
      <w:sz w:val="18"/>
      <w:szCs w:val="24"/>
    </w:rPr>
  </w:style>
  <w:style w:type="character" w:customStyle="1" w:styleId="Heading6Char">
    <w:name w:val="Heading 6 Char"/>
    <w:link w:val="Heading6"/>
    <w:uiPriority w:val="9"/>
    <w:semiHidden/>
    <w:rsid w:val="00F04932"/>
    <w:rPr>
      <w:rFonts w:ascii="Arial" w:eastAsia="Yu Gothic Light" w:hAnsi="Arial" w:cs="Times New Roman"/>
      <w:color w:val="1F4D78"/>
      <w:sz w:val="22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76A"/>
    <w:pPr>
      <w:pBdr>
        <w:top w:val="single" w:sz="4" w:space="10" w:color="DB0000"/>
        <w:bottom w:val="single" w:sz="4" w:space="10" w:color="DB0000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link w:val="IntenseQuote"/>
    <w:uiPriority w:val="30"/>
    <w:rsid w:val="001A476A"/>
    <w:rPr>
      <w:rFonts w:ascii="Arial" w:eastAsia="Times New Roman" w:hAnsi="Arial" w:cs="Arial"/>
      <w:i/>
      <w:iCs/>
      <w:szCs w:val="24"/>
      <w:lang w:eastAsia="nl-NL"/>
    </w:rPr>
  </w:style>
  <w:style w:type="character" w:styleId="BookTitle">
    <w:name w:val="Book Title"/>
    <w:uiPriority w:val="33"/>
    <w:rsid w:val="00AC155B"/>
    <w:rPr>
      <w:b/>
      <w:bCs/>
      <w:i/>
      <w:iCs/>
      <w:spacing w:val="5"/>
    </w:rPr>
  </w:style>
  <w:style w:type="character" w:styleId="Emphasis">
    <w:name w:val="Emphasis"/>
    <w:uiPriority w:val="20"/>
    <w:rsid w:val="004F4577"/>
    <w:rPr>
      <w:i/>
      <w:iCs/>
    </w:rPr>
  </w:style>
  <w:style w:type="paragraph" w:customStyle="1" w:styleId="SWC">
    <w:name w:val="SWC"/>
    <w:basedOn w:val="Normal"/>
    <w:link w:val="SWCChar"/>
    <w:rsid w:val="00333575"/>
    <w:rPr>
      <w:sz w:val="24"/>
    </w:rPr>
  </w:style>
  <w:style w:type="character" w:customStyle="1" w:styleId="SWCChar">
    <w:name w:val="SWC Char"/>
    <w:basedOn w:val="DefaultParagraphFont"/>
    <w:link w:val="SWC"/>
    <w:rsid w:val="00333575"/>
    <w:rPr>
      <w:rFonts w:ascii="Arial" w:eastAsia="Times New Roman" w:hAnsi="Arial"/>
      <w:sz w:val="24"/>
      <w:szCs w:val="24"/>
    </w:rPr>
  </w:style>
  <w:style w:type="character" w:customStyle="1" w:styleId="UnresolvedMention1">
    <w:name w:val="Unresolved Mention1"/>
    <w:uiPriority w:val="99"/>
    <w:semiHidden/>
    <w:unhideWhenUsed/>
    <w:rsid w:val="00F612F0"/>
    <w:rPr>
      <w:color w:val="808080"/>
      <w:shd w:val="clear" w:color="auto" w:fill="E6E6E6"/>
    </w:rPr>
  </w:style>
  <w:style w:type="paragraph" w:customStyle="1" w:styleId="TableTextLeft">
    <w:name w:val="Table Text Left"/>
    <w:basedOn w:val="Normal"/>
    <w:rsid w:val="00DE4D7A"/>
    <w:pPr>
      <w:keepNext/>
      <w:keepLines/>
      <w:tabs>
        <w:tab w:val="left" w:pos="360"/>
      </w:tabs>
      <w:spacing w:before="40" w:after="40"/>
    </w:pPr>
    <w:rPr>
      <w:rFonts w:ascii="Verdana" w:hAnsi="Verdana" w:cs="Times New Roman"/>
      <w:color w:val="1F3864" w:themeColor="accent5" w:themeShade="80"/>
      <w:sz w:val="18"/>
      <w:szCs w:val="20"/>
      <w:lang w:val="en-GB"/>
    </w:rPr>
  </w:style>
  <w:style w:type="table" w:styleId="GridTable1Light-Accent1">
    <w:name w:val="Grid Table 1 Light Accent 1"/>
    <w:basedOn w:val="TableNormal"/>
    <w:uiPriority w:val="46"/>
    <w:rsid w:val="00DE4D7A"/>
    <w:pPr>
      <w:spacing w:before="100"/>
    </w:pPr>
    <w:rPr>
      <w:rFonts w:asciiTheme="minorHAnsi" w:eastAsiaTheme="minorEastAsia" w:hAnsiTheme="minorHAnsi" w:cstheme="minorBidi"/>
      <w:lang w:eastAsia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rful-Accent1">
    <w:name w:val="List Table 6 Colorful Accent 1"/>
    <w:basedOn w:val="TableNormal"/>
    <w:uiPriority w:val="51"/>
    <w:rsid w:val="00061D27"/>
    <w:rPr>
      <w:rFonts w:asciiTheme="minorHAnsi" w:eastAsiaTheme="minorEastAsia" w:hAnsiTheme="minorHAnsi" w:cstheme="minorBidi"/>
      <w:color w:val="2E74B5" w:themeColor="accent1" w:themeShade="BF"/>
      <w:sz w:val="22"/>
      <w:szCs w:val="22"/>
      <w:lang w:val="nl-BE" w:eastAsia="en-US"/>
    </w:rPr>
    <w:tblPr>
      <w:tblStyleRowBandSize w:val="1"/>
      <w:tblStyleColBandSize w:val="1"/>
      <w:tblBorders>
        <w:top w:val="single" w:sz="4" w:space="0" w:color="2D9F9E"/>
        <w:bottom w:val="single" w:sz="4" w:space="0" w:color="2D9F9E"/>
      </w:tblBorders>
    </w:tblPr>
    <w:tblStylePr w:type="firstRow">
      <w:rPr>
        <w:b/>
        <w:bCs/>
      </w:rPr>
      <w:tblPr/>
      <w:tcPr>
        <w:tcBorders>
          <w:bottom w:val="single" w:sz="8" w:space="0" w:color="2D9F9E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0FAFF"/>
      </w:tcPr>
    </w:tblStylePr>
  </w:style>
  <w:style w:type="paragraph" w:customStyle="1" w:styleId="TableText">
    <w:name w:val="Table Text"/>
    <w:basedOn w:val="Normal"/>
    <w:link w:val="TableTextChar"/>
    <w:uiPriority w:val="3"/>
    <w:qFormat/>
    <w:rsid w:val="00810732"/>
    <w:pPr>
      <w:spacing w:before="40" w:after="40"/>
    </w:pPr>
    <w:rPr>
      <w:rFonts w:eastAsiaTheme="minorEastAsia" w:cstheme="minorBidi"/>
      <w:bCs/>
      <w:color w:val="000000"/>
      <w:sz w:val="20"/>
      <w:szCs w:val="22"/>
    </w:rPr>
  </w:style>
  <w:style w:type="character" w:customStyle="1" w:styleId="TableTextChar">
    <w:name w:val="Table Text Char"/>
    <w:basedOn w:val="DefaultParagraphFont"/>
    <w:link w:val="TableText"/>
    <w:uiPriority w:val="3"/>
    <w:rsid w:val="00061D27"/>
    <w:rPr>
      <w:rFonts w:ascii="Arial" w:eastAsiaTheme="minorEastAsia" w:hAnsi="Arial" w:cstheme="minorBidi"/>
      <w:bCs/>
      <w:color w:val="000000"/>
      <w:szCs w:val="22"/>
    </w:rPr>
  </w:style>
  <w:style w:type="table" w:styleId="ListTable6Colorful">
    <w:name w:val="List Table 6 Colorful"/>
    <w:basedOn w:val="TableNormal"/>
    <w:uiPriority w:val="51"/>
    <w:rsid w:val="00A411FE"/>
    <w:rPr>
      <w:rFonts w:ascii="Arial" w:hAnsi="Arial"/>
    </w:rPr>
    <w:tblPr>
      <w:tblStyleRowBandSize w:val="1"/>
      <w:tblStyleColBandSize w:val="1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10732"/>
    <w:rPr>
      <w:rFonts w:ascii="Arial" w:hAnsi="Arial"/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2">
    <w:name w:val="Grid Table 3 Accent 2"/>
    <w:basedOn w:val="TableNormal"/>
    <w:uiPriority w:val="48"/>
    <w:rsid w:val="00CF0260"/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1Light-Accent2">
    <w:name w:val="Grid Table 1 Light Accent 2"/>
    <w:basedOn w:val="TableNormal"/>
    <w:uiPriority w:val="46"/>
    <w:rsid w:val="00CF0260"/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3">
    <w:name w:val="List Table 2 Accent 3"/>
    <w:basedOn w:val="TableNormal"/>
    <w:uiPriority w:val="47"/>
    <w:rsid w:val="00B918EB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3">
    <w:name w:val="List Table 4 Accent 3"/>
    <w:basedOn w:val="TableNormal"/>
    <w:uiPriority w:val="49"/>
    <w:rsid w:val="00B918E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3959B1"/>
    <w:rPr>
      <w:color w:val="808080"/>
    </w:rPr>
  </w:style>
  <w:style w:type="table" w:styleId="GridTable2-Accent5">
    <w:name w:val="Grid Table 2 Accent 5"/>
    <w:basedOn w:val="TableNormal"/>
    <w:uiPriority w:val="47"/>
    <w:rsid w:val="008F0C03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elAIstijl">
    <w:name w:val="Tabel AI stijl"/>
    <w:basedOn w:val="Normal"/>
    <w:link w:val="TabelAIstijlChar"/>
    <w:qFormat/>
    <w:rsid w:val="009408FE"/>
  </w:style>
  <w:style w:type="character" w:customStyle="1" w:styleId="TabelAIstijlChar">
    <w:name w:val="Tabel AI stijl Char"/>
    <w:basedOn w:val="DefaultParagraphFont"/>
    <w:link w:val="TabelAIstijl"/>
    <w:rsid w:val="009408FE"/>
    <w:rPr>
      <w:rFonts w:ascii="Arial" w:eastAsia="Times New Roman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header" Target="header7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8.xml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jn\Desktop\BD03_Template_v1.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FD8EE165E347899CFCA81A0877369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36A9DEA-A778-4452-8573-54FCC0CE171B}"/>
      </w:docPartPr>
      <w:docPartBody>
        <w:p w:rsidR="00695611" w:rsidRDefault="00BC48FD">
          <w:r w:rsidRPr="002F1112">
            <w:rPr>
              <w:rStyle w:val="PlaceholderText"/>
            </w:rPr>
            <w:t>[Titel]</w:t>
          </w:r>
        </w:p>
      </w:docPartBody>
    </w:docPart>
    <w:docPart>
      <w:docPartPr>
        <w:name w:val="A84CF2B1818B4482AC10260325A8DD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AD876DC-FC00-468B-AF4A-BA2F25979E0F}"/>
      </w:docPartPr>
      <w:docPartBody>
        <w:p w:rsidR="00695611" w:rsidRDefault="00BC48FD">
          <w:r w:rsidRPr="002F1112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T Walsheim Pro">
    <w:altName w:val="Calibri"/>
    <w:charset w:val="00"/>
    <w:family w:val="auto"/>
    <w:pitch w:val="variable"/>
    <w:sig w:usb0="00000207" w:usb1="00000001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FD"/>
    <w:rsid w:val="001071A8"/>
    <w:rsid w:val="001F6122"/>
    <w:rsid w:val="002B189B"/>
    <w:rsid w:val="003F30A8"/>
    <w:rsid w:val="00625B2A"/>
    <w:rsid w:val="00695611"/>
    <w:rsid w:val="008504D2"/>
    <w:rsid w:val="009615C7"/>
    <w:rsid w:val="00AE43F3"/>
    <w:rsid w:val="00B43618"/>
    <w:rsid w:val="00BC48FD"/>
    <w:rsid w:val="00C108E4"/>
    <w:rsid w:val="00C54DE1"/>
    <w:rsid w:val="00C702CD"/>
    <w:rsid w:val="00D7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8F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08E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Aangepast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678E354E1C5441A303E0A54D367BB8" ma:contentTypeVersion="4" ma:contentTypeDescription="Create a new document." ma:contentTypeScope="" ma:versionID="39ea46bccd22258371435b460c7a2814">
  <xsd:schema xmlns:xsd="http://www.w3.org/2001/XMLSchema" xmlns:xs="http://www.w3.org/2001/XMLSchema" xmlns:p="http://schemas.microsoft.com/office/2006/metadata/properties" xmlns:ns2="d31d0a6e-5a83-47e6-99d9-c3232988df05" targetNamespace="http://schemas.microsoft.com/office/2006/metadata/properties" ma:root="true" ma:fieldsID="4861c26245b11cecc3bc801781779277" ns2:_="">
    <xsd:import namespace="d31d0a6e-5a83-47e6-99d9-c3232988d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1d0a6e-5a83-47e6-99d9-c3232988df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CCA14F-DABC-4B3B-AC00-753A2B671E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E2F625-8CD1-4DAA-B8FF-6BB81BB634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A9B1C4-8C35-4063-8EC3-6E151DA20B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3BC5E1-C5CE-41B0-8B34-30F85B830590}"/>
</file>

<file path=docProps/app.xml><?xml version="1.0" encoding="utf-8"?>
<Properties xmlns="http://schemas.openxmlformats.org/officeDocument/2006/extended-properties" xmlns:vt="http://schemas.openxmlformats.org/officeDocument/2006/docPropsVTypes">
  <Template>BD03_Template_v1.0.dotx</Template>
  <TotalTime>8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</CharactersWithSpaces>
  <SharedDoc>false</SharedDoc>
  <HLinks>
    <vt:vector size="6" baseType="variant"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_Toc101877866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GroeiRapport BD04</dc:title>
  <dc:subject/>
  <dc:creator>Martijn</dc:creator>
  <cp:keywords/>
  <dc:description/>
  <cp:lastModifiedBy>Wendries, Roy (1747290)</cp:lastModifiedBy>
  <cp:revision>48</cp:revision>
  <cp:lastPrinted>2021-01-30T11:56:00Z</cp:lastPrinted>
  <dcterms:created xsi:type="dcterms:W3CDTF">2021-11-17T06:45:00Z</dcterms:created>
  <dcterms:modified xsi:type="dcterms:W3CDTF">2022-05-27T12:03:00Z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0x010100CB678E354E1C5441A303E0A54D367BB8</vt:lpwstr>
  </property>
</Properties>
</file>